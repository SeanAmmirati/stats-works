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4EDD" w14:textId="77777777" w:rsidR="00B5159A" w:rsidRPr="00D5413C" w:rsidRDefault="00B63F30" w:rsidP="00B5159A">
      <w:pPr>
        <w:pStyle w:val="Subtitle"/>
      </w:pPr>
      <w:r>
        <w:rPr>
          <w:rFonts w:asciiTheme="minorHAnsi" w:eastAsiaTheme="minorHAnsi" w:hAnsiTheme="minorHAnsi" w:cstheme="minorBidi"/>
          <w:sz w:val="22"/>
        </w:rPr>
        <w:t xml:space="preserve">   </w:t>
      </w:r>
      <w:r w:rsidR="00B5159A">
        <w:t>Time series analysis of Lake Erie Water Levels</w:t>
      </w:r>
    </w:p>
    <w:p w14:paraId="04DC565D" w14:textId="225A98A5" w:rsidR="00B63F30" w:rsidRDefault="00510DA7" w:rsidP="00B63F30">
      <w:pPr>
        <w:pStyle w:val="ContactInfo"/>
      </w:pPr>
      <w:r>
        <w:t>Sean Ammirati</w:t>
      </w:r>
      <w:r w:rsidR="00C6554A">
        <w:t xml:space="preserve"> </w:t>
      </w:r>
      <w:bookmarkStart w:id="0" w:name="_GoBack"/>
      <w:bookmarkEnd w:id="0"/>
      <w:r w:rsidR="00C6554A">
        <w:t>|</w:t>
      </w:r>
      <w:r w:rsidR="00C6554A" w:rsidRPr="00D5413C">
        <w:t xml:space="preserve"> </w:t>
      </w:r>
      <w:r>
        <w:t>5/21/2017</w:t>
      </w:r>
    </w:p>
    <w:p w14:paraId="2119F038" w14:textId="3832831A" w:rsidR="00C6554A" w:rsidRDefault="00B63F30" w:rsidP="00B63F30">
      <w:pPr>
        <w:pStyle w:val="ContactInfo"/>
        <w:jc w:val="left"/>
      </w:pPr>
      <w:r>
        <w:br/>
      </w:r>
      <w:r w:rsidR="00DC3B7F" w:rsidRPr="00DC3B7F">
        <w:rPr>
          <w:rStyle w:val="Heading1Char"/>
          <w:szCs w:val="24"/>
        </w:rPr>
        <w:t>Introduction</w:t>
      </w:r>
    </w:p>
    <w:p w14:paraId="4AC3C74F" w14:textId="0D92B634" w:rsidR="002C74C0" w:rsidRPr="00DC3B7F" w:rsidRDefault="00510DA7" w:rsidP="00DC3B7F">
      <w:pPr>
        <w:rPr>
          <w:rFonts w:ascii="Garamond" w:hAnsi="Garamond"/>
        </w:rPr>
      </w:pPr>
      <w:r w:rsidRPr="00510DA7">
        <w:rPr>
          <w:rFonts w:ascii="Garamond" w:hAnsi="Garamond"/>
          <w:color w:val="000000" w:themeColor="text1"/>
        </w:rPr>
        <w:t xml:space="preserve">The dataset I have chosen is </w:t>
      </w:r>
      <w:r>
        <w:rPr>
          <w:rFonts w:ascii="Garamond" w:hAnsi="Garamond"/>
          <w:color w:val="000000" w:themeColor="text1"/>
        </w:rPr>
        <w:t>a monthly recording of water levels in Lake Erie from the period between 1921 and 1970.</w:t>
      </w:r>
      <w:r w:rsidR="005576D9">
        <w:rPr>
          <w:rFonts w:ascii="Garamond" w:hAnsi="Garamond"/>
          <w:color w:val="000000" w:themeColor="text1"/>
        </w:rPr>
        <w:t xml:space="preserve"> The dataset is available at the following link: </w:t>
      </w:r>
      <w:hyperlink r:id="rId8" w:anchor="!ds=22pw&amp;display=line&amp;numberformat=n1" w:history="1">
        <w:r w:rsidR="005576D9" w:rsidRPr="005576D9">
          <w:rPr>
            <w:rStyle w:val="Hyperlink"/>
            <w:rFonts w:ascii="Garamond" w:hAnsi="Garamond"/>
            <w:color w:val="auto"/>
            <w:u w:val="none"/>
          </w:rPr>
          <w:t>https://datamarket.com/data/set/22pw/monthly-lake-erie-levels-1921-1970#!ds=22pw&amp;display=line&amp;numberformat=n1</w:t>
        </w:r>
      </w:hyperlink>
      <w:r w:rsidR="005576D9">
        <w:rPr>
          <w:rFonts w:ascii="Garamond" w:hAnsi="Garamond"/>
          <w:color w:val="000000" w:themeColor="text1"/>
        </w:rPr>
        <w:t xml:space="preserve">. </w:t>
      </w:r>
      <w:r>
        <w:rPr>
          <w:rFonts w:ascii="Garamond" w:hAnsi="Garamond"/>
          <w:color w:val="000000" w:themeColor="text1"/>
        </w:rPr>
        <w:t xml:space="preserve"> Below is a plot of the time series over time: </w:t>
      </w:r>
      <w:r>
        <w:rPr>
          <w:noProof/>
        </w:rPr>
        <w:drawing>
          <wp:inline distT="0" distB="0" distL="0" distR="0" wp14:anchorId="05F7892E" wp14:editId="04565CBE">
            <wp:extent cx="5486400" cy="2156017"/>
            <wp:effectExtent l="0" t="0" r="0" b="0"/>
            <wp:docPr id="1" name="Picture 1" descr="C:\Users\Sean\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AppData\Local\Microsoft\Windows\INetCache\Content.Word\Rplo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56017"/>
                    </a:xfrm>
                    <a:prstGeom prst="rect">
                      <a:avLst/>
                    </a:prstGeom>
                    <a:noFill/>
                    <a:ln>
                      <a:noFill/>
                    </a:ln>
                  </pic:spPr>
                </pic:pic>
              </a:graphicData>
            </a:graphic>
          </wp:inline>
        </w:drawing>
      </w:r>
      <w:r w:rsidR="00DC3B7F">
        <w:rPr>
          <w:rFonts w:ascii="Garamond" w:hAnsi="Garamond"/>
          <w:color w:val="000000" w:themeColor="text1"/>
        </w:rPr>
        <w:t xml:space="preserve">           </w:t>
      </w:r>
      <w:r>
        <w:rPr>
          <w:rFonts w:ascii="Garamond" w:hAnsi="Garamond"/>
          <w:color w:val="000000" w:themeColor="text1"/>
        </w:rPr>
        <w:t xml:space="preserve">We can see that the water levels seem to jump </w:t>
      </w:r>
      <w:r w:rsidR="00BC6184">
        <w:rPr>
          <w:rFonts w:ascii="Garamond" w:hAnsi="Garamond"/>
          <w:color w:val="000000" w:themeColor="text1"/>
        </w:rPr>
        <w:t xml:space="preserve">somewhat cyclically </w:t>
      </w:r>
      <w:r>
        <w:rPr>
          <w:rFonts w:ascii="Garamond" w:hAnsi="Garamond"/>
          <w:color w:val="000000" w:themeColor="text1"/>
        </w:rPr>
        <w:t xml:space="preserve">over time. </w:t>
      </w:r>
      <w:r w:rsidR="005576D9">
        <w:rPr>
          <w:rFonts w:ascii="Garamond" w:hAnsi="Garamond"/>
          <w:color w:val="000000" w:themeColor="text1"/>
        </w:rPr>
        <w:t xml:space="preserve">This is typical of physical processes, and thus it is an interesting dataset to analyze. We see that over time the water levels decreased initially, and then began to increase again somewhat steadily from the 1940s onwards. While there is clearly a seasonal component at work here, it is not so clear how this seasonal component operates initially from the plot above. </w:t>
      </w:r>
    </w:p>
    <w:p w14:paraId="49374138" w14:textId="39B3CD3B" w:rsidR="00BC6184" w:rsidRDefault="00BC6184" w:rsidP="00510DA7">
      <w:pPr>
        <w:rPr>
          <w:rFonts w:ascii="Garamond" w:hAnsi="Garamond"/>
          <w:color w:val="000000" w:themeColor="text1"/>
        </w:rPr>
      </w:pPr>
      <w:r>
        <w:rPr>
          <w:rFonts w:ascii="Garamond" w:hAnsi="Garamond"/>
          <w:color w:val="000000" w:themeColor="text1"/>
        </w:rPr>
        <w:tab/>
        <w:t xml:space="preserve">I first begin by fitting a seasonal means with linear trend model to summarize and get an idea of the seasonal component of the data. I then built four models – the Holt Winters model, an SARIMA model, a model decomposing the seasonal component with spectral analysis, and </w:t>
      </w:r>
      <w:r w:rsidR="002D5AD6">
        <w:rPr>
          <w:rFonts w:ascii="Garamond" w:hAnsi="Garamond"/>
          <w:color w:val="000000" w:themeColor="text1"/>
        </w:rPr>
        <w:t xml:space="preserve">a </w:t>
      </w:r>
      <w:r w:rsidR="00251376">
        <w:rPr>
          <w:rFonts w:ascii="Garamond" w:hAnsi="Garamond"/>
          <w:color w:val="000000" w:themeColor="text1"/>
        </w:rPr>
        <w:t xml:space="preserve">model from the </w:t>
      </w:r>
      <w:r w:rsidR="00251376">
        <w:rPr>
          <w:rFonts w:ascii="Garamond" w:hAnsi="Garamond"/>
          <w:i/>
          <w:color w:val="000000" w:themeColor="text1"/>
        </w:rPr>
        <w:t xml:space="preserve">prophet </w:t>
      </w:r>
      <w:r w:rsidR="00251376">
        <w:rPr>
          <w:rFonts w:ascii="Garamond" w:hAnsi="Garamond"/>
          <w:color w:val="000000" w:themeColor="text1"/>
        </w:rPr>
        <w:t xml:space="preserve">package. </w:t>
      </w:r>
      <w:r w:rsidR="003F0A15">
        <w:rPr>
          <w:rFonts w:ascii="Garamond" w:hAnsi="Garamond"/>
          <w:color w:val="000000" w:themeColor="text1"/>
        </w:rPr>
        <w:t>I then compare the models using the sum squared errors and plotting them against the true data values.</w:t>
      </w:r>
    </w:p>
    <w:p w14:paraId="53C1FE3C" w14:textId="45D99939" w:rsidR="005576D9" w:rsidRDefault="005576D9" w:rsidP="00510DA7">
      <w:pPr>
        <w:rPr>
          <w:rFonts w:ascii="Garamond" w:hAnsi="Garamond"/>
          <w:color w:val="000000" w:themeColor="text1"/>
        </w:rPr>
      </w:pPr>
      <w:r>
        <w:rPr>
          <w:rFonts w:ascii="Garamond" w:hAnsi="Garamond"/>
          <w:color w:val="000000" w:themeColor="text1"/>
        </w:rPr>
        <w:tab/>
        <w:t xml:space="preserve">I have separated the time series into two sets, as shown below. These are the training and test sets I will be using to evaluate how effective each of the models I fit are at estimating the true time series. The following code initializes the dataset as a time series, and creates a training and test dataset to perform analysis on. The test set is the last 12 observations, or one year, of the time series. </w:t>
      </w:r>
    </w:p>
    <w:p w14:paraId="54432A26" w14:textId="77777777" w:rsidR="005576D9" w:rsidRPr="00787B89" w:rsidRDefault="005576D9" w:rsidP="00510DA7">
      <w:pPr>
        <w:rPr>
          <w:rFonts w:ascii="Consolas" w:eastAsia="Cambria" w:hAnsi="Consolas" w:cs="Times New Roman"/>
          <w:color w:val="595959"/>
          <w:sz w:val="20"/>
          <w:szCs w:val="20"/>
          <w:shd w:val="clear" w:color="auto" w:fill="F8F8F8"/>
        </w:rPr>
      </w:pPr>
      <w:r w:rsidRPr="00787B89">
        <w:rPr>
          <w:rFonts w:ascii="Consolas" w:eastAsia="Cambria" w:hAnsi="Consolas" w:cs="Times New Roman"/>
          <w:color w:val="595959"/>
          <w:sz w:val="20"/>
          <w:szCs w:val="20"/>
          <w:shd w:val="clear" w:color="auto" w:fill="F8F8F8"/>
        </w:rPr>
        <w:t>lkerie&lt;-</w:t>
      </w:r>
      <w:r w:rsidRPr="00787B89">
        <w:rPr>
          <w:rFonts w:ascii="Consolas" w:eastAsia="Cambria" w:hAnsi="Consolas" w:cs="Times New Roman"/>
          <w:b/>
          <w:color w:val="204A87"/>
          <w:sz w:val="20"/>
          <w:szCs w:val="20"/>
          <w:shd w:val="clear" w:color="auto" w:fill="F8F8F8"/>
        </w:rPr>
        <w:t>dmseries</w:t>
      </w:r>
      <w:r w:rsidRPr="00787B89">
        <w:rPr>
          <w:rFonts w:ascii="Consolas" w:eastAsia="Cambria" w:hAnsi="Consolas" w:cs="Times New Roman"/>
          <w:color w:val="595959"/>
          <w:sz w:val="20"/>
          <w:szCs w:val="20"/>
          <w:shd w:val="clear" w:color="auto" w:fill="F8F8F8"/>
        </w:rPr>
        <w:t>(</w:t>
      </w:r>
      <w:r w:rsidRPr="00787B89">
        <w:rPr>
          <w:rFonts w:ascii="Consolas" w:eastAsia="Cambria" w:hAnsi="Consolas" w:cs="Times New Roman"/>
          <w:color w:val="4E9A06"/>
          <w:sz w:val="20"/>
          <w:szCs w:val="20"/>
          <w:shd w:val="clear" w:color="auto" w:fill="F8F8F8"/>
        </w:rPr>
        <w:t>"https://datamarket.com/data/set/22pw/monthly-lake-erie-levels-1921-1970#!ds=22pw&amp;display=line"</w:t>
      </w:r>
      <w:r w:rsidRPr="00787B89">
        <w:rPr>
          <w:rFonts w:ascii="Consolas" w:eastAsia="Cambria" w:hAnsi="Consolas" w:cs="Times New Roman"/>
          <w:color w:val="595959"/>
          <w:sz w:val="20"/>
          <w:szCs w:val="20"/>
          <w:shd w:val="clear" w:color="auto" w:fill="F8F8F8"/>
        </w:rPr>
        <w:t>)</w:t>
      </w:r>
    </w:p>
    <w:p w14:paraId="2FB4D24A" w14:textId="77777777" w:rsidR="005576D9" w:rsidRPr="00787B89" w:rsidRDefault="005576D9" w:rsidP="00510DA7">
      <w:pPr>
        <w:rPr>
          <w:rStyle w:val="NormalTok"/>
          <w:sz w:val="20"/>
          <w:szCs w:val="20"/>
        </w:rPr>
      </w:pPr>
      <w:r w:rsidRPr="00787B89">
        <w:rPr>
          <w:rFonts w:ascii="Consolas" w:eastAsia="Cambria" w:hAnsi="Consolas" w:cs="Times New Roman"/>
          <w:color w:val="595959"/>
          <w:sz w:val="20"/>
          <w:szCs w:val="20"/>
          <w:shd w:val="clear" w:color="auto" w:fill="F8F8F8"/>
        </w:rPr>
        <w:t>lkerie&lt;-as.ts(lkerie)</w:t>
      </w:r>
      <w:r w:rsidRPr="00787B89">
        <w:rPr>
          <w:rFonts w:ascii="Cambria" w:eastAsia="Cambria" w:hAnsi="Cambria" w:cs="Times New Roman"/>
          <w:color w:val="595959"/>
          <w:sz w:val="20"/>
          <w:szCs w:val="20"/>
        </w:rPr>
        <w:br/>
      </w:r>
      <w:r w:rsidRPr="00787B89">
        <w:rPr>
          <w:rStyle w:val="NormalTok"/>
          <w:sz w:val="20"/>
          <w:szCs w:val="20"/>
        </w:rPr>
        <w:t>lkerietrain&lt;-</w:t>
      </w:r>
      <w:r w:rsidRPr="00787B89">
        <w:rPr>
          <w:rStyle w:val="KeywordTok"/>
          <w:sz w:val="20"/>
          <w:szCs w:val="20"/>
        </w:rPr>
        <w:t>as.ts</w:t>
      </w:r>
      <w:r w:rsidRPr="00787B89">
        <w:rPr>
          <w:rStyle w:val="NormalTok"/>
          <w:sz w:val="20"/>
          <w:szCs w:val="20"/>
        </w:rPr>
        <w:t>(lkerie[</w:t>
      </w:r>
      <w:r w:rsidRPr="00787B89">
        <w:rPr>
          <w:rStyle w:val="DecValTok"/>
          <w:sz w:val="20"/>
          <w:szCs w:val="20"/>
        </w:rPr>
        <w:t>1</w:t>
      </w:r>
      <w:r w:rsidRPr="00787B89">
        <w:rPr>
          <w:rStyle w:val="NormalTok"/>
          <w:sz w:val="20"/>
          <w:szCs w:val="20"/>
        </w:rPr>
        <w:t>:(</w:t>
      </w:r>
      <w:r w:rsidRPr="00787B89">
        <w:rPr>
          <w:rStyle w:val="KeywordTok"/>
          <w:sz w:val="20"/>
          <w:szCs w:val="20"/>
        </w:rPr>
        <w:t>length</w:t>
      </w:r>
      <w:r w:rsidRPr="00787B89">
        <w:rPr>
          <w:rStyle w:val="NormalTok"/>
          <w:sz w:val="20"/>
          <w:szCs w:val="20"/>
        </w:rPr>
        <w:t>(lkerie)-</w:t>
      </w:r>
      <w:r w:rsidRPr="00787B89">
        <w:rPr>
          <w:rStyle w:val="DecValTok"/>
          <w:sz w:val="20"/>
          <w:szCs w:val="20"/>
        </w:rPr>
        <w:t>12</w:t>
      </w:r>
      <w:r w:rsidRPr="00787B89">
        <w:rPr>
          <w:rStyle w:val="NormalTok"/>
          <w:sz w:val="20"/>
          <w:szCs w:val="20"/>
        </w:rPr>
        <w:t>)])</w:t>
      </w:r>
      <w:r w:rsidRPr="00787B89">
        <w:rPr>
          <w:sz w:val="20"/>
          <w:szCs w:val="20"/>
        </w:rPr>
        <w:br/>
      </w:r>
      <w:r w:rsidRPr="00787B89">
        <w:rPr>
          <w:rStyle w:val="NormalTok"/>
          <w:sz w:val="20"/>
          <w:szCs w:val="20"/>
        </w:rPr>
        <w:t>lkerietest&lt;-lkerie[(</w:t>
      </w:r>
      <w:r w:rsidRPr="00787B89">
        <w:rPr>
          <w:rStyle w:val="KeywordTok"/>
          <w:sz w:val="20"/>
          <w:szCs w:val="20"/>
        </w:rPr>
        <w:t>length</w:t>
      </w:r>
      <w:r w:rsidRPr="00787B89">
        <w:rPr>
          <w:rStyle w:val="NormalTok"/>
          <w:sz w:val="20"/>
          <w:szCs w:val="20"/>
        </w:rPr>
        <w:t>(lkerie)-</w:t>
      </w:r>
      <w:r w:rsidRPr="00787B89">
        <w:rPr>
          <w:rStyle w:val="DecValTok"/>
          <w:sz w:val="20"/>
          <w:szCs w:val="20"/>
        </w:rPr>
        <w:t>11</w:t>
      </w:r>
      <w:r w:rsidRPr="00787B89">
        <w:rPr>
          <w:rStyle w:val="NormalTok"/>
          <w:sz w:val="20"/>
          <w:szCs w:val="20"/>
        </w:rPr>
        <w:t>):</w:t>
      </w:r>
      <w:r w:rsidRPr="00787B89">
        <w:rPr>
          <w:rStyle w:val="KeywordTok"/>
          <w:sz w:val="20"/>
          <w:szCs w:val="20"/>
        </w:rPr>
        <w:t>length</w:t>
      </w:r>
      <w:r w:rsidRPr="00787B89">
        <w:rPr>
          <w:rStyle w:val="NormalTok"/>
          <w:sz w:val="20"/>
          <w:szCs w:val="20"/>
        </w:rPr>
        <w:t>(lkerie)]</w:t>
      </w:r>
    </w:p>
    <w:p w14:paraId="22C579A6" w14:textId="7B5EC4EA" w:rsidR="00CA6AC8" w:rsidRPr="00787B89" w:rsidRDefault="005576D9" w:rsidP="00787B89">
      <w:pPr>
        <w:rPr>
          <w:rStyle w:val="NormalTok"/>
          <w:sz w:val="20"/>
          <w:szCs w:val="20"/>
        </w:rPr>
      </w:pPr>
      <w:r>
        <w:lastRenderedPageBreak/>
        <w:tab/>
      </w:r>
      <w:r>
        <w:rPr>
          <w:rFonts w:ascii="Garamond" w:hAnsi="Garamond"/>
          <w:color w:val="000000" w:themeColor="text1"/>
        </w:rPr>
        <w:t xml:space="preserve">After this initialization, the dataset is in </w:t>
      </w:r>
      <w:r w:rsidR="00CA6AC8">
        <w:rPr>
          <w:rFonts w:ascii="Garamond" w:hAnsi="Garamond"/>
          <w:color w:val="000000" w:themeColor="text1"/>
        </w:rPr>
        <w:t>good condition and doesn’t need to be cleaned any further. The first 6 values of the time series are shown below:</w:t>
      </w:r>
      <w:r w:rsidR="00787B89">
        <w:rPr>
          <w:rFonts w:ascii="Garamond" w:hAnsi="Garamond"/>
          <w:color w:val="000000" w:themeColor="text1"/>
        </w:rPr>
        <w:br/>
      </w:r>
      <w:r w:rsidR="00CA6AC8" w:rsidRPr="00787B89">
        <w:rPr>
          <w:rStyle w:val="KeywordTok"/>
          <w:b w:val="0"/>
          <w:sz w:val="20"/>
          <w:szCs w:val="20"/>
        </w:rPr>
        <w:t>head</w:t>
      </w:r>
      <w:r w:rsidR="00CA6AC8" w:rsidRPr="00787B89">
        <w:rPr>
          <w:rStyle w:val="NormalTok"/>
          <w:sz w:val="20"/>
          <w:szCs w:val="20"/>
        </w:rPr>
        <w:t>(lkerie)</w:t>
      </w:r>
    </w:p>
    <w:p w14:paraId="02ADB6F6" w14:textId="424F9928" w:rsidR="00CA6AC8" w:rsidRPr="00787B89" w:rsidRDefault="00CA6AC8" w:rsidP="00787B89">
      <w:pPr>
        <w:pStyle w:val="FirstParagraph"/>
        <w:rPr>
          <w:sz w:val="20"/>
          <w:szCs w:val="20"/>
          <w:shd w:val="clear" w:color="auto" w:fill="F8F8F8"/>
        </w:rPr>
      </w:pPr>
      <w:r w:rsidRPr="00787B89">
        <w:rPr>
          <w:rStyle w:val="NormalTok"/>
          <w:sz w:val="20"/>
          <w:szCs w:val="20"/>
        </w:rPr>
        <w:t>##         Jan    Feb    Mar    Apr    May    Jun</w:t>
      </w:r>
      <w:r w:rsidRPr="00787B89">
        <w:rPr>
          <w:rStyle w:val="NormalTok"/>
          <w:sz w:val="20"/>
          <w:szCs w:val="20"/>
        </w:rPr>
        <w:br/>
        <w:t>## 1921 14.763 14.649 15.085 16.376 16.926 16.774</w:t>
      </w:r>
      <w:r w:rsidR="007033B7">
        <w:br/>
      </w:r>
      <w:r w:rsidRPr="007033B7">
        <w:rPr>
          <w:rStyle w:val="Heading1Char"/>
        </w:rPr>
        <w:t>Seasonal Means</w:t>
      </w:r>
      <w:r>
        <w:t xml:space="preserve"> </w:t>
      </w:r>
    </w:p>
    <w:p w14:paraId="7C86D82C" w14:textId="5FBB9B35" w:rsidR="00CA6AC8" w:rsidRDefault="00CA6AC8" w:rsidP="00CA6AC8">
      <w:pPr>
        <w:rPr>
          <w:rFonts w:ascii="Garamond" w:hAnsi="Garamond"/>
          <w:color w:val="000000" w:themeColor="text1"/>
        </w:rPr>
      </w:pPr>
      <w:r>
        <w:tab/>
      </w:r>
      <w:r>
        <w:rPr>
          <w:rFonts w:ascii="Garamond" w:hAnsi="Garamond"/>
          <w:color w:val="000000" w:themeColor="text1"/>
        </w:rPr>
        <w:t xml:space="preserve">The first model I fit was a seasonal means model, to get a sense of the seasonality of the dataset. Although this is a simplistic model that will not be used to model the data itself, it provides good insight into the seasonal nature of the time series. Below is a plot of the time series with the </w:t>
      </w:r>
      <w:r w:rsidR="007033B7">
        <w:rPr>
          <w:rFonts w:ascii="Garamond" w:hAnsi="Garamond"/>
          <w:color w:val="000000" w:themeColor="text1"/>
        </w:rPr>
        <w:t>m</w:t>
      </w:r>
      <w:r>
        <w:rPr>
          <w:rFonts w:ascii="Garamond" w:hAnsi="Garamond"/>
          <w:color w:val="000000" w:themeColor="text1"/>
        </w:rPr>
        <w:t>onths added to the plot:</w:t>
      </w:r>
    </w:p>
    <w:p w14:paraId="5505B403" w14:textId="227F4882" w:rsidR="00CA6AC8" w:rsidRDefault="00CA6AC8" w:rsidP="00A36F36">
      <w:pPr>
        <w:pStyle w:val="FirstParagraph"/>
        <w:rPr>
          <w:rFonts w:ascii="Garamond" w:hAnsi="Garamond"/>
          <w:color w:val="000000" w:themeColor="text1"/>
        </w:rPr>
      </w:pPr>
      <w:r>
        <w:rPr>
          <w:rStyle w:val="KeywordTok"/>
        </w:rPr>
        <w:t>plot</w:t>
      </w:r>
      <w:r>
        <w:rPr>
          <w:rStyle w:val="NormalTok"/>
        </w:rPr>
        <w:t>(lkerie)</w:t>
      </w:r>
      <w:r>
        <w:br/>
      </w:r>
      <w:r>
        <w:rPr>
          <w:rStyle w:val="KeywordTok"/>
        </w:rPr>
        <w:t>points</w:t>
      </w:r>
      <w:r>
        <w:rPr>
          <w:rStyle w:val="NormalTok"/>
        </w:rPr>
        <w:t>(</w:t>
      </w:r>
      <w:r>
        <w:rPr>
          <w:rStyle w:val="DataTypeTok"/>
        </w:rPr>
        <w:t>y=</w:t>
      </w:r>
      <w:r>
        <w:rPr>
          <w:rStyle w:val="NormalTok"/>
        </w:rPr>
        <w:t>lkerie,</w:t>
      </w:r>
      <w:r>
        <w:rPr>
          <w:rStyle w:val="DataTypeTok"/>
        </w:rPr>
        <w:t>x=</w:t>
      </w:r>
      <w:r>
        <w:rPr>
          <w:rStyle w:val="KeywordTok"/>
        </w:rPr>
        <w:t>time</w:t>
      </w:r>
      <w:r>
        <w:rPr>
          <w:rStyle w:val="NormalTok"/>
        </w:rPr>
        <w:t>(lkerie),</w:t>
      </w:r>
      <w:r>
        <w:rPr>
          <w:rStyle w:val="DataTypeTok"/>
        </w:rPr>
        <w:t>pch=</w:t>
      </w:r>
      <w:r>
        <w:rPr>
          <w:rStyle w:val="KeywordTok"/>
        </w:rPr>
        <w:t>as.vector</w:t>
      </w:r>
      <w:r>
        <w:rPr>
          <w:rStyle w:val="NormalTok"/>
        </w:rPr>
        <w:t>(</w:t>
      </w:r>
      <w:r>
        <w:rPr>
          <w:rStyle w:val="KeywordTok"/>
        </w:rPr>
        <w:t>season</w:t>
      </w:r>
      <w:r>
        <w:rPr>
          <w:rStyle w:val="NormalTok"/>
        </w:rPr>
        <w:t>(lkerie)))</w:t>
      </w:r>
      <w:r w:rsidRPr="00D208D4">
        <w:rPr>
          <w:noProof/>
          <w:sz w:val="22"/>
          <w:szCs w:val="22"/>
        </w:rPr>
        <w:drawing>
          <wp:inline distT="0" distB="0" distL="0" distR="0" wp14:anchorId="00308CE4" wp14:editId="6199AC37">
            <wp:extent cx="5916809" cy="35528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9360" cy="3584380"/>
                    </a:xfrm>
                    <a:prstGeom prst="rect">
                      <a:avLst/>
                    </a:prstGeom>
                  </pic:spPr>
                </pic:pic>
              </a:graphicData>
            </a:graphic>
          </wp:inline>
        </w:drawing>
      </w:r>
      <w:r>
        <w:rPr>
          <w:rFonts w:ascii="Garamond" w:hAnsi="Garamond"/>
          <w:color w:val="000000" w:themeColor="text1"/>
        </w:rPr>
        <w:t xml:space="preserve"> </w:t>
      </w:r>
      <w:r w:rsidR="00A36F36">
        <w:rPr>
          <w:rFonts w:ascii="Garamond" w:hAnsi="Garamond"/>
          <w:color w:val="000000" w:themeColor="text1"/>
        </w:rPr>
        <w:t xml:space="preserve">     </w:t>
      </w:r>
      <w:r w:rsidR="00A36F36">
        <w:rPr>
          <w:rFonts w:ascii="Garamond" w:hAnsi="Garamond"/>
          <w:color w:val="000000" w:themeColor="text1"/>
        </w:rPr>
        <w:tab/>
      </w:r>
      <w:r w:rsidRPr="00D208D4">
        <w:rPr>
          <w:rFonts w:ascii="Garamond" w:hAnsi="Garamond"/>
          <w:sz w:val="22"/>
          <w:szCs w:val="22"/>
        </w:rPr>
        <w:t>We can see that the time series tends to peak around the summer time, and has troughs in the colder months. The seasonal means model gives us more insight into how this is occurring:</w:t>
      </w:r>
      <w:r>
        <w:rPr>
          <w:rFonts w:ascii="Garamond" w:hAnsi="Garamond"/>
          <w:color w:val="000000" w:themeColor="text1"/>
        </w:rPr>
        <w:t xml:space="preserve"> </w:t>
      </w:r>
    </w:p>
    <w:p w14:paraId="1B8173D5" w14:textId="77777777" w:rsidR="00D208D4" w:rsidRPr="00787B89" w:rsidRDefault="00CA6AC8" w:rsidP="00CA6AC8">
      <w:pPr>
        <w:pStyle w:val="SourceCode"/>
        <w:rPr>
          <w:sz w:val="20"/>
          <w:szCs w:val="20"/>
        </w:rPr>
      </w:pPr>
      <w:r w:rsidRPr="00787B89">
        <w:rPr>
          <w:rStyle w:val="NormalTok"/>
          <w:sz w:val="20"/>
          <w:szCs w:val="20"/>
        </w:rPr>
        <w:t>season.&lt;-</w:t>
      </w:r>
      <w:r w:rsidRPr="00787B89">
        <w:rPr>
          <w:rStyle w:val="KeywordTok"/>
          <w:sz w:val="20"/>
          <w:szCs w:val="20"/>
        </w:rPr>
        <w:t>season</w:t>
      </w:r>
      <w:r w:rsidRPr="00787B89">
        <w:rPr>
          <w:rStyle w:val="NormalTok"/>
          <w:sz w:val="20"/>
          <w:szCs w:val="20"/>
        </w:rPr>
        <w:t>(lkerie)</w:t>
      </w:r>
      <w:r w:rsidRPr="00787B89">
        <w:rPr>
          <w:sz w:val="20"/>
          <w:szCs w:val="20"/>
        </w:rPr>
        <w:br/>
      </w:r>
      <w:r w:rsidRPr="00787B89">
        <w:rPr>
          <w:rStyle w:val="NormalTok"/>
          <w:sz w:val="20"/>
          <w:szCs w:val="20"/>
        </w:rPr>
        <w:t>time.&lt;-</w:t>
      </w:r>
      <w:r w:rsidRPr="00787B89">
        <w:rPr>
          <w:rStyle w:val="KeywordTok"/>
          <w:sz w:val="20"/>
          <w:szCs w:val="20"/>
        </w:rPr>
        <w:t>time</w:t>
      </w:r>
      <w:r w:rsidRPr="00787B89">
        <w:rPr>
          <w:rStyle w:val="NormalTok"/>
          <w:sz w:val="20"/>
          <w:szCs w:val="20"/>
        </w:rPr>
        <w:t>(lkerie)</w:t>
      </w:r>
      <w:r w:rsidRPr="00787B89">
        <w:rPr>
          <w:sz w:val="20"/>
          <w:szCs w:val="20"/>
        </w:rPr>
        <w:br/>
      </w:r>
      <w:r w:rsidRPr="00787B89">
        <w:rPr>
          <w:rStyle w:val="NormalTok"/>
          <w:sz w:val="20"/>
          <w:szCs w:val="20"/>
        </w:rPr>
        <w:t>seasonmean&lt;-</w:t>
      </w:r>
      <w:r w:rsidRPr="00787B89">
        <w:rPr>
          <w:rStyle w:val="KeywordTok"/>
          <w:sz w:val="20"/>
          <w:szCs w:val="20"/>
        </w:rPr>
        <w:t>lm</w:t>
      </w:r>
      <w:r w:rsidRPr="00787B89">
        <w:rPr>
          <w:rStyle w:val="NormalTok"/>
          <w:sz w:val="20"/>
          <w:szCs w:val="20"/>
        </w:rPr>
        <w:t>(lkerie~season.+time.)</w:t>
      </w:r>
      <w:r w:rsidRPr="00787B89">
        <w:rPr>
          <w:sz w:val="20"/>
          <w:szCs w:val="20"/>
        </w:rPr>
        <w:br/>
      </w:r>
      <w:r w:rsidRPr="00787B89">
        <w:rPr>
          <w:sz w:val="20"/>
          <w:szCs w:val="20"/>
        </w:rPr>
        <w:br/>
      </w:r>
      <w:r w:rsidRPr="00787B89">
        <w:rPr>
          <w:rStyle w:val="KeywordTok"/>
          <w:sz w:val="20"/>
          <w:szCs w:val="20"/>
        </w:rPr>
        <w:t>summary</w:t>
      </w:r>
      <w:r w:rsidRPr="00787B89">
        <w:rPr>
          <w:rStyle w:val="NormalTok"/>
          <w:sz w:val="20"/>
          <w:szCs w:val="20"/>
        </w:rPr>
        <w:t>(seasonmean)</w:t>
      </w:r>
    </w:p>
    <w:p w14:paraId="2FECDB1F" w14:textId="2F7911FF" w:rsidR="00CA6AC8" w:rsidRPr="00787B89" w:rsidRDefault="00D208D4" w:rsidP="00CA6AC8">
      <w:pPr>
        <w:pStyle w:val="SourceCode"/>
        <w:rPr>
          <w:rStyle w:val="VerbatimChar"/>
          <w:sz w:val="20"/>
          <w:szCs w:val="20"/>
          <w:shd w:val="clear" w:color="auto" w:fill="auto"/>
        </w:rPr>
      </w:pPr>
      <w:r w:rsidRPr="00787B89">
        <w:rPr>
          <w:sz w:val="20"/>
          <w:szCs w:val="20"/>
        </w:rPr>
        <w:t>…</w:t>
      </w:r>
      <w:r w:rsidR="00CA6AC8" w:rsidRPr="00787B89">
        <w:rPr>
          <w:sz w:val="20"/>
          <w:szCs w:val="20"/>
        </w:rPr>
        <w:br/>
      </w:r>
      <w:r w:rsidR="00CA6AC8" w:rsidRPr="00787B89">
        <w:rPr>
          <w:rStyle w:val="VerbatimChar"/>
          <w:sz w:val="20"/>
          <w:szCs w:val="20"/>
        </w:rPr>
        <w:t>## Coefficients:</w:t>
      </w:r>
      <w:r w:rsidR="00CA6AC8" w:rsidRPr="00787B89">
        <w:rPr>
          <w:sz w:val="20"/>
          <w:szCs w:val="20"/>
        </w:rPr>
        <w:br/>
      </w:r>
      <w:r w:rsidR="00CA6AC8" w:rsidRPr="00787B89">
        <w:rPr>
          <w:rStyle w:val="VerbatimChar"/>
          <w:sz w:val="20"/>
          <w:szCs w:val="20"/>
        </w:rPr>
        <w:t xml:space="preserve">##                    Estimate Std. Error t value Pr(&gt;|t|)    </w:t>
      </w:r>
      <w:r w:rsidR="00CA6AC8" w:rsidRPr="00787B89">
        <w:rPr>
          <w:sz w:val="20"/>
          <w:szCs w:val="20"/>
        </w:rPr>
        <w:br/>
      </w:r>
      <w:r w:rsidR="00CA6AC8" w:rsidRPr="00787B89">
        <w:rPr>
          <w:rStyle w:val="VerbatimChar"/>
          <w:sz w:val="20"/>
          <w:szCs w:val="20"/>
        </w:rPr>
        <w:t>## (Intercept)      -71.085340   9.350931  -7.602 1.16e-13 ***</w:t>
      </w:r>
      <w:r w:rsidR="00CA6AC8" w:rsidRPr="00787B89">
        <w:rPr>
          <w:sz w:val="20"/>
          <w:szCs w:val="20"/>
        </w:rPr>
        <w:br/>
      </w:r>
      <w:r w:rsidR="00CA6AC8" w:rsidRPr="00787B89">
        <w:rPr>
          <w:rStyle w:val="VerbatimChar"/>
          <w:sz w:val="20"/>
          <w:szCs w:val="20"/>
        </w:rPr>
        <w:lastRenderedPageBreak/>
        <w:t xml:space="preserve">## season.February   -0.014303   0.339687  -0.042 0.966429    </w:t>
      </w:r>
      <w:r w:rsidR="00CA6AC8" w:rsidRPr="00787B89">
        <w:rPr>
          <w:sz w:val="20"/>
          <w:szCs w:val="20"/>
        </w:rPr>
        <w:br/>
      </w:r>
      <w:r w:rsidR="00CA6AC8" w:rsidRPr="00787B89">
        <w:rPr>
          <w:rStyle w:val="VerbatimChar"/>
          <w:sz w:val="20"/>
          <w:szCs w:val="20"/>
        </w:rPr>
        <w:t xml:space="preserve">## season.March       0.396175   0.339688   1.166 0.243970    </w:t>
      </w:r>
      <w:r w:rsidR="00CA6AC8" w:rsidRPr="00787B89">
        <w:rPr>
          <w:sz w:val="20"/>
          <w:szCs w:val="20"/>
        </w:rPr>
        <w:br/>
      </w:r>
      <w:r w:rsidR="00CA6AC8" w:rsidRPr="00787B89">
        <w:rPr>
          <w:rStyle w:val="VerbatimChar"/>
          <w:sz w:val="20"/>
          <w:szCs w:val="20"/>
        </w:rPr>
        <w:t>## season.April       1.478212   0.339689   4.352 1.59e-05 ***</w:t>
      </w:r>
      <w:r w:rsidR="00CA6AC8" w:rsidRPr="00787B89">
        <w:rPr>
          <w:sz w:val="20"/>
          <w:szCs w:val="20"/>
        </w:rPr>
        <w:br/>
      </w:r>
      <w:r w:rsidR="00CA6AC8" w:rsidRPr="00787B89">
        <w:rPr>
          <w:rStyle w:val="VerbatimChar"/>
          <w:sz w:val="20"/>
          <w:szCs w:val="20"/>
        </w:rPr>
        <w:t>## season.May         2.101470   0.339690   6.186 1.15e-09 ***</w:t>
      </w:r>
      <w:r w:rsidR="00CA6AC8" w:rsidRPr="00787B89">
        <w:rPr>
          <w:sz w:val="20"/>
          <w:szCs w:val="20"/>
        </w:rPr>
        <w:br/>
      </w:r>
      <w:r w:rsidR="00CA6AC8" w:rsidRPr="00787B89">
        <w:rPr>
          <w:rStyle w:val="VerbatimChar"/>
          <w:sz w:val="20"/>
          <w:szCs w:val="20"/>
        </w:rPr>
        <w:t>## season.June        2.308247   0.339692   6.795 2.66e-11 ***</w:t>
      </w:r>
      <w:r w:rsidR="00CA6AC8" w:rsidRPr="00787B89">
        <w:rPr>
          <w:sz w:val="20"/>
          <w:szCs w:val="20"/>
        </w:rPr>
        <w:br/>
      </w:r>
      <w:r w:rsidR="00CA6AC8" w:rsidRPr="00787B89">
        <w:rPr>
          <w:rStyle w:val="VerbatimChar"/>
          <w:sz w:val="20"/>
          <w:szCs w:val="20"/>
        </w:rPr>
        <w:t>## season.July        2.223725   0.339695   6.546 1.29e-10 ***</w:t>
      </w:r>
      <w:r w:rsidR="00CA6AC8" w:rsidRPr="00787B89">
        <w:rPr>
          <w:sz w:val="20"/>
          <w:szCs w:val="20"/>
        </w:rPr>
        <w:br/>
      </w:r>
      <w:r w:rsidR="00CA6AC8" w:rsidRPr="00787B89">
        <w:rPr>
          <w:rStyle w:val="VerbatimChar"/>
          <w:sz w:val="20"/>
          <w:szCs w:val="20"/>
        </w:rPr>
        <w:t>## season.August      1.831822   0.339698   5.393 1.01e-07 ***</w:t>
      </w:r>
      <w:r w:rsidR="00CA6AC8" w:rsidRPr="00787B89">
        <w:rPr>
          <w:sz w:val="20"/>
          <w:szCs w:val="20"/>
        </w:rPr>
        <w:br/>
      </w:r>
      <w:r w:rsidR="00CA6AC8" w:rsidRPr="00787B89">
        <w:rPr>
          <w:rStyle w:val="VerbatimChar"/>
          <w:sz w:val="20"/>
          <w:szCs w:val="20"/>
        </w:rPr>
        <w:t>## season.September   1.257740   0.339702   3.702 0.000234 ***</w:t>
      </w:r>
      <w:r w:rsidR="00CA6AC8" w:rsidRPr="00787B89">
        <w:rPr>
          <w:sz w:val="20"/>
          <w:szCs w:val="20"/>
        </w:rPr>
        <w:br/>
      </w:r>
      <w:r w:rsidR="00CA6AC8" w:rsidRPr="00787B89">
        <w:rPr>
          <w:rStyle w:val="VerbatimChar"/>
          <w:sz w:val="20"/>
          <w:szCs w:val="20"/>
        </w:rPr>
        <w:t xml:space="preserve">## season.October     0.608217   0.339706   1.790 0.073901 .  </w:t>
      </w:r>
      <w:r w:rsidR="00CA6AC8" w:rsidRPr="00787B89">
        <w:rPr>
          <w:sz w:val="20"/>
          <w:szCs w:val="20"/>
        </w:rPr>
        <w:br/>
      </w:r>
      <w:r w:rsidR="00CA6AC8" w:rsidRPr="00787B89">
        <w:rPr>
          <w:rStyle w:val="VerbatimChar"/>
          <w:sz w:val="20"/>
          <w:szCs w:val="20"/>
        </w:rPr>
        <w:t xml:space="preserve">## season.November    0.077855   0.339710   0.229 0.818809    </w:t>
      </w:r>
      <w:r w:rsidR="00CA6AC8" w:rsidRPr="00787B89">
        <w:rPr>
          <w:sz w:val="20"/>
          <w:szCs w:val="20"/>
        </w:rPr>
        <w:br/>
      </w:r>
      <w:r w:rsidR="00CA6AC8" w:rsidRPr="00787B89">
        <w:rPr>
          <w:rStyle w:val="VerbatimChar"/>
          <w:sz w:val="20"/>
          <w:szCs w:val="20"/>
        </w:rPr>
        <w:t xml:space="preserve">## season.December   -0.028248   0.339715  -0.083 0.933760    </w:t>
      </w:r>
      <w:r w:rsidR="00CA6AC8" w:rsidRPr="00787B89">
        <w:rPr>
          <w:sz w:val="20"/>
          <w:szCs w:val="20"/>
        </w:rPr>
        <w:br/>
      </w:r>
      <w:r w:rsidR="00CA6AC8" w:rsidRPr="00787B89">
        <w:rPr>
          <w:rStyle w:val="VerbatimChar"/>
          <w:sz w:val="20"/>
          <w:szCs w:val="20"/>
        </w:rPr>
        <w:t>## time.              0.043710   0.004805   9.097  &lt; 2e-16 ***</w:t>
      </w:r>
      <w:r w:rsidR="00CA6AC8" w:rsidRPr="00787B89">
        <w:rPr>
          <w:sz w:val="20"/>
          <w:szCs w:val="20"/>
        </w:rPr>
        <w:br/>
      </w:r>
      <w:r w:rsidR="00CA6AC8" w:rsidRPr="00787B89">
        <w:rPr>
          <w:rStyle w:val="VerbatimChar"/>
          <w:sz w:val="20"/>
          <w:szCs w:val="20"/>
        </w:rPr>
        <w:t>## ---</w:t>
      </w:r>
      <w:r w:rsidR="00CA6AC8" w:rsidRPr="00787B89">
        <w:rPr>
          <w:sz w:val="20"/>
          <w:szCs w:val="20"/>
        </w:rPr>
        <w:br/>
      </w:r>
      <w:r w:rsidR="00CA6AC8" w:rsidRPr="00787B89">
        <w:rPr>
          <w:rStyle w:val="VerbatimChar"/>
          <w:sz w:val="20"/>
          <w:szCs w:val="20"/>
        </w:rPr>
        <w:t>## Signif. codes:  0 '***' 0.001 '**' 0.01 '*' 0.05 '.' 0.1 ' ' 1</w:t>
      </w:r>
      <w:r w:rsidR="00CA6AC8" w:rsidRPr="00787B89">
        <w:rPr>
          <w:sz w:val="20"/>
          <w:szCs w:val="20"/>
        </w:rPr>
        <w:br/>
      </w:r>
      <w:r w:rsidR="00CA6AC8" w:rsidRPr="00787B89">
        <w:rPr>
          <w:rStyle w:val="VerbatimChar"/>
          <w:sz w:val="20"/>
          <w:szCs w:val="20"/>
        </w:rPr>
        <w:t xml:space="preserve">## </w:t>
      </w:r>
      <w:r w:rsidR="00CA6AC8" w:rsidRPr="00787B89">
        <w:rPr>
          <w:sz w:val="20"/>
          <w:szCs w:val="20"/>
        </w:rPr>
        <w:br/>
      </w:r>
      <w:r w:rsidR="00CA6AC8" w:rsidRPr="00787B89">
        <w:rPr>
          <w:rStyle w:val="VerbatimChar"/>
          <w:sz w:val="20"/>
          <w:szCs w:val="20"/>
        </w:rPr>
        <w:t>## Residual standard error: 1.698 on 587 degrees of freedom</w:t>
      </w:r>
      <w:r w:rsidR="00CA6AC8" w:rsidRPr="00787B89">
        <w:rPr>
          <w:sz w:val="20"/>
          <w:szCs w:val="20"/>
        </w:rPr>
        <w:br/>
      </w:r>
      <w:r w:rsidR="00CA6AC8" w:rsidRPr="00787B89">
        <w:rPr>
          <w:rStyle w:val="VerbatimChar"/>
          <w:sz w:val="20"/>
          <w:szCs w:val="20"/>
        </w:rPr>
        <w:t xml:space="preserve">## Multiple R-squared:  0.3018, Adjusted R-squared:  0.2875 </w:t>
      </w:r>
      <w:r w:rsidR="00CA6AC8" w:rsidRPr="00787B89">
        <w:rPr>
          <w:sz w:val="20"/>
          <w:szCs w:val="20"/>
        </w:rPr>
        <w:br/>
      </w:r>
      <w:r w:rsidR="00CA6AC8" w:rsidRPr="00787B89">
        <w:rPr>
          <w:rStyle w:val="VerbatimChar"/>
          <w:sz w:val="20"/>
          <w:szCs w:val="20"/>
        </w:rPr>
        <w:t>## F-statistic: 21.14 on 12 and 587 DF,  p-value: &lt; 2.2e-16</w:t>
      </w:r>
    </w:p>
    <w:p w14:paraId="2C9EF24E" w14:textId="77777777" w:rsidR="00CA6AC8" w:rsidRPr="004C5C95" w:rsidRDefault="00CA6AC8" w:rsidP="00CA6AC8">
      <w:pPr>
        <w:rPr>
          <w:rFonts w:ascii="Garamond" w:hAnsi="Garamond"/>
          <w:color w:val="auto"/>
        </w:rPr>
      </w:pPr>
      <w:r>
        <w:rPr>
          <w:rFonts w:ascii="Garamond" w:hAnsi="Garamond"/>
        </w:rPr>
        <w:tab/>
      </w:r>
      <w:r w:rsidRPr="004C5C95">
        <w:rPr>
          <w:rFonts w:ascii="Garamond" w:hAnsi="Garamond"/>
          <w:color w:val="auto"/>
        </w:rPr>
        <w:t>Indeed, we can see that the seasonal means model has quite a bit of significant components, suggesting that there is a good amount of seasonality in the data. However, this is not consistent, with some months having insignificant values. In general, we ca</w:t>
      </w:r>
      <w:r w:rsidR="006B34AC" w:rsidRPr="004C5C95">
        <w:rPr>
          <w:rFonts w:ascii="Garamond" w:hAnsi="Garamond"/>
          <w:color w:val="auto"/>
        </w:rPr>
        <w:t>n see that the summer months have</w:t>
      </w:r>
      <w:r w:rsidRPr="004C5C95">
        <w:rPr>
          <w:rFonts w:ascii="Garamond" w:hAnsi="Garamond"/>
          <w:color w:val="auto"/>
        </w:rPr>
        <w:t xml:space="preserve"> positive</w:t>
      </w:r>
      <w:r w:rsidR="006B34AC" w:rsidRPr="004C5C95">
        <w:rPr>
          <w:rFonts w:ascii="Garamond" w:hAnsi="Garamond"/>
          <w:color w:val="auto"/>
        </w:rPr>
        <w:t xml:space="preserve"> coefficients</w:t>
      </w:r>
      <w:r w:rsidRPr="004C5C95">
        <w:rPr>
          <w:rFonts w:ascii="Garamond" w:hAnsi="Garamond"/>
          <w:color w:val="auto"/>
        </w:rPr>
        <w:t xml:space="preserve">, while the colder months (which are not nearly as significant) sit somewhere close to zero. This agrees with the earlier findings from the time series plot. </w:t>
      </w:r>
    </w:p>
    <w:p w14:paraId="037A5BDB" w14:textId="461988C4" w:rsidR="00CA6AC8" w:rsidRDefault="00CA6AC8" w:rsidP="00CA6AC8">
      <w:r w:rsidRPr="004C5C95">
        <w:rPr>
          <w:rFonts w:ascii="Garamond" w:hAnsi="Garamond"/>
          <w:color w:val="auto"/>
        </w:rPr>
        <w:tab/>
        <w:t xml:space="preserve">Next, I perform a decomposition of the time series, to see how this package can break up the time series into seasonal, trend and random components. </w:t>
      </w:r>
      <w:r w:rsidR="00787B89">
        <w:rPr>
          <w:rFonts w:ascii="Garamond" w:hAnsi="Garamond"/>
          <w:color w:val="auto"/>
        </w:rPr>
        <w:br/>
      </w:r>
      <w:r>
        <w:rPr>
          <w:rStyle w:val="NormalTok"/>
        </w:rPr>
        <w:t>madecomp&lt;-</w:t>
      </w:r>
      <w:r>
        <w:rPr>
          <w:rStyle w:val="KeywordTok"/>
        </w:rPr>
        <w:t>decompose</w:t>
      </w:r>
      <w:r>
        <w:rPr>
          <w:rStyle w:val="NormalTok"/>
        </w:rPr>
        <w:t>(lkerie)</w:t>
      </w:r>
      <w:r w:rsidR="00787B89">
        <w:rPr>
          <w:rStyle w:val="NormalTok"/>
        </w:rPr>
        <w:br/>
      </w:r>
      <w:r>
        <w:rPr>
          <w:rStyle w:val="KeywordTok"/>
        </w:rPr>
        <w:lastRenderedPageBreak/>
        <w:t>plot</w:t>
      </w:r>
      <w:r>
        <w:rPr>
          <w:rStyle w:val="NormalTok"/>
        </w:rPr>
        <w:t>(madecomp)</w:t>
      </w:r>
      <w:r>
        <w:rPr>
          <w:noProof/>
        </w:rPr>
        <w:drawing>
          <wp:inline distT="0" distB="0" distL="0" distR="0" wp14:anchorId="2E4A4909" wp14:editId="72E0A4D9">
            <wp:extent cx="46196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2032A07" w14:textId="45C196F7" w:rsidR="00CA6AC8" w:rsidRDefault="00CA6AC8" w:rsidP="00876D64">
      <w:r w:rsidRPr="004C5C95">
        <w:rPr>
          <w:rFonts w:ascii="Garamond" w:hAnsi="Garamond"/>
          <w:color w:val="auto"/>
        </w:rPr>
        <w:t xml:space="preserve">We can see again that there is clearly a seasonal component to the time series. We can also see the general trend of decreasing and increasing. When these components are removed, we see a relatively stationary random process. This cyclical nature of the seasonality lead me to consider spectral analysis. However, first we will look at two other models which can deal with seasonality – the Holt Winters’ Model and a seasonal ARIMA model. </w:t>
      </w:r>
      <w:r w:rsidR="00876D64">
        <w:rPr>
          <w:rFonts w:ascii="Garamond" w:hAnsi="Garamond"/>
          <w:color w:val="auto"/>
        </w:rPr>
        <w:br/>
      </w:r>
      <w:r w:rsidRPr="00876D64">
        <w:rPr>
          <w:rStyle w:val="Heading1Char"/>
        </w:rPr>
        <w:t>Holt-Winters’ Model</w:t>
      </w:r>
      <w:r>
        <w:t xml:space="preserve"> </w:t>
      </w:r>
    </w:p>
    <w:p w14:paraId="3E7024C9" w14:textId="059E7095" w:rsidR="00CA6AC8" w:rsidRPr="004C5C95" w:rsidRDefault="00CA6AC8" w:rsidP="00CA6AC8">
      <w:pPr>
        <w:rPr>
          <w:rFonts w:ascii="Garamond" w:hAnsi="Garamond"/>
          <w:color w:val="auto"/>
        </w:rPr>
      </w:pPr>
      <w:r w:rsidRPr="004C5C95">
        <w:rPr>
          <w:rFonts w:ascii="Garamond" w:hAnsi="Garamond"/>
          <w:color w:val="auto"/>
        </w:rPr>
        <w:t xml:space="preserve">I use two Holt-Winters’ Models (an </w:t>
      </w:r>
      <w:r w:rsidR="00AB1408" w:rsidRPr="004C5C95">
        <w:rPr>
          <w:rFonts w:ascii="Garamond" w:hAnsi="Garamond"/>
          <w:color w:val="auto"/>
        </w:rPr>
        <w:t>additive</w:t>
      </w:r>
      <w:r w:rsidRPr="004C5C95">
        <w:rPr>
          <w:rFonts w:ascii="Garamond" w:hAnsi="Garamond"/>
          <w:color w:val="auto"/>
        </w:rPr>
        <w:t xml:space="preserve"> </w:t>
      </w:r>
      <w:r w:rsidR="006B34AC" w:rsidRPr="004C5C95">
        <w:rPr>
          <w:rFonts w:ascii="Garamond" w:hAnsi="Garamond"/>
          <w:color w:val="auto"/>
        </w:rPr>
        <w:t>and multiplicative model) to model the data. Below, I fit the two models, and plot the resulting fits. The Holt-Winters models both consider seasonal components, although the multiplicative model and additive model come up with different quantities for the coefficients (see the appendix for the summaries). However, the smoothing parameters are relatively the same in character, with alpha=0.8973698 beta=0.003048736 and gamma: 1. This</w:t>
      </w:r>
      <w:r w:rsidR="001707C8" w:rsidRPr="004C5C95">
        <w:rPr>
          <w:rFonts w:ascii="Garamond" w:hAnsi="Garamond"/>
          <w:color w:val="auto"/>
        </w:rPr>
        <w:t xml:space="preserve"> indicates that the level and seasonality are smoothing based on observations in the distant past (with gamma = 1 meaning it is considering </w:t>
      </w:r>
      <w:r w:rsidR="00D208D4" w:rsidRPr="004C5C95">
        <w:rPr>
          <w:rFonts w:ascii="Garamond" w:hAnsi="Garamond"/>
          <w:color w:val="auto"/>
        </w:rPr>
        <w:t xml:space="preserve">only the previous </w:t>
      </w:r>
      <w:r w:rsidR="001707C8" w:rsidRPr="004C5C95">
        <w:rPr>
          <w:rFonts w:ascii="Garamond" w:hAnsi="Garamond"/>
          <w:color w:val="auto"/>
        </w:rPr>
        <w:t>observations), while a small beta indicates that it is using the trend of only the nearest values.</w:t>
      </w:r>
      <w:r w:rsidR="006B34AC" w:rsidRPr="004C5C95">
        <w:rPr>
          <w:rFonts w:ascii="Garamond" w:hAnsi="Garamond"/>
          <w:color w:val="auto"/>
        </w:rPr>
        <w:t xml:space="preserve"> </w:t>
      </w:r>
      <w:r w:rsidR="00D208D4" w:rsidRPr="004C5C95">
        <w:rPr>
          <w:rFonts w:ascii="Garamond" w:hAnsi="Garamond"/>
          <w:color w:val="auto"/>
        </w:rPr>
        <w:t>I have plotted one of the models below, but the other is very similar in nature.</w:t>
      </w:r>
      <w:r w:rsidR="006B34AC" w:rsidRPr="004C5C95">
        <w:rPr>
          <w:rFonts w:ascii="Garamond" w:hAnsi="Garamond"/>
          <w:color w:val="auto"/>
        </w:rPr>
        <w:t xml:space="preserve"> </w:t>
      </w:r>
      <w:r w:rsidR="008E513B" w:rsidRPr="004C5C95">
        <w:rPr>
          <w:rFonts w:ascii="Garamond" w:hAnsi="Garamond"/>
          <w:color w:val="auto"/>
        </w:rPr>
        <w:t xml:space="preserve">However, as we will see later, the </w:t>
      </w:r>
      <w:r w:rsidR="00D208D4" w:rsidRPr="004C5C95">
        <w:rPr>
          <w:rFonts w:ascii="Garamond" w:hAnsi="Garamond"/>
          <w:color w:val="auto"/>
        </w:rPr>
        <w:t xml:space="preserve">prediction error is quite high – (and the prediction error for the multiplicative model is, predictably, much higher). </w:t>
      </w:r>
    </w:p>
    <w:p w14:paraId="079EC112" w14:textId="3A83C50F" w:rsidR="006B34AC" w:rsidRPr="00787B89" w:rsidRDefault="006B34AC" w:rsidP="006B34AC">
      <w:pPr>
        <w:pStyle w:val="SourceCode"/>
        <w:rPr>
          <w:sz w:val="20"/>
          <w:szCs w:val="20"/>
        </w:rPr>
      </w:pPr>
      <w:r w:rsidRPr="00787B89">
        <w:rPr>
          <w:rStyle w:val="NormalTok"/>
          <w:sz w:val="20"/>
          <w:szCs w:val="20"/>
        </w:rPr>
        <w:t>hw1&lt;-</w:t>
      </w:r>
      <w:r w:rsidRPr="00787B89">
        <w:rPr>
          <w:rStyle w:val="KeywordTok"/>
          <w:sz w:val="20"/>
          <w:szCs w:val="20"/>
        </w:rPr>
        <w:t>HoltWinters</w:t>
      </w:r>
      <w:r w:rsidRPr="00787B89">
        <w:rPr>
          <w:rStyle w:val="NormalTok"/>
          <w:sz w:val="20"/>
          <w:szCs w:val="20"/>
        </w:rPr>
        <w:t>(lkerietrain)</w:t>
      </w:r>
      <w:r w:rsidR="00EB3D46">
        <w:rPr>
          <w:rStyle w:val="NormalTok"/>
          <w:sz w:val="20"/>
          <w:szCs w:val="20"/>
        </w:rPr>
        <w:br/>
      </w:r>
      <w:r w:rsidRPr="00787B89">
        <w:rPr>
          <w:rStyle w:val="KeywordTok"/>
          <w:sz w:val="20"/>
          <w:szCs w:val="20"/>
        </w:rPr>
        <w:t>plot</w:t>
      </w:r>
      <w:r w:rsidRPr="00787B89">
        <w:rPr>
          <w:rStyle w:val="NormalTok"/>
          <w:sz w:val="20"/>
          <w:szCs w:val="20"/>
        </w:rPr>
        <w:t>(hw1)</w:t>
      </w:r>
    </w:p>
    <w:p w14:paraId="67E8E29A" w14:textId="11C7DE9F" w:rsidR="006B34AC" w:rsidRPr="00D208D4" w:rsidRDefault="006B34AC" w:rsidP="00D208D4">
      <w:pPr>
        <w:pStyle w:val="FirstParagraph"/>
        <w:rPr>
          <w:rStyle w:val="Heading1Char"/>
        </w:rPr>
      </w:pPr>
      <w:r>
        <w:rPr>
          <w:noProof/>
        </w:rPr>
        <w:lastRenderedPageBreak/>
        <w:drawing>
          <wp:inline distT="0" distB="0" distL="0" distR="0" wp14:anchorId="2421D02D" wp14:editId="403C0C04">
            <wp:extent cx="46196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sidR="00D208D4">
        <w:br/>
      </w:r>
      <w:r w:rsidR="008E513B" w:rsidRPr="00D208D4">
        <w:rPr>
          <w:rStyle w:val="Heading1Char"/>
        </w:rPr>
        <w:t>SARIMA Modeling</w:t>
      </w:r>
    </w:p>
    <w:p w14:paraId="6C4A2681" w14:textId="7793A50D" w:rsidR="008E513B" w:rsidRDefault="008E513B" w:rsidP="008E513B">
      <w:r>
        <w:tab/>
      </w:r>
      <w:r w:rsidRPr="004C5C95">
        <w:rPr>
          <w:rFonts w:ascii="Garamond" w:hAnsi="Garamond"/>
          <w:color w:val="auto"/>
        </w:rPr>
        <w:t>Next, we will turn to using an ARIMA (or in this case, a seasonal ARIMA model) to model and predict the data. The above time series is not stationary, so we must transform it. The transformation which creates an optimal situation for ARIMA modeling is one that is roughly stationary. After looking through various transformations (including logarithmic, differencing and BoxCox transformations), I settled upon a differencing of logs. By differencing the logarithms of the model, we get a result that is very close to stationary. The resulting plot is plotted below.</w:t>
      </w:r>
      <w:r>
        <w:t xml:space="preserve"> </w:t>
      </w:r>
    </w:p>
    <w:p w14:paraId="73B406AA" w14:textId="77777777" w:rsidR="008E513B" w:rsidRPr="00787B89" w:rsidRDefault="008E513B" w:rsidP="008E513B">
      <w:pPr>
        <w:pStyle w:val="SourceCode"/>
        <w:rPr>
          <w:sz w:val="20"/>
          <w:szCs w:val="20"/>
        </w:rPr>
      </w:pPr>
      <w:r w:rsidRPr="00787B89">
        <w:rPr>
          <w:rStyle w:val="NormalTok"/>
          <w:sz w:val="20"/>
          <w:szCs w:val="20"/>
        </w:rPr>
        <w:t>lkerietrain.trans&lt;-</w:t>
      </w:r>
      <w:r w:rsidRPr="00787B89">
        <w:rPr>
          <w:rStyle w:val="KeywordTok"/>
          <w:sz w:val="20"/>
          <w:szCs w:val="20"/>
        </w:rPr>
        <w:t>diff</w:t>
      </w:r>
      <w:r w:rsidRPr="00787B89">
        <w:rPr>
          <w:rStyle w:val="NormalTok"/>
          <w:sz w:val="20"/>
          <w:szCs w:val="20"/>
        </w:rPr>
        <w:t>(</w:t>
      </w:r>
      <w:r w:rsidRPr="00787B89">
        <w:rPr>
          <w:rStyle w:val="KeywordTok"/>
          <w:sz w:val="20"/>
          <w:szCs w:val="20"/>
        </w:rPr>
        <w:t>log</w:t>
      </w:r>
      <w:r w:rsidRPr="00787B89">
        <w:rPr>
          <w:rStyle w:val="NormalTok"/>
          <w:sz w:val="20"/>
          <w:szCs w:val="20"/>
        </w:rPr>
        <w:t>(lkerie))</w:t>
      </w:r>
      <w:r w:rsidRPr="00787B89">
        <w:rPr>
          <w:sz w:val="20"/>
          <w:szCs w:val="20"/>
        </w:rPr>
        <w:br/>
      </w:r>
      <w:r w:rsidRPr="00787B89">
        <w:rPr>
          <w:rStyle w:val="KeywordTok"/>
          <w:sz w:val="20"/>
          <w:szCs w:val="20"/>
        </w:rPr>
        <w:t>plot</w:t>
      </w:r>
      <w:r w:rsidRPr="00787B89">
        <w:rPr>
          <w:rStyle w:val="NormalTok"/>
          <w:sz w:val="20"/>
          <w:szCs w:val="20"/>
        </w:rPr>
        <w:t>(lkerietrain.trans)</w:t>
      </w:r>
    </w:p>
    <w:p w14:paraId="6897DDBC" w14:textId="2AB7B57E" w:rsidR="008E513B" w:rsidRPr="004C5C95" w:rsidRDefault="008E513B" w:rsidP="004C5C95">
      <w:pPr>
        <w:rPr>
          <w:rFonts w:ascii="Garamond" w:hAnsi="Garamond"/>
          <w:color w:val="auto"/>
        </w:rPr>
      </w:pPr>
      <w:r>
        <w:rPr>
          <w:noProof/>
        </w:rPr>
        <w:lastRenderedPageBreak/>
        <w:drawing>
          <wp:inline distT="0" distB="0" distL="0" distR="0" wp14:anchorId="3D70C694" wp14:editId="71EFAFE8">
            <wp:extent cx="4142105" cy="2611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105" cy="2611532"/>
                    </a:xfrm>
                    <a:prstGeom prst="rect">
                      <a:avLst/>
                    </a:prstGeom>
                    <a:noFill/>
                    <a:ln>
                      <a:noFill/>
                    </a:ln>
                  </pic:spPr>
                </pic:pic>
              </a:graphicData>
            </a:graphic>
          </wp:inline>
        </w:drawing>
      </w:r>
      <w:r w:rsidR="00D208D4">
        <w:br/>
        <w:t xml:space="preserve"> </w:t>
      </w:r>
      <w:r w:rsidR="00D208D4">
        <w:tab/>
      </w:r>
      <w:r w:rsidR="00D208D4" w:rsidRPr="004C5C95">
        <w:rPr>
          <w:rFonts w:ascii="Garamond" w:hAnsi="Garamond"/>
          <w:color w:val="auto"/>
        </w:rPr>
        <w:t>Except for</w:t>
      </w:r>
      <w:r w:rsidRPr="004C5C95">
        <w:rPr>
          <w:rFonts w:ascii="Garamond" w:hAnsi="Garamond"/>
          <w:color w:val="auto"/>
        </w:rPr>
        <w:t xml:space="preserve"> the one outlier just before 1940, we can see that this time series is now stationary, and we can proceed to fit ARIMA models to it. </w:t>
      </w:r>
    </w:p>
    <w:p w14:paraId="3148579F" w14:textId="4B46E8CE" w:rsidR="008E513B" w:rsidRPr="004C5C95" w:rsidRDefault="008E513B" w:rsidP="00EB3D46">
      <w:pPr>
        <w:ind w:firstLine="720"/>
        <w:rPr>
          <w:rFonts w:ascii="Garamond" w:hAnsi="Garamond"/>
          <w:color w:val="auto"/>
        </w:rPr>
      </w:pPr>
      <w:r w:rsidRPr="004C5C95">
        <w:rPr>
          <w:rFonts w:ascii="Garamond" w:hAnsi="Garamond"/>
          <w:color w:val="auto"/>
        </w:rPr>
        <w:t>Using the ACF, PACF and EACF plots, we can see that it will be difficult to find a fitting ARMA</w:t>
      </w:r>
      <w:r w:rsidR="00EB3D46">
        <w:rPr>
          <w:rFonts w:ascii="Garamond" w:hAnsi="Garamond"/>
          <w:color w:val="auto"/>
        </w:rPr>
        <w:t xml:space="preserve"> (without a seasonal component)</w:t>
      </w:r>
      <w:r w:rsidRPr="004C5C95">
        <w:rPr>
          <w:rFonts w:ascii="Garamond" w:hAnsi="Garamond"/>
          <w:color w:val="auto"/>
        </w:rPr>
        <w:t xml:space="preserve"> model that fits the data well. Since we believe there is a good degree of seasonality to this data, this is not surprising. In the plots below</w:t>
      </w:r>
      <w:r w:rsidR="00EB3D46">
        <w:rPr>
          <w:rFonts w:ascii="Garamond" w:hAnsi="Garamond"/>
          <w:color w:val="auto"/>
        </w:rPr>
        <w:t xml:space="preserve"> of the ACF and PACF</w:t>
      </w:r>
      <w:r w:rsidRPr="004C5C95">
        <w:rPr>
          <w:rFonts w:ascii="Garamond" w:hAnsi="Garamond"/>
          <w:color w:val="auto"/>
        </w:rPr>
        <w:t>, we see some sin</w:t>
      </w:r>
      <w:r w:rsidR="00EB3D46">
        <w:rPr>
          <w:rFonts w:ascii="Garamond" w:hAnsi="Garamond"/>
          <w:color w:val="auto"/>
        </w:rPr>
        <w:t>e</w:t>
      </w:r>
      <w:r w:rsidRPr="004C5C95">
        <w:rPr>
          <w:rFonts w:ascii="Garamond" w:hAnsi="Garamond"/>
          <w:color w:val="auto"/>
        </w:rPr>
        <w:t xml:space="preserve"> and cosine patterns in the </w:t>
      </w:r>
      <w:r w:rsidR="00EB3D46">
        <w:rPr>
          <w:rFonts w:ascii="Garamond" w:hAnsi="Garamond"/>
          <w:color w:val="auto"/>
        </w:rPr>
        <w:t>autocorrelations</w:t>
      </w:r>
      <w:r w:rsidRPr="004C5C95">
        <w:rPr>
          <w:rFonts w:ascii="Garamond" w:hAnsi="Garamond"/>
          <w:color w:val="auto"/>
        </w:rPr>
        <w:t>. This indicates a seasonal</w:t>
      </w:r>
      <w:r w:rsidR="00EB3D46">
        <w:rPr>
          <w:rFonts w:ascii="Garamond" w:hAnsi="Garamond"/>
          <w:color w:val="auto"/>
        </w:rPr>
        <w:t xml:space="preserve"> model may be more appropriate than an ordinary ARMA or ARIMA model. </w:t>
      </w:r>
    </w:p>
    <w:p w14:paraId="3F562A68" w14:textId="0B1E9724" w:rsidR="008E513B" w:rsidRPr="00787B89" w:rsidRDefault="008E513B" w:rsidP="008E513B">
      <w:pPr>
        <w:pStyle w:val="SourceCode"/>
        <w:rPr>
          <w:sz w:val="20"/>
          <w:szCs w:val="20"/>
        </w:rPr>
      </w:pPr>
      <w:r w:rsidRPr="00787B89">
        <w:rPr>
          <w:rStyle w:val="KeywordTok"/>
          <w:sz w:val="20"/>
          <w:szCs w:val="20"/>
        </w:rPr>
        <w:t>acf</w:t>
      </w:r>
      <w:r w:rsidRPr="00787B89">
        <w:rPr>
          <w:rStyle w:val="NormalTok"/>
          <w:sz w:val="20"/>
          <w:szCs w:val="20"/>
        </w:rPr>
        <w:t>(lkerietrain.trans)</w:t>
      </w:r>
      <w:r w:rsidR="00DC3B7F">
        <w:rPr>
          <w:rStyle w:val="NormalTok"/>
          <w:sz w:val="20"/>
          <w:szCs w:val="20"/>
        </w:rPr>
        <w:t>;</w:t>
      </w:r>
      <w:r w:rsidR="00DC3B7F" w:rsidRPr="00DC3B7F">
        <w:rPr>
          <w:rStyle w:val="KeywordTok"/>
          <w:sz w:val="20"/>
          <w:szCs w:val="20"/>
        </w:rPr>
        <w:t xml:space="preserve"> </w:t>
      </w:r>
      <w:r w:rsidR="00DC3B7F">
        <w:rPr>
          <w:rStyle w:val="KeywordTok"/>
          <w:sz w:val="20"/>
          <w:szCs w:val="20"/>
        </w:rPr>
        <w:t>p</w:t>
      </w:r>
      <w:r w:rsidR="00DC3B7F" w:rsidRPr="00787B89">
        <w:rPr>
          <w:rStyle w:val="KeywordTok"/>
          <w:sz w:val="20"/>
          <w:szCs w:val="20"/>
        </w:rPr>
        <w:t>acf</w:t>
      </w:r>
      <w:r w:rsidR="00DC3B7F" w:rsidRPr="00787B89">
        <w:rPr>
          <w:rStyle w:val="NormalTok"/>
          <w:sz w:val="20"/>
          <w:szCs w:val="20"/>
        </w:rPr>
        <w:t>(lkerietrain.trans)</w:t>
      </w:r>
      <w:r w:rsidR="00DC3B7F">
        <w:rPr>
          <w:rStyle w:val="NormalTok"/>
          <w:sz w:val="20"/>
          <w:szCs w:val="20"/>
        </w:rPr>
        <w:t>;</w:t>
      </w:r>
    </w:p>
    <w:p w14:paraId="2494C11E" w14:textId="1AF36CBD" w:rsidR="008E513B" w:rsidRPr="00EB3D46" w:rsidRDefault="008E513B" w:rsidP="00EB3D46">
      <w:pPr>
        <w:pStyle w:val="FirstParagraph"/>
        <w:rPr>
          <w:sz w:val="20"/>
          <w:szCs w:val="20"/>
        </w:rPr>
      </w:pPr>
      <w:r w:rsidRPr="00787B89">
        <w:rPr>
          <w:noProof/>
          <w:sz w:val="20"/>
          <w:szCs w:val="20"/>
        </w:rPr>
        <w:drawing>
          <wp:inline distT="0" distB="0" distL="0" distR="0" wp14:anchorId="64C91FA8" wp14:editId="0B0F8EC0">
            <wp:extent cx="2701636" cy="216130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072" cy="2181658"/>
                    </a:xfrm>
                    <a:prstGeom prst="rect">
                      <a:avLst/>
                    </a:prstGeom>
                    <a:noFill/>
                    <a:ln>
                      <a:noFill/>
                    </a:ln>
                  </pic:spPr>
                </pic:pic>
              </a:graphicData>
            </a:graphic>
          </wp:inline>
        </w:drawing>
      </w:r>
      <w:r w:rsidR="00DC3B7F" w:rsidRPr="00787B89">
        <w:rPr>
          <w:noProof/>
          <w:sz w:val="20"/>
          <w:szCs w:val="20"/>
        </w:rPr>
        <w:drawing>
          <wp:inline distT="0" distB="0" distL="0" distR="0" wp14:anchorId="598234A5" wp14:editId="08C3C8CB">
            <wp:extent cx="2727612"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0295" cy="2208238"/>
                    </a:xfrm>
                    <a:prstGeom prst="rect">
                      <a:avLst/>
                    </a:prstGeom>
                    <a:noFill/>
                    <a:ln>
                      <a:noFill/>
                    </a:ln>
                  </pic:spPr>
                </pic:pic>
              </a:graphicData>
            </a:graphic>
          </wp:inline>
        </w:drawing>
      </w:r>
    </w:p>
    <w:p w14:paraId="79C14FE5" w14:textId="77777777" w:rsidR="00E11272" w:rsidRPr="004C5C95" w:rsidRDefault="00E11272" w:rsidP="00510DA7">
      <w:pPr>
        <w:rPr>
          <w:rFonts w:ascii="Garamond" w:hAnsi="Garamond"/>
          <w:color w:val="auto"/>
        </w:rPr>
      </w:pPr>
      <w:r w:rsidRPr="004C5C95">
        <w:rPr>
          <w:rFonts w:ascii="Garamond" w:hAnsi="Garamond"/>
          <w:color w:val="auto"/>
        </w:rPr>
        <w:t xml:space="preserve">Using the arima.subsets function gives us a good idea of the seasonality and we can better infer the best models to use based on this.  </w:t>
      </w:r>
    </w:p>
    <w:p w14:paraId="082306A5" w14:textId="77777777" w:rsidR="00E11272" w:rsidRPr="00787B89" w:rsidRDefault="00E11272" w:rsidP="00E11272">
      <w:pPr>
        <w:pStyle w:val="SourceCode"/>
        <w:rPr>
          <w:sz w:val="20"/>
          <w:szCs w:val="20"/>
        </w:rPr>
      </w:pPr>
      <w:r w:rsidRPr="00787B89">
        <w:rPr>
          <w:rStyle w:val="NormalTok"/>
          <w:sz w:val="20"/>
          <w:szCs w:val="20"/>
        </w:rPr>
        <w:t>a&lt;-</w:t>
      </w:r>
      <w:r w:rsidRPr="00787B89">
        <w:rPr>
          <w:rStyle w:val="KeywordTok"/>
          <w:sz w:val="20"/>
          <w:szCs w:val="20"/>
        </w:rPr>
        <w:t>armasubsets</w:t>
      </w:r>
      <w:r w:rsidRPr="00787B89">
        <w:rPr>
          <w:rStyle w:val="NormalTok"/>
          <w:sz w:val="20"/>
          <w:szCs w:val="20"/>
        </w:rPr>
        <w:t>(lkerietrain.trans,</w:t>
      </w:r>
      <w:r w:rsidRPr="00787B89">
        <w:rPr>
          <w:rStyle w:val="DataTypeTok"/>
          <w:sz w:val="20"/>
          <w:szCs w:val="20"/>
        </w:rPr>
        <w:t>nar=</w:t>
      </w:r>
      <w:r w:rsidRPr="00787B89">
        <w:rPr>
          <w:rStyle w:val="DecValTok"/>
          <w:sz w:val="20"/>
          <w:szCs w:val="20"/>
        </w:rPr>
        <w:t>12</w:t>
      </w:r>
      <w:r w:rsidRPr="00787B89">
        <w:rPr>
          <w:rStyle w:val="NormalTok"/>
          <w:sz w:val="20"/>
          <w:szCs w:val="20"/>
        </w:rPr>
        <w:t>,</w:t>
      </w:r>
      <w:r w:rsidRPr="00787B89">
        <w:rPr>
          <w:rStyle w:val="DataTypeTok"/>
          <w:sz w:val="20"/>
          <w:szCs w:val="20"/>
        </w:rPr>
        <w:t>nma=</w:t>
      </w:r>
      <w:r w:rsidRPr="00787B89">
        <w:rPr>
          <w:rStyle w:val="DecValTok"/>
          <w:sz w:val="20"/>
          <w:szCs w:val="20"/>
        </w:rPr>
        <w:t>12</w:t>
      </w:r>
      <w:r w:rsidRPr="00787B89">
        <w:rPr>
          <w:rStyle w:val="NormalTok"/>
          <w:sz w:val="20"/>
          <w:szCs w:val="20"/>
        </w:rPr>
        <w:t>)</w:t>
      </w:r>
      <w:r w:rsidRPr="00787B89">
        <w:rPr>
          <w:sz w:val="20"/>
          <w:szCs w:val="20"/>
        </w:rPr>
        <w:br/>
      </w:r>
      <w:r w:rsidRPr="00787B89">
        <w:rPr>
          <w:rStyle w:val="KeywordTok"/>
          <w:sz w:val="20"/>
          <w:szCs w:val="20"/>
        </w:rPr>
        <w:t>plot</w:t>
      </w:r>
      <w:r w:rsidRPr="00787B89">
        <w:rPr>
          <w:rStyle w:val="NormalTok"/>
          <w:sz w:val="20"/>
          <w:szCs w:val="20"/>
        </w:rPr>
        <w:t>(a)</w:t>
      </w:r>
    </w:p>
    <w:p w14:paraId="42C2A48F" w14:textId="77777777" w:rsidR="00E11272" w:rsidRDefault="00E11272" w:rsidP="00E11272">
      <w:r>
        <w:rPr>
          <w:noProof/>
        </w:rPr>
        <w:lastRenderedPageBreak/>
        <w:drawing>
          <wp:inline distT="0" distB="0" distL="0" distR="0" wp14:anchorId="5CC214DD" wp14:editId="0A0DF6D6">
            <wp:extent cx="3844636" cy="307570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9999" cy="3088000"/>
                    </a:xfrm>
                    <a:prstGeom prst="rect">
                      <a:avLst/>
                    </a:prstGeom>
                    <a:noFill/>
                    <a:ln>
                      <a:noFill/>
                    </a:ln>
                  </pic:spPr>
                </pic:pic>
              </a:graphicData>
            </a:graphic>
          </wp:inline>
        </w:drawing>
      </w:r>
    </w:p>
    <w:p w14:paraId="402FD9C4" w14:textId="77777777" w:rsidR="00E11272" w:rsidRPr="004C5C95" w:rsidRDefault="00E11272" w:rsidP="00E11272">
      <w:pPr>
        <w:rPr>
          <w:rFonts w:ascii="Garamond" w:hAnsi="Garamond"/>
          <w:color w:val="auto"/>
        </w:rPr>
      </w:pPr>
      <w:r w:rsidRPr="004C5C95">
        <w:rPr>
          <w:rFonts w:ascii="Garamond" w:hAnsi="Garamond"/>
          <w:color w:val="auto"/>
        </w:rPr>
        <w:t xml:space="preserve">We can see the most significant lags are those at times 1, 11, and 12 for the AR component, and lag 12 for the MA component. Using the auto.arima and get.best.arima functions, we can get the optimal model based on the AIC. </w:t>
      </w:r>
    </w:p>
    <w:p w14:paraId="5CF5156D" w14:textId="6B836F0F" w:rsidR="00E11272" w:rsidRPr="00787B89" w:rsidRDefault="00E11272" w:rsidP="00E11272">
      <w:pPr>
        <w:pStyle w:val="SourceCode"/>
        <w:rPr>
          <w:sz w:val="20"/>
          <w:szCs w:val="20"/>
        </w:rPr>
      </w:pPr>
      <w:r w:rsidRPr="00787B89">
        <w:rPr>
          <w:rStyle w:val="KeywordTok"/>
          <w:sz w:val="20"/>
          <w:szCs w:val="20"/>
        </w:rPr>
        <w:t>auto.arima</w:t>
      </w:r>
      <w:r w:rsidRPr="00787B89">
        <w:rPr>
          <w:rStyle w:val="NormalTok"/>
          <w:sz w:val="20"/>
          <w:szCs w:val="20"/>
        </w:rPr>
        <w:t>(lkerietrain.trans)</w:t>
      </w:r>
      <w:r w:rsidR="00EB3D46">
        <w:rPr>
          <w:sz w:val="20"/>
          <w:szCs w:val="20"/>
        </w:rPr>
        <w:br/>
      </w:r>
      <w:r w:rsidRPr="00787B89">
        <w:rPr>
          <w:rStyle w:val="VerbatimChar"/>
          <w:sz w:val="20"/>
          <w:szCs w:val="20"/>
        </w:rPr>
        <w:t xml:space="preserve">## Series: lkerietrain.trans </w:t>
      </w:r>
      <w:r w:rsidRPr="00787B89">
        <w:rPr>
          <w:sz w:val="20"/>
          <w:szCs w:val="20"/>
        </w:rPr>
        <w:br/>
      </w:r>
      <w:r w:rsidRPr="00787B89">
        <w:rPr>
          <w:rStyle w:val="VerbatimChar"/>
          <w:sz w:val="20"/>
          <w:szCs w:val="20"/>
        </w:rPr>
        <w:t xml:space="preserve">## ARIMA(1,0,0)(2,0,0)[12] with zero mean     </w:t>
      </w:r>
      <w:r w:rsidRPr="00787B89">
        <w:rPr>
          <w:sz w:val="20"/>
          <w:szCs w:val="20"/>
        </w:rPr>
        <w:br/>
      </w:r>
      <w:r w:rsidRPr="00787B89">
        <w:rPr>
          <w:rStyle w:val="VerbatimChar"/>
          <w:sz w:val="20"/>
          <w:szCs w:val="20"/>
        </w:rPr>
        <w:t xml:space="preserve">## </w:t>
      </w:r>
      <w:r w:rsidRPr="00787B89">
        <w:rPr>
          <w:sz w:val="20"/>
          <w:szCs w:val="20"/>
        </w:rPr>
        <w:br/>
      </w:r>
      <w:r w:rsidRPr="00787B89">
        <w:rPr>
          <w:rStyle w:val="VerbatimChar"/>
          <w:sz w:val="20"/>
          <w:szCs w:val="20"/>
        </w:rPr>
        <w:t>## Coefficients:</w:t>
      </w:r>
      <w:r w:rsidRPr="00787B89">
        <w:rPr>
          <w:sz w:val="20"/>
          <w:szCs w:val="20"/>
        </w:rPr>
        <w:br/>
      </w:r>
      <w:r w:rsidRPr="00787B89">
        <w:rPr>
          <w:rStyle w:val="VerbatimChar"/>
          <w:sz w:val="20"/>
          <w:szCs w:val="20"/>
        </w:rPr>
        <w:t>##          ar1    sar1    sar2</w:t>
      </w:r>
      <w:r w:rsidRPr="00787B89">
        <w:rPr>
          <w:sz w:val="20"/>
          <w:szCs w:val="20"/>
        </w:rPr>
        <w:br/>
      </w:r>
      <w:r w:rsidRPr="00787B89">
        <w:rPr>
          <w:rStyle w:val="VerbatimChar"/>
          <w:sz w:val="20"/>
          <w:szCs w:val="20"/>
        </w:rPr>
        <w:t>##       0.2170  0.3016  0.3845</w:t>
      </w:r>
      <w:r w:rsidRPr="00787B89">
        <w:rPr>
          <w:sz w:val="20"/>
          <w:szCs w:val="20"/>
        </w:rPr>
        <w:br/>
      </w:r>
      <w:r w:rsidRPr="00787B89">
        <w:rPr>
          <w:rStyle w:val="VerbatimChar"/>
          <w:sz w:val="20"/>
          <w:szCs w:val="20"/>
        </w:rPr>
        <w:t>## s.e.  0.0428  0.0381  0.0383</w:t>
      </w:r>
      <w:r w:rsidRPr="00787B89">
        <w:rPr>
          <w:sz w:val="20"/>
          <w:szCs w:val="20"/>
        </w:rPr>
        <w:br/>
      </w:r>
      <w:r w:rsidRPr="00787B89">
        <w:rPr>
          <w:rStyle w:val="VerbatimChar"/>
          <w:sz w:val="20"/>
          <w:szCs w:val="20"/>
        </w:rPr>
        <w:t xml:space="preserve">## </w:t>
      </w:r>
      <w:r w:rsidRPr="00787B89">
        <w:rPr>
          <w:sz w:val="20"/>
          <w:szCs w:val="20"/>
        </w:rPr>
        <w:br/>
      </w:r>
      <w:r w:rsidRPr="00787B89">
        <w:rPr>
          <w:rStyle w:val="VerbatimChar"/>
          <w:sz w:val="20"/>
          <w:szCs w:val="20"/>
        </w:rPr>
        <w:t>## sigma^2 estimated as 0.001024:  log likelihood=1209.86</w:t>
      </w:r>
      <w:r w:rsidRPr="00787B89">
        <w:rPr>
          <w:sz w:val="20"/>
          <w:szCs w:val="20"/>
        </w:rPr>
        <w:br/>
      </w:r>
      <w:r w:rsidRPr="00787B89">
        <w:rPr>
          <w:rStyle w:val="VerbatimChar"/>
          <w:sz w:val="20"/>
          <w:szCs w:val="20"/>
        </w:rPr>
        <w:t>## AIC=-2411.72   AICc=-2411.65   BIC=-2394.14</w:t>
      </w:r>
    </w:p>
    <w:p w14:paraId="7995B889" w14:textId="25040011" w:rsidR="00E11272" w:rsidRPr="00787B89" w:rsidRDefault="00E11272" w:rsidP="00E11272">
      <w:pPr>
        <w:pStyle w:val="SourceCode"/>
        <w:rPr>
          <w:sz w:val="20"/>
          <w:szCs w:val="20"/>
        </w:rPr>
      </w:pPr>
      <w:r w:rsidRPr="00EB3D46">
        <w:rPr>
          <w:rStyle w:val="KeywordTok"/>
          <w:sz w:val="20"/>
          <w:szCs w:val="20"/>
        </w:rPr>
        <w:t>get.best.arima</w:t>
      </w:r>
      <w:r w:rsidRPr="00EB3D46">
        <w:rPr>
          <w:rStyle w:val="NormalTok"/>
          <w:sz w:val="20"/>
          <w:szCs w:val="20"/>
        </w:rPr>
        <w:t>(lkerietrain.trans,</w:t>
      </w:r>
      <w:r w:rsidRPr="00EB3D46">
        <w:rPr>
          <w:rStyle w:val="DataTypeTok"/>
          <w:sz w:val="20"/>
          <w:szCs w:val="20"/>
        </w:rPr>
        <w:t>maxord=</w:t>
      </w:r>
      <w:r w:rsidRPr="00EB3D46">
        <w:rPr>
          <w:rStyle w:val="KeywordTok"/>
          <w:sz w:val="20"/>
          <w:szCs w:val="20"/>
        </w:rPr>
        <w:t>c</w:t>
      </w:r>
      <w:r w:rsidRPr="00EB3D46">
        <w:rPr>
          <w:rStyle w:val="NormalTok"/>
          <w:sz w:val="20"/>
          <w:szCs w:val="20"/>
        </w:rPr>
        <w:t>(</w:t>
      </w:r>
      <w:r w:rsidRPr="00EB3D46">
        <w:rPr>
          <w:rStyle w:val="DecValTok"/>
          <w:sz w:val="20"/>
          <w:szCs w:val="20"/>
        </w:rPr>
        <w:t>2</w:t>
      </w:r>
      <w:r w:rsidRPr="00EB3D46">
        <w:rPr>
          <w:rStyle w:val="NormalTok"/>
          <w:sz w:val="20"/>
          <w:szCs w:val="20"/>
        </w:rPr>
        <w:t>,</w:t>
      </w:r>
      <w:r w:rsidRPr="00EB3D46">
        <w:rPr>
          <w:rStyle w:val="DecValTok"/>
          <w:sz w:val="20"/>
          <w:szCs w:val="20"/>
        </w:rPr>
        <w:t>2</w:t>
      </w:r>
      <w:r w:rsidRPr="00EB3D46">
        <w:rPr>
          <w:rStyle w:val="NormalTok"/>
          <w:sz w:val="20"/>
          <w:szCs w:val="20"/>
        </w:rPr>
        <w:t>,</w:t>
      </w:r>
      <w:r w:rsidRPr="00EB3D46">
        <w:rPr>
          <w:rStyle w:val="DecValTok"/>
          <w:sz w:val="20"/>
          <w:szCs w:val="20"/>
        </w:rPr>
        <w:t>2</w:t>
      </w:r>
      <w:r w:rsidRPr="00EB3D46">
        <w:rPr>
          <w:rStyle w:val="NormalTok"/>
          <w:sz w:val="20"/>
          <w:szCs w:val="20"/>
        </w:rPr>
        <w:t>,</w:t>
      </w:r>
      <w:r w:rsidRPr="00EB3D46">
        <w:rPr>
          <w:rStyle w:val="DecValTok"/>
          <w:sz w:val="20"/>
          <w:szCs w:val="20"/>
        </w:rPr>
        <w:t>2</w:t>
      </w:r>
      <w:r w:rsidRPr="00EB3D46">
        <w:rPr>
          <w:rStyle w:val="NormalTok"/>
          <w:sz w:val="20"/>
          <w:szCs w:val="20"/>
        </w:rPr>
        <w:t>,</w:t>
      </w:r>
      <w:r w:rsidRPr="00EB3D46">
        <w:rPr>
          <w:rStyle w:val="DecValTok"/>
          <w:sz w:val="20"/>
          <w:szCs w:val="20"/>
        </w:rPr>
        <w:t>2</w:t>
      </w:r>
      <w:r w:rsidRPr="00EB3D46">
        <w:rPr>
          <w:rStyle w:val="NormalTok"/>
          <w:sz w:val="20"/>
          <w:szCs w:val="20"/>
        </w:rPr>
        <w:t>,</w:t>
      </w:r>
      <w:r w:rsidRPr="00EB3D46">
        <w:rPr>
          <w:rStyle w:val="DecValTok"/>
          <w:sz w:val="20"/>
          <w:szCs w:val="20"/>
        </w:rPr>
        <w:t>2</w:t>
      </w:r>
      <w:r w:rsidRPr="00EB3D46">
        <w:rPr>
          <w:rStyle w:val="NormalTok"/>
          <w:sz w:val="20"/>
          <w:szCs w:val="20"/>
        </w:rPr>
        <w:t>))</w:t>
      </w:r>
      <w:r w:rsidR="00EB3D46" w:rsidRPr="00EB3D46">
        <w:rPr>
          <w:rStyle w:val="NormalTok"/>
          <w:sz w:val="20"/>
          <w:szCs w:val="20"/>
        </w:rPr>
        <w:br/>
      </w:r>
      <w:r w:rsidRPr="00787B89">
        <w:rPr>
          <w:rStyle w:val="VerbatimChar"/>
          <w:sz w:val="20"/>
          <w:szCs w:val="20"/>
        </w:rPr>
        <w:t>## [[1]]</w:t>
      </w:r>
      <w:r w:rsidRPr="00787B89">
        <w:rPr>
          <w:sz w:val="20"/>
          <w:szCs w:val="20"/>
        </w:rPr>
        <w:br/>
      </w:r>
      <w:r w:rsidRPr="00787B89">
        <w:rPr>
          <w:rStyle w:val="VerbatimChar"/>
          <w:sz w:val="20"/>
          <w:szCs w:val="20"/>
        </w:rPr>
        <w:t>## [1] -2502.121</w:t>
      </w:r>
      <w:r w:rsidRPr="00787B89">
        <w:rPr>
          <w:sz w:val="20"/>
          <w:szCs w:val="20"/>
        </w:rPr>
        <w:br/>
      </w:r>
      <w:r w:rsidR="002E216A" w:rsidRPr="00787B89">
        <w:rPr>
          <w:rStyle w:val="VerbatimChar"/>
          <w:sz w:val="20"/>
          <w:szCs w:val="20"/>
        </w:rPr>
        <w:t>## [[2]]</w:t>
      </w:r>
      <w:r w:rsidR="002E216A" w:rsidRPr="00787B89">
        <w:rPr>
          <w:sz w:val="20"/>
          <w:szCs w:val="20"/>
        </w:rPr>
        <w:br/>
      </w:r>
      <w:r w:rsidR="002E216A" w:rsidRPr="00787B89">
        <w:rPr>
          <w:rStyle w:val="VerbatimChar"/>
          <w:sz w:val="20"/>
          <w:szCs w:val="20"/>
        </w:rPr>
        <w:t xml:space="preserve">## </w:t>
      </w:r>
      <w:r w:rsidR="002E216A" w:rsidRPr="00787B89">
        <w:rPr>
          <w:sz w:val="20"/>
          <w:szCs w:val="20"/>
        </w:rPr>
        <w:br/>
      </w:r>
      <w:r w:rsidR="002E216A" w:rsidRPr="00787B89">
        <w:rPr>
          <w:rStyle w:val="VerbatimChar"/>
          <w:sz w:val="20"/>
          <w:szCs w:val="20"/>
        </w:rPr>
        <w:t>## Call:</w:t>
      </w:r>
      <w:r w:rsidR="002E216A" w:rsidRPr="00787B89">
        <w:rPr>
          <w:sz w:val="20"/>
          <w:szCs w:val="20"/>
        </w:rPr>
        <w:br/>
      </w:r>
      <w:r w:rsidR="002E216A" w:rsidRPr="00787B89">
        <w:rPr>
          <w:rStyle w:val="VerbatimChar"/>
          <w:sz w:val="20"/>
          <w:szCs w:val="20"/>
        </w:rPr>
        <w:t xml:space="preserve">## arima(x = x.ts, order = c(p, d, q), seasonal = list(order = c(P, D, Q), frequency(x.ts)), </w:t>
      </w:r>
      <w:r w:rsidR="002E216A" w:rsidRPr="00787B89">
        <w:rPr>
          <w:sz w:val="20"/>
          <w:szCs w:val="20"/>
        </w:rPr>
        <w:br/>
      </w:r>
      <w:r w:rsidR="002E216A" w:rsidRPr="00787B89">
        <w:rPr>
          <w:rStyle w:val="VerbatimChar"/>
          <w:sz w:val="20"/>
          <w:szCs w:val="20"/>
        </w:rPr>
        <w:t>##     method = "CSS")</w:t>
      </w:r>
      <w:r w:rsidR="002E216A" w:rsidRPr="00787B89">
        <w:rPr>
          <w:sz w:val="20"/>
          <w:szCs w:val="20"/>
        </w:rPr>
        <w:br/>
      </w:r>
      <w:r w:rsidR="002E216A" w:rsidRPr="00787B89">
        <w:rPr>
          <w:rStyle w:val="VerbatimChar"/>
          <w:sz w:val="20"/>
          <w:szCs w:val="20"/>
        </w:rPr>
        <w:t xml:space="preserve">## </w:t>
      </w:r>
      <w:r w:rsidR="002E216A" w:rsidRPr="00787B89">
        <w:rPr>
          <w:sz w:val="20"/>
          <w:szCs w:val="20"/>
        </w:rPr>
        <w:br/>
      </w:r>
      <w:r w:rsidR="002E216A" w:rsidRPr="00787B89">
        <w:rPr>
          <w:rStyle w:val="VerbatimChar"/>
          <w:sz w:val="20"/>
          <w:szCs w:val="20"/>
        </w:rPr>
        <w:t>## Coefficients:</w:t>
      </w:r>
      <w:r w:rsidR="002E216A" w:rsidRPr="00787B89">
        <w:rPr>
          <w:sz w:val="20"/>
          <w:szCs w:val="20"/>
        </w:rPr>
        <w:br/>
      </w:r>
      <w:r w:rsidR="002E216A" w:rsidRPr="00787B89">
        <w:rPr>
          <w:rStyle w:val="VerbatimChar"/>
          <w:sz w:val="20"/>
          <w:szCs w:val="20"/>
        </w:rPr>
        <w:t>##          ma1    sar1    sar2     sma1     sma2  intercept</w:t>
      </w:r>
      <w:r w:rsidR="002E216A" w:rsidRPr="00787B89">
        <w:rPr>
          <w:sz w:val="20"/>
          <w:szCs w:val="20"/>
        </w:rPr>
        <w:br/>
      </w:r>
      <w:r w:rsidR="002E216A" w:rsidRPr="00787B89">
        <w:rPr>
          <w:rStyle w:val="VerbatimChar"/>
          <w:sz w:val="20"/>
          <w:szCs w:val="20"/>
        </w:rPr>
        <w:t>##       0.1438  0.2975  0.6861  -0.2604  -0.6219     0.0108</w:t>
      </w:r>
      <w:r w:rsidR="002E216A" w:rsidRPr="00787B89">
        <w:rPr>
          <w:sz w:val="20"/>
          <w:szCs w:val="20"/>
        </w:rPr>
        <w:br/>
      </w:r>
      <w:r w:rsidR="002E216A" w:rsidRPr="00787B89">
        <w:rPr>
          <w:rStyle w:val="VerbatimChar"/>
          <w:sz w:val="20"/>
          <w:szCs w:val="20"/>
        </w:rPr>
        <w:t>## s.e.  0.0374  0.1219  0.1215   0.1365   0.1321     0.0130</w:t>
      </w:r>
      <w:r w:rsidRPr="00787B89">
        <w:rPr>
          <w:sz w:val="20"/>
          <w:szCs w:val="20"/>
        </w:rPr>
        <w:br/>
      </w:r>
      <w:r w:rsidRPr="00787B89">
        <w:rPr>
          <w:rStyle w:val="VerbatimChar"/>
          <w:sz w:val="20"/>
          <w:szCs w:val="20"/>
        </w:rPr>
        <w:t xml:space="preserve">## </w:t>
      </w:r>
      <w:r w:rsidRPr="00787B89">
        <w:rPr>
          <w:sz w:val="20"/>
          <w:szCs w:val="20"/>
        </w:rPr>
        <w:br/>
      </w:r>
      <w:r w:rsidRPr="00787B89">
        <w:rPr>
          <w:rStyle w:val="VerbatimChar"/>
          <w:sz w:val="20"/>
          <w:szCs w:val="20"/>
        </w:rPr>
        <w:lastRenderedPageBreak/>
        <w:t>## [[3]]</w:t>
      </w:r>
      <w:r w:rsidRPr="00787B89">
        <w:rPr>
          <w:sz w:val="20"/>
          <w:szCs w:val="20"/>
        </w:rPr>
        <w:br/>
      </w:r>
      <w:r w:rsidRPr="00787B89">
        <w:rPr>
          <w:rStyle w:val="VerbatimChar"/>
          <w:sz w:val="20"/>
          <w:szCs w:val="20"/>
        </w:rPr>
        <w:t>## [1] 0 0 1 2 0 2</w:t>
      </w:r>
    </w:p>
    <w:p w14:paraId="7FD55ACC" w14:textId="35260D4A" w:rsidR="00E11272" w:rsidRPr="004C5C95" w:rsidRDefault="00E11272" w:rsidP="00510DA7">
      <w:pPr>
        <w:rPr>
          <w:rFonts w:ascii="Garamond" w:hAnsi="Garamond"/>
          <w:color w:val="auto"/>
        </w:rPr>
      </w:pPr>
      <w:r w:rsidRPr="004C5C95">
        <w:rPr>
          <w:rFonts w:ascii="Garamond" w:hAnsi="Garamond"/>
          <w:color w:val="auto"/>
        </w:rPr>
        <w:t>The get.best</w:t>
      </w:r>
      <w:r w:rsidR="004C5C95">
        <w:rPr>
          <w:rFonts w:ascii="Garamond" w:hAnsi="Garamond"/>
          <w:color w:val="auto"/>
        </w:rPr>
        <w:t>.arima’s model produces the minimal</w:t>
      </w:r>
      <w:r w:rsidRPr="004C5C95">
        <w:rPr>
          <w:rFonts w:ascii="Garamond" w:hAnsi="Garamond"/>
          <w:color w:val="auto"/>
        </w:rPr>
        <w:t xml:space="preserve"> AIC, and therefore is the optimal model. We can</w:t>
      </w:r>
      <w:r w:rsidR="004C5C95">
        <w:rPr>
          <w:rFonts w:ascii="Garamond" w:hAnsi="Garamond"/>
          <w:color w:val="auto"/>
        </w:rPr>
        <w:t xml:space="preserve"> see it is very similar to the models </w:t>
      </w:r>
      <w:r w:rsidRPr="004C5C95">
        <w:rPr>
          <w:rFonts w:ascii="Garamond" w:hAnsi="Garamond"/>
          <w:color w:val="auto"/>
        </w:rPr>
        <w:t>determined by the subsets, and adds an MA component to the seasonal part of the ARIMA model. I consider both models found</w:t>
      </w:r>
      <w:r w:rsidR="00013F8F" w:rsidRPr="004C5C95">
        <w:rPr>
          <w:rFonts w:ascii="Garamond" w:hAnsi="Garamond"/>
          <w:color w:val="auto"/>
        </w:rPr>
        <w:t xml:space="preserve"> (that is, SARIMA[1,0,0]x[2</w:t>
      </w:r>
      <w:r w:rsidRPr="004C5C95">
        <w:rPr>
          <w:rFonts w:ascii="Garamond" w:hAnsi="Garamond"/>
          <w:color w:val="auto"/>
        </w:rPr>
        <w:t>,</w:t>
      </w:r>
      <w:r w:rsidR="00013F8F" w:rsidRPr="004C5C95">
        <w:rPr>
          <w:rFonts w:ascii="Garamond" w:hAnsi="Garamond"/>
          <w:color w:val="auto"/>
        </w:rPr>
        <w:t>0,2] and SARIMA[0,0,1]x[2,0,2]).</w:t>
      </w:r>
      <w:r w:rsidR="002E216A" w:rsidRPr="004C5C95">
        <w:rPr>
          <w:rFonts w:ascii="Garamond" w:hAnsi="Garamond"/>
          <w:color w:val="auto"/>
        </w:rPr>
        <w:t xml:space="preserve"> In both models, all of the terms are significant, so there is no need to remove any. </w:t>
      </w:r>
    </w:p>
    <w:p w14:paraId="60AAC501" w14:textId="3BF4C27F" w:rsidR="00876D64" w:rsidRDefault="00E11272" w:rsidP="00876D64">
      <w:pPr>
        <w:ind w:firstLine="720"/>
        <w:rPr>
          <w:rFonts w:ascii="Garamond" w:hAnsi="Garamond"/>
          <w:color w:val="auto"/>
        </w:rPr>
      </w:pPr>
      <w:r w:rsidRPr="004C5C95">
        <w:rPr>
          <w:rFonts w:ascii="Garamond" w:hAnsi="Garamond"/>
          <w:color w:val="auto"/>
        </w:rPr>
        <w:t>Looking at the residuals of these ARIMA models, we can see that they are roughly normally distributed</w:t>
      </w:r>
      <w:r w:rsidR="00876D64">
        <w:rPr>
          <w:rFonts w:ascii="Garamond" w:hAnsi="Garamond"/>
          <w:color w:val="auto"/>
        </w:rPr>
        <w:t>, with the outliers skewing it somewhat. This is encouraging. Unfortunately</w:t>
      </w:r>
      <w:r w:rsidR="00150DA8" w:rsidRPr="004C5C95">
        <w:rPr>
          <w:rFonts w:ascii="Garamond" w:hAnsi="Garamond"/>
          <w:color w:val="auto"/>
        </w:rPr>
        <w:t>, the residuals (and squared residuals) do seem to</w:t>
      </w:r>
      <w:r w:rsidR="00AB1408" w:rsidRPr="004C5C95">
        <w:rPr>
          <w:rFonts w:ascii="Garamond" w:hAnsi="Garamond"/>
          <w:color w:val="auto"/>
        </w:rPr>
        <w:t xml:space="preserve"> still exhibit autocorrelation</w:t>
      </w:r>
      <w:r w:rsidR="00150DA8" w:rsidRPr="004C5C95">
        <w:rPr>
          <w:rFonts w:ascii="Garamond" w:hAnsi="Garamond"/>
          <w:color w:val="auto"/>
        </w:rPr>
        <w:t>.</w:t>
      </w:r>
      <w:r w:rsidR="00AB1408" w:rsidRPr="004C5C95">
        <w:rPr>
          <w:rFonts w:ascii="Garamond" w:hAnsi="Garamond"/>
          <w:color w:val="auto"/>
        </w:rPr>
        <w:t xml:space="preserve"> </w:t>
      </w:r>
      <w:r w:rsidR="00150DA8" w:rsidRPr="004C5C95">
        <w:rPr>
          <w:rFonts w:ascii="Garamond" w:hAnsi="Garamond"/>
          <w:color w:val="auto"/>
        </w:rPr>
        <w:t xml:space="preserve"> However, the ACF and PACF squared do not appear to have drastically more correlated values</w:t>
      </w:r>
      <w:r w:rsidR="004C5C95">
        <w:rPr>
          <w:rFonts w:ascii="Garamond" w:hAnsi="Garamond"/>
          <w:color w:val="auto"/>
        </w:rPr>
        <w:t xml:space="preserve"> in the squared case</w:t>
      </w:r>
      <w:r w:rsidR="00150DA8" w:rsidRPr="004C5C95">
        <w:rPr>
          <w:rFonts w:ascii="Garamond" w:hAnsi="Garamond"/>
          <w:color w:val="auto"/>
        </w:rPr>
        <w:t>.</w:t>
      </w:r>
      <w:r w:rsidR="00876D64">
        <w:rPr>
          <w:rFonts w:ascii="Garamond" w:hAnsi="Garamond"/>
          <w:color w:val="auto"/>
        </w:rPr>
        <w:t xml:space="preserve"> I have included the Q-Q plot and the ACF of the residuals below. For brevity, I have omitted the PACF, but it exhibits similar results.</w:t>
      </w:r>
      <w:r w:rsidR="00150DA8" w:rsidRPr="004C5C95">
        <w:rPr>
          <w:rFonts w:ascii="Garamond" w:hAnsi="Garamond"/>
          <w:color w:val="auto"/>
        </w:rPr>
        <w:t xml:space="preserve"> </w:t>
      </w:r>
    </w:p>
    <w:p w14:paraId="535C32F1" w14:textId="3850EF0A" w:rsidR="00EB3D46" w:rsidRPr="00EB3D46" w:rsidRDefault="00AB1408" w:rsidP="00876D64">
      <w:pPr>
        <w:ind w:firstLine="720"/>
        <w:rPr>
          <w:sz w:val="20"/>
          <w:szCs w:val="20"/>
        </w:rPr>
      </w:pPr>
      <w:r w:rsidRPr="004C5C95">
        <w:rPr>
          <w:rFonts w:ascii="Garamond" w:hAnsi="Garamond"/>
          <w:color w:val="auto"/>
        </w:rPr>
        <w:t>Regardless,</w:t>
      </w:r>
      <w:r w:rsidR="00150DA8" w:rsidRPr="004C5C95">
        <w:rPr>
          <w:rFonts w:ascii="Garamond" w:hAnsi="Garamond"/>
          <w:color w:val="auto"/>
        </w:rPr>
        <w:t xml:space="preserve"> this</w:t>
      </w:r>
      <w:r w:rsidR="00876D64">
        <w:rPr>
          <w:rFonts w:ascii="Garamond" w:hAnsi="Garamond"/>
          <w:color w:val="auto"/>
        </w:rPr>
        <w:t xml:space="preserve"> result</w:t>
      </w:r>
      <w:r w:rsidR="00150DA8" w:rsidRPr="004C5C95">
        <w:rPr>
          <w:rFonts w:ascii="Garamond" w:hAnsi="Garamond"/>
          <w:color w:val="auto"/>
        </w:rPr>
        <w:t xml:space="preserve"> is disappointing. This led me to use spectral analysis to interpret the seasonality, as I believed there was some underlying seasonal pattern that could not be found using these standard SARIMA processes. </w:t>
      </w:r>
      <w:r w:rsidR="00876D64">
        <w:rPr>
          <w:rFonts w:ascii="Garamond" w:hAnsi="Garamond"/>
          <w:color w:val="auto"/>
        </w:rPr>
        <w:br/>
      </w:r>
      <w:r w:rsidR="00EB3D46" w:rsidRPr="00EB3D46">
        <w:rPr>
          <w:rStyle w:val="KeywordTok"/>
          <w:sz w:val="20"/>
          <w:szCs w:val="20"/>
        </w:rPr>
        <w:t>qqnorm</w:t>
      </w:r>
      <w:r w:rsidR="00EB3D46" w:rsidRPr="00EB3D46">
        <w:rPr>
          <w:rStyle w:val="NormalTok"/>
          <w:sz w:val="20"/>
          <w:szCs w:val="20"/>
        </w:rPr>
        <w:t>(</w:t>
      </w:r>
      <w:r w:rsidR="00EB3D46" w:rsidRPr="00EB3D46">
        <w:rPr>
          <w:rStyle w:val="DataTypeTok"/>
          <w:sz w:val="20"/>
          <w:szCs w:val="20"/>
        </w:rPr>
        <w:t>y=</w:t>
      </w:r>
      <w:r w:rsidR="00EB3D46" w:rsidRPr="00EB3D46">
        <w:rPr>
          <w:rStyle w:val="KeywordTok"/>
          <w:sz w:val="20"/>
          <w:szCs w:val="20"/>
        </w:rPr>
        <w:t>residuals</w:t>
      </w:r>
      <w:r w:rsidR="00EB3D46" w:rsidRPr="00EB3D46">
        <w:rPr>
          <w:rStyle w:val="NormalTok"/>
          <w:sz w:val="20"/>
          <w:szCs w:val="20"/>
        </w:rPr>
        <w:t>(sarima1))</w:t>
      </w:r>
    </w:p>
    <w:p w14:paraId="131B291C" w14:textId="331ADF80" w:rsidR="00EB3D46" w:rsidRDefault="00EB3D46" w:rsidP="00EB3D46">
      <w:pPr>
        <w:pStyle w:val="FirstParagraph"/>
      </w:pPr>
      <w:r>
        <w:rPr>
          <w:noProof/>
        </w:rPr>
        <w:drawing>
          <wp:inline distT="0" distB="0" distL="0" distR="0" wp14:anchorId="1404DDAF" wp14:editId="4693850A">
            <wp:extent cx="3990109" cy="2854036"/>
            <wp:effectExtent l="0" t="0" r="0" b="381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717_files/figure-docx/unnamed-chunk-1-21.png"/>
                    <pic:cNvPicPr>
                      <a:picLocks noChangeAspect="1" noChangeArrowheads="1"/>
                    </pic:cNvPicPr>
                  </pic:nvPicPr>
                  <pic:blipFill>
                    <a:blip r:embed="rId17"/>
                    <a:stretch>
                      <a:fillRect/>
                    </a:stretch>
                  </pic:blipFill>
                  <pic:spPr bwMode="auto">
                    <a:xfrm>
                      <a:off x="0" y="0"/>
                      <a:ext cx="4007784" cy="2866679"/>
                    </a:xfrm>
                    <a:prstGeom prst="rect">
                      <a:avLst/>
                    </a:prstGeom>
                    <a:noFill/>
                    <a:ln w="9525">
                      <a:noFill/>
                      <a:headEnd/>
                      <a:tailEnd/>
                    </a:ln>
                  </pic:spPr>
                </pic:pic>
              </a:graphicData>
            </a:graphic>
          </wp:inline>
        </w:drawing>
      </w:r>
    </w:p>
    <w:p w14:paraId="7FC06516" w14:textId="77777777" w:rsidR="00EB3D46" w:rsidRDefault="00EB3D46" w:rsidP="00EB3D46">
      <w:pPr>
        <w:pStyle w:val="SourceCode"/>
      </w:pPr>
      <w:r>
        <w:rPr>
          <w:rStyle w:val="KeywordTok"/>
        </w:rPr>
        <w:t>acf</w:t>
      </w:r>
      <w:r>
        <w:rPr>
          <w:rStyle w:val="NormalTok"/>
        </w:rPr>
        <w:t>(</w:t>
      </w:r>
      <w:r>
        <w:rPr>
          <w:rStyle w:val="KeywordTok"/>
        </w:rPr>
        <w:t>residuals</w:t>
      </w:r>
      <w:r>
        <w:rPr>
          <w:rStyle w:val="NormalTok"/>
        </w:rPr>
        <w:t>(sarima1))</w:t>
      </w:r>
    </w:p>
    <w:p w14:paraId="12F2E73E" w14:textId="77777777" w:rsidR="00EB3D46" w:rsidRDefault="00EB3D46" w:rsidP="00EB3D46">
      <w:pPr>
        <w:pStyle w:val="FirstParagraph"/>
      </w:pPr>
      <w:r>
        <w:rPr>
          <w:noProof/>
        </w:rPr>
        <w:lastRenderedPageBreak/>
        <w:drawing>
          <wp:inline distT="0" distB="0" distL="0" distR="0" wp14:anchorId="0C39F65A" wp14:editId="5426C4D5">
            <wp:extent cx="4281055" cy="2902527"/>
            <wp:effectExtent l="0" t="0" r="571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717_files/figure-docx/unnamed-chunk-1-23.png"/>
                    <pic:cNvPicPr>
                      <a:picLocks noChangeAspect="1" noChangeArrowheads="1"/>
                    </pic:cNvPicPr>
                  </pic:nvPicPr>
                  <pic:blipFill>
                    <a:blip r:embed="rId18"/>
                    <a:stretch>
                      <a:fillRect/>
                    </a:stretch>
                  </pic:blipFill>
                  <pic:spPr bwMode="auto">
                    <a:xfrm>
                      <a:off x="0" y="0"/>
                      <a:ext cx="4291495" cy="2909605"/>
                    </a:xfrm>
                    <a:prstGeom prst="rect">
                      <a:avLst/>
                    </a:prstGeom>
                    <a:noFill/>
                    <a:ln w="9525">
                      <a:noFill/>
                      <a:headEnd/>
                      <a:tailEnd/>
                    </a:ln>
                  </pic:spPr>
                </pic:pic>
              </a:graphicData>
            </a:graphic>
          </wp:inline>
        </w:drawing>
      </w:r>
    </w:p>
    <w:p w14:paraId="0B9DFEE2" w14:textId="77777777" w:rsidR="00EB3D46" w:rsidRDefault="00EB3D46" w:rsidP="00EB3D46">
      <w:pPr>
        <w:pStyle w:val="SourceCode"/>
      </w:pPr>
      <w:r>
        <w:rPr>
          <w:rStyle w:val="KeywordTok"/>
        </w:rPr>
        <w:t>acf</w:t>
      </w:r>
      <w:r>
        <w:rPr>
          <w:rStyle w:val="NormalTok"/>
        </w:rPr>
        <w:t>(</w:t>
      </w:r>
      <w:r>
        <w:rPr>
          <w:rStyle w:val="KeywordTok"/>
        </w:rPr>
        <w:t>residuals</w:t>
      </w:r>
      <w:r>
        <w:rPr>
          <w:rStyle w:val="NormalTok"/>
        </w:rPr>
        <w:t>(sarima1)^</w:t>
      </w:r>
      <w:r>
        <w:rPr>
          <w:rStyle w:val="DecValTok"/>
        </w:rPr>
        <w:t>2</w:t>
      </w:r>
      <w:r>
        <w:rPr>
          <w:rStyle w:val="NormalTok"/>
        </w:rPr>
        <w:t>)</w:t>
      </w:r>
    </w:p>
    <w:p w14:paraId="4747D0E9" w14:textId="77777777" w:rsidR="00EB3D46" w:rsidRDefault="00EB3D46" w:rsidP="00EB3D46">
      <w:pPr>
        <w:pStyle w:val="FirstParagraph"/>
      </w:pPr>
      <w:r>
        <w:rPr>
          <w:noProof/>
        </w:rPr>
        <w:drawing>
          <wp:inline distT="0" distB="0" distL="0" distR="0" wp14:anchorId="43E86A64" wp14:editId="6168DA1A">
            <wp:extent cx="4211782" cy="2944090"/>
            <wp:effectExtent l="0" t="0" r="0" b="889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717_files/figure-docx/unnamed-chunk-1-24.png"/>
                    <pic:cNvPicPr>
                      <a:picLocks noChangeAspect="1" noChangeArrowheads="1"/>
                    </pic:cNvPicPr>
                  </pic:nvPicPr>
                  <pic:blipFill>
                    <a:blip r:embed="rId19"/>
                    <a:stretch>
                      <a:fillRect/>
                    </a:stretch>
                  </pic:blipFill>
                  <pic:spPr bwMode="auto">
                    <a:xfrm>
                      <a:off x="0" y="0"/>
                      <a:ext cx="4218392" cy="2948710"/>
                    </a:xfrm>
                    <a:prstGeom prst="rect">
                      <a:avLst/>
                    </a:prstGeom>
                    <a:noFill/>
                    <a:ln w="9525">
                      <a:noFill/>
                      <a:headEnd/>
                      <a:tailEnd/>
                    </a:ln>
                  </pic:spPr>
                </pic:pic>
              </a:graphicData>
            </a:graphic>
          </wp:inline>
        </w:drawing>
      </w:r>
    </w:p>
    <w:p w14:paraId="7B09F1BC" w14:textId="07D4C287" w:rsidR="00150DA8" w:rsidRDefault="00150DA8" w:rsidP="00EB3D46">
      <w:r w:rsidRPr="00EB3D46">
        <w:rPr>
          <w:rStyle w:val="Heading1Char"/>
        </w:rPr>
        <w:t>Spectral Analysis + ARIMA</w:t>
      </w:r>
    </w:p>
    <w:p w14:paraId="478BB920" w14:textId="175D9800" w:rsidR="00150DA8" w:rsidRPr="004C5C95" w:rsidRDefault="00150DA8" w:rsidP="00150DA8">
      <w:pPr>
        <w:rPr>
          <w:rFonts w:ascii="Garamond" w:hAnsi="Garamond"/>
          <w:color w:val="auto"/>
        </w:rPr>
      </w:pPr>
      <w:r>
        <w:tab/>
      </w:r>
      <w:r w:rsidRPr="004C5C95">
        <w:rPr>
          <w:rFonts w:ascii="Garamond" w:hAnsi="Garamond"/>
          <w:color w:val="auto"/>
        </w:rPr>
        <w:t xml:space="preserve">The cyclical component of the time series led me to believe that using spectral analysis to analyze the seasonality of the data may be fruitful. The method I used here was to find the highest frequencies on the periodogram, and use these to model the seasonal components. </w:t>
      </w:r>
    </w:p>
    <w:p w14:paraId="535729F9" w14:textId="6E1D4B6B" w:rsidR="001545C9" w:rsidRPr="004C5C95" w:rsidRDefault="00CF3C4A" w:rsidP="001545C9">
      <w:pPr>
        <w:rPr>
          <w:rFonts w:ascii="Garamond" w:hAnsi="Garamond"/>
          <w:color w:val="auto"/>
        </w:rPr>
      </w:pPr>
      <w:r w:rsidRPr="004C5C95">
        <w:rPr>
          <w:rFonts w:ascii="Garamond" w:hAnsi="Garamond"/>
          <w:color w:val="auto"/>
        </w:rPr>
        <w:tab/>
        <w:t xml:space="preserve">Using the </w:t>
      </w:r>
      <w:r w:rsidR="001545C9" w:rsidRPr="004C5C95">
        <w:rPr>
          <w:rFonts w:ascii="Garamond" w:hAnsi="Garamond"/>
          <w:color w:val="auto"/>
        </w:rPr>
        <w:t>ten frequencies with this highest spectrum on the log of the time series, I created twenty variables with a sin/cosine function pertaining to each. I then performed linear regression on the transformed time series with these ten values to create a harmonic model.</w:t>
      </w:r>
    </w:p>
    <w:p w14:paraId="46683573" w14:textId="0F9EA62B" w:rsidR="001545C9" w:rsidRPr="004C5C95" w:rsidRDefault="001545C9" w:rsidP="001545C9">
      <w:pPr>
        <w:pStyle w:val="SourceCode"/>
        <w:rPr>
          <w:sz w:val="20"/>
          <w:szCs w:val="20"/>
          <w:shd w:val="clear" w:color="auto" w:fill="F8F8F8"/>
        </w:rPr>
      </w:pPr>
      <w:r w:rsidRPr="004C5C95">
        <w:rPr>
          <w:rStyle w:val="NormalTok"/>
          <w:sz w:val="20"/>
          <w:szCs w:val="20"/>
        </w:rPr>
        <w:lastRenderedPageBreak/>
        <w:t>spec.per&lt;-</w:t>
      </w:r>
      <w:r w:rsidRPr="004C5C95">
        <w:rPr>
          <w:rStyle w:val="KeywordTok"/>
          <w:sz w:val="20"/>
          <w:szCs w:val="20"/>
        </w:rPr>
        <w:t>spec</w:t>
      </w:r>
      <w:r w:rsidRPr="004C5C95">
        <w:rPr>
          <w:rStyle w:val="NormalTok"/>
          <w:sz w:val="20"/>
          <w:szCs w:val="20"/>
        </w:rPr>
        <w:t>(</w:t>
      </w:r>
      <w:r w:rsidRPr="004C5C95">
        <w:rPr>
          <w:rStyle w:val="KeywordTok"/>
          <w:sz w:val="20"/>
          <w:szCs w:val="20"/>
        </w:rPr>
        <w:t>log</w:t>
      </w:r>
      <w:r w:rsidRPr="004C5C95">
        <w:rPr>
          <w:rStyle w:val="NormalTok"/>
          <w:sz w:val="20"/>
          <w:szCs w:val="20"/>
        </w:rPr>
        <w:t>(lkerietrain))</w:t>
      </w:r>
      <w:r w:rsidRPr="004C5C95">
        <w:rPr>
          <w:rStyle w:val="NormalTok"/>
          <w:sz w:val="20"/>
          <w:szCs w:val="20"/>
        </w:rPr>
        <w:br/>
        <w:t>frequencies&lt;-spec.per$freq[</w:t>
      </w:r>
      <w:r w:rsidRPr="004C5C95">
        <w:rPr>
          <w:rStyle w:val="KeywordTok"/>
          <w:sz w:val="20"/>
          <w:szCs w:val="20"/>
        </w:rPr>
        <w:t>order</w:t>
      </w:r>
      <w:r w:rsidRPr="004C5C95">
        <w:rPr>
          <w:rStyle w:val="NormalTok"/>
          <w:sz w:val="20"/>
          <w:szCs w:val="20"/>
        </w:rPr>
        <w:t>(spec.per$spec,</w:t>
      </w:r>
      <w:r w:rsidRPr="004C5C95">
        <w:rPr>
          <w:rStyle w:val="DataTypeTok"/>
          <w:sz w:val="20"/>
          <w:szCs w:val="20"/>
        </w:rPr>
        <w:t>decreasing=</w:t>
      </w:r>
      <w:r w:rsidRPr="004C5C95">
        <w:rPr>
          <w:rStyle w:val="OtherTok"/>
          <w:sz w:val="20"/>
          <w:szCs w:val="20"/>
        </w:rPr>
        <w:t>TRUE</w:t>
      </w:r>
      <w:r w:rsidRPr="004C5C95">
        <w:rPr>
          <w:rStyle w:val="NormalTok"/>
          <w:sz w:val="20"/>
          <w:szCs w:val="20"/>
        </w:rPr>
        <w:t>)]</w:t>
      </w:r>
      <w:r w:rsidRPr="004C5C95">
        <w:rPr>
          <w:sz w:val="20"/>
          <w:szCs w:val="20"/>
        </w:rPr>
        <w:br/>
      </w:r>
      <w:r w:rsidRPr="004C5C95">
        <w:rPr>
          <w:rStyle w:val="NormalTok"/>
          <w:sz w:val="20"/>
          <w:szCs w:val="20"/>
        </w:rPr>
        <w:t>cc1&lt;-</w:t>
      </w:r>
      <w:r w:rsidRPr="004C5C95">
        <w:rPr>
          <w:rStyle w:val="KeywordTok"/>
          <w:sz w:val="20"/>
          <w:szCs w:val="20"/>
        </w:rPr>
        <w:t>as.numeric</w:t>
      </w:r>
      <w:r w:rsidRPr="004C5C95">
        <w:rPr>
          <w:rStyle w:val="NormalTok"/>
          <w:sz w:val="20"/>
          <w:szCs w:val="20"/>
        </w:rPr>
        <w:t>(</w:t>
      </w:r>
      <w:r w:rsidRPr="004C5C95">
        <w:rPr>
          <w:rStyle w:val="KeywordTok"/>
          <w:sz w:val="20"/>
          <w:szCs w:val="20"/>
        </w:rPr>
        <w:t>cos</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1</w:t>
      </w:r>
      <w:r w:rsidRPr="004C5C95">
        <w:rPr>
          <w:rStyle w:val="NormalTok"/>
          <w:sz w:val="20"/>
          <w:szCs w:val="20"/>
        </w:rPr>
        <w:t>]*t))</w:t>
      </w:r>
      <w:r w:rsidRPr="004C5C95">
        <w:rPr>
          <w:sz w:val="20"/>
          <w:szCs w:val="20"/>
        </w:rPr>
        <w:br/>
      </w:r>
      <w:r w:rsidRPr="004C5C95">
        <w:rPr>
          <w:rStyle w:val="NormalTok"/>
          <w:sz w:val="20"/>
          <w:szCs w:val="20"/>
        </w:rPr>
        <w:t>d1&lt;-</w:t>
      </w:r>
      <w:r w:rsidRPr="004C5C95">
        <w:rPr>
          <w:rStyle w:val="KeywordTok"/>
          <w:sz w:val="20"/>
          <w:szCs w:val="20"/>
        </w:rPr>
        <w:t>sin</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1</w:t>
      </w:r>
      <w:r w:rsidRPr="004C5C95">
        <w:rPr>
          <w:rStyle w:val="NormalTok"/>
          <w:sz w:val="20"/>
          <w:szCs w:val="20"/>
        </w:rPr>
        <w:t>]*t)</w:t>
      </w:r>
      <w:r w:rsidRPr="004C5C95">
        <w:rPr>
          <w:sz w:val="20"/>
          <w:szCs w:val="20"/>
        </w:rPr>
        <w:br/>
      </w:r>
      <w:r w:rsidRPr="004C5C95">
        <w:rPr>
          <w:rStyle w:val="NormalTok"/>
          <w:sz w:val="20"/>
          <w:szCs w:val="20"/>
        </w:rPr>
        <w:t>c2&lt;-</w:t>
      </w:r>
      <w:r w:rsidRPr="004C5C95">
        <w:rPr>
          <w:rStyle w:val="KeywordTok"/>
          <w:sz w:val="20"/>
          <w:szCs w:val="20"/>
        </w:rPr>
        <w:t>cos</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2</w:t>
      </w:r>
      <w:r w:rsidRPr="004C5C95">
        <w:rPr>
          <w:rStyle w:val="NormalTok"/>
          <w:sz w:val="20"/>
          <w:szCs w:val="20"/>
        </w:rPr>
        <w:t>]*t)</w:t>
      </w:r>
      <w:r w:rsidRPr="004C5C95">
        <w:rPr>
          <w:sz w:val="20"/>
          <w:szCs w:val="20"/>
        </w:rPr>
        <w:br/>
      </w:r>
      <w:r w:rsidRPr="004C5C95">
        <w:rPr>
          <w:rStyle w:val="NormalTok"/>
          <w:sz w:val="20"/>
          <w:szCs w:val="20"/>
        </w:rPr>
        <w:t>d2&lt;-</w:t>
      </w:r>
      <w:r w:rsidRPr="004C5C95">
        <w:rPr>
          <w:rStyle w:val="KeywordTok"/>
          <w:sz w:val="20"/>
          <w:szCs w:val="20"/>
        </w:rPr>
        <w:t>sin</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2</w:t>
      </w:r>
      <w:r w:rsidRPr="004C5C95">
        <w:rPr>
          <w:rStyle w:val="NormalTok"/>
          <w:sz w:val="20"/>
          <w:szCs w:val="20"/>
        </w:rPr>
        <w:t>]*t)</w:t>
      </w:r>
      <w:r w:rsidRPr="004C5C95">
        <w:rPr>
          <w:sz w:val="20"/>
          <w:szCs w:val="20"/>
        </w:rPr>
        <w:br/>
      </w:r>
      <w:r w:rsidRPr="004C5C95">
        <w:rPr>
          <w:rStyle w:val="NormalTok"/>
          <w:sz w:val="20"/>
          <w:szCs w:val="20"/>
        </w:rPr>
        <w:t>c3&lt;-</w:t>
      </w:r>
      <w:r w:rsidRPr="004C5C95">
        <w:rPr>
          <w:rStyle w:val="KeywordTok"/>
          <w:sz w:val="20"/>
          <w:szCs w:val="20"/>
        </w:rPr>
        <w:t>cos</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3</w:t>
      </w:r>
      <w:r w:rsidRPr="004C5C95">
        <w:rPr>
          <w:rStyle w:val="NormalTok"/>
          <w:sz w:val="20"/>
          <w:szCs w:val="20"/>
        </w:rPr>
        <w:t>]*t)</w:t>
      </w:r>
      <w:r w:rsidRPr="004C5C95">
        <w:rPr>
          <w:sz w:val="20"/>
          <w:szCs w:val="20"/>
        </w:rPr>
        <w:br/>
      </w:r>
      <w:r w:rsidRPr="004C5C95">
        <w:rPr>
          <w:rStyle w:val="NormalTok"/>
          <w:sz w:val="20"/>
          <w:szCs w:val="20"/>
        </w:rPr>
        <w:t>d3&lt;-</w:t>
      </w:r>
      <w:r w:rsidRPr="004C5C95">
        <w:rPr>
          <w:rStyle w:val="KeywordTok"/>
          <w:sz w:val="20"/>
          <w:szCs w:val="20"/>
        </w:rPr>
        <w:t>sin</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3</w:t>
      </w:r>
      <w:r w:rsidRPr="004C5C95">
        <w:rPr>
          <w:rStyle w:val="NormalTok"/>
          <w:sz w:val="20"/>
          <w:szCs w:val="20"/>
        </w:rPr>
        <w:t>]*t)</w:t>
      </w:r>
      <w:r w:rsidRPr="004C5C95">
        <w:rPr>
          <w:sz w:val="20"/>
          <w:szCs w:val="20"/>
        </w:rPr>
        <w:br/>
      </w:r>
      <w:r w:rsidRPr="004C5C95">
        <w:rPr>
          <w:rStyle w:val="NormalTok"/>
          <w:sz w:val="20"/>
          <w:szCs w:val="20"/>
        </w:rPr>
        <w:t>c4&lt;-</w:t>
      </w:r>
      <w:r w:rsidRPr="004C5C95">
        <w:rPr>
          <w:rStyle w:val="KeywordTok"/>
          <w:sz w:val="20"/>
          <w:szCs w:val="20"/>
        </w:rPr>
        <w:t>cos</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4</w:t>
      </w:r>
      <w:r w:rsidRPr="004C5C95">
        <w:rPr>
          <w:rStyle w:val="NormalTok"/>
          <w:sz w:val="20"/>
          <w:szCs w:val="20"/>
        </w:rPr>
        <w:t>]*t)</w:t>
      </w:r>
      <w:r w:rsidRPr="004C5C95">
        <w:rPr>
          <w:sz w:val="20"/>
          <w:szCs w:val="20"/>
        </w:rPr>
        <w:br/>
      </w:r>
      <w:r w:rsidRPr="004C5C95">
        <w:rPr>
          <w:rStyle w:val="NormalTok"/>
          <w:sz w:val="20"/>
          <w:szCs w:val="20"/>
        </w:rPr>
        <w:t>d4&lt;-</w:t>
      </w:r>
      <w:r w:rsidRPr="004C5C95">
        <w:rPr>
          <w:rStyle w:val="KeywordTok"/>
          <w:sz w:val="20"/>
          <w:szCs w:val="20"/>
        </w:rPr>
        <w:t>sin</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4</w:t>
      </w:r>
      <w:r w:rsidRPr="004C5C95">
        <w:rPr>
          <w:rStyle w:val="NormalTok"/>
          <w:sz w:val="20"/>
          <w:szCs w:val="20"/>
        </w:rPr>
        <w:t>]*t)</w:t>
      </w:r>
      <w:r w:rsidRPr="004C5C95">
        <w:rPr>
          <w:sz w:val="20"/>
          <w:szCs w:val="20"/>
        </w:rPr>
        <w:br/>
      </w:r>
      <w:r w:rsidR="004C5C95">
        <w:rPr>
          <w:rStyle w:val="NormalTok"/>
          <w:sz w:val="20"/>
          <w:szCs w:val="20"/>
        </w:rPr>
        <w:t>…</w:t>
      </w:r>
      <w:r w:rsidRPr="004C5C95">
        <w:rPr>
          <w:sz w:val="20"/>
          <w:szCs w:val="20"/>
        </w:rPr>
        <w:br/>
      </w:r>
      <w:r w:rsidRPr="004C5C95">
        <w:rPr>
          <w:rStyle w:val="NormalTok"/>
          <w:sz w:val="20"/>
          <w:szCs w:val="20"/>
        </w:rPr>
        <w:t>c9&lt;-</w:t>
      </w:r>
      <w:r w:rsidRPr="004C5C95">
        <w:rPr>
          <w:rStyle w:val="KeywordTok"/>
          <w:sz w:val="20"/>
          <w:szCs w:val="20"/>
        </w:rPr>
        <w:t>cos</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9</w:t>
      </w:r>
      <w:r w:rsidRPr="004C5C95">
        <w:rPr>
          <w:rStyle w:val="NormalTok"/>
          <w:sz w:val="20"/>
          <w:szCs w:val="20"/>
        </w:rPr>
        <w:t>]*t)</w:t>
      </w:r>
      <w:r w:rsidRPr="004C5C95">
        <w:rPr>
          <w:sz w:val="20"/>
          <w:szCs w:val="20"/>
        </w:rPr>
        <w:br/>
      </w:r>
      <w:r w:rsidRPr="004C5C95">
        <w:rPr>
          <w:rStyle w:val="NormalTok"/>
          <w:sz w:val="20"/>
          <w:szCs w:val="20"/>
        </w:rPr>
        <w:t>d9&lt;-</w:t>
      </w:r>
      <w:r w:rsidRPr="004C5C95">
        <w:rPr>
          <w:rStyle w:val="KeywordTok"/>
          <w:sz w:val="20"/>
          <w:szCs w:val="20"/>
        </w:rPr>
        <w:t>sin</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9</w:t>
      </w:r>
      <w:r w:rsidRPr="004C5C95">
        <w:rPr>
          <w:rStyle w:val="NormalTok"/>
          <w:sz w:val="20"/>
          <w:szCs w:val="20"/>
        </w:rPr>
        <w:t>]*t)</w:t>
      </w:r>
      <w:r w:rsidRPr="004C5C95">
        <w:rPr>
          <w:sz w:val="20"/>
          <w:szCs w:val="20"/>
        </w:rPr>
        <w:br/>
      </w:r>
      <w:r w:rsidRPr="004C5C95">
        <w:rPr>
          <w:rStyle w:val="NormalTok"/>
          <w:sz w:val="20"/>
          <w:szCs w:val="20"/>
        </w:rPr>
        <w:t>c10&lt;-</w:t>
      </w:r>
      <w:r w:rsidRPr="004C5C95">
        <w:rPr>
          <w:rStyle w:val="KeywordTok"/>
          <w:sz w:val="20"/>
          <w:szCs w:val="20"/>
        </w:rPr>
        <w:t>cos</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10</w:t>
      </w:r>
      <w:r w:rsidRPr="004C5C95">
        <w:rPr>
          <w:rStyle w:val="NormalTok"/>
          <w:sz w:val="20"/>
          <w:szCs w:val="20"/>
        </w:rPr>
        <w:t>]*t)</w:t>
      </w:r>
      <w:r w:rsidRPr="004C5C95">
        <w:rPr>
          <w:sz w:val="20"/>
          <w:szCs w:val="20"/>
        </w:rPr>
        <w:br/>
      </w:r>
      <w:r w:rsidRPr="004C5C95">
        <w:rPr>
          <w:rStyle w:val="NormalTok"/>
          <w:sz w:val="20"/>
          <w:szCs w:val="20"/>
        </w:rPr>
        <w:t>d10&lt;-</w:t>
      </w:r>
      <w:r w:rsidRPr="004C5C95">
        <w:rPr>
          <w:rStyle w:val="KeywordTok"/>
          <w:sz w:val="20"/>
          <w:szCs w:val="20"/>
        </w:rPr>
        <w:t>sin</w:t>
      </w:r>
      <w:r w:rsidRPr="004C5C95">
        <w:rPr>
          <w:rStyle w:val="NormalTok"/>
          <w:sz w:val="20"/>
          <w:szCs w:val="20"/>
        </w:rPr>
        <w:t>(</w:t>
      </w:r>
      <w:r w:rsidRPr="004C5C95">
        <w:rPr>
          <w:rStyle w:val="DecValTok"/>
          <w:sz w:val="20"/>
          <w:szCs w:val="20"/>
        </w:rPr>
        <w:t>2</w:t>
      </w:r>
      <w:r w:rsidRPr="004C5C95">
        <w:rPr>
          <w:rStyle w:val="NormalTok"/>
          <w:sz w:val="20"/>
          <w:szCs w:val="20"/>
        </w:rPr>
        <w:t>*pi*frequencies[</w:t>
      </w:r>
      <w:r w:rsidRPr="004C5C95">
        <w:rPr>
          <w:rStyle w:val="DecValTok"/>
          <w:sz w:val="20"/>
          <w:szCs w:val="20"/>
        </w:rPr>
        <w:t>10</w:t>
      </w:r>
      <w:r w:rsidRPr="004C5C95">
        <w:rPr>
          <w:rStyle w:val="NormalTok"/>
          <w:sz w:val="20"/>
          <w:szCs w:val="20"/>
        </w:rPr>
        <w:t>]*t)</w:t>
      </w:r>
      <w:r w:rsidR="00787B89">
        <w:rPr>
          <w:rStyle w:val="NormalTok"/>
          <w:sz w:val="20"/>
          <w:szCs w:val="20"/>
        </w:rPr>
        <w:br/>
      </w:r>
      <w:r w:rsidR="00787B89">
        <w:rPr>
          <w:sz w:val="20"/>
          <w:szCs w:val="20"/>
        </w:rPr>
        <w:t>…</w:t>
      </w:r>
      <w:r w:rsidRPr="004C5C95">
        <w:rPr>
          <w:sz w:val="20"/>
          <w:szCs w:val="20"/>
        </w:rPr>
        <w:br/>
      </w:r>
      <w:r w:rsidRPr="004C5C95">
        <w:rPr>
          <w:rStyle w:val="KeywordTok"/>
          <w:sz w:val="20"/>
          <w:szCs w:val="20"/>
        </w:rPr>
        <w:t>summary</w:t>
      </w:r>
      <w:r w:rsidRPr="004C5C95">
        <w:rPr>
          <w:rStyle w:val="NormalTok"/>
          <w:sz w:val="20"/>
          <w:szCs w:val="20"/>
        </w:rPr>
        <w:t>(spec.m1)</w:t>
      </w:r>
    </w:p>
    <w:p w14:paraId="26D7611C" w14:textId="74473F98" w:rsidR="001545C9" w:rsidRPr="004C5C95" w:rsidRDefault="001545C9" w:rsidP="001545C9">
      <w:pPr>
        <w:pStyle w:val="SourceCode"/>
        <w:rPr>
          <w:rStyle w:val="VerbatimChar"/>
          <w:sz w:val="20"/>
          <w:szCs w:val="20"/>
        </w:rPr>
      </w:pPr>
      <w:r w:rsidRPr="004C5C95">
        <w:rPr>
          <w:rStyle w:val="VerbatimChar"/>
          <w:sz w:val="20"/>
          <w:szCs w:val="20"/>
          <w:lang w:val="de-DE"/>
        </w:rPr>
        <w:t xml:space="preserve">## </w:t>
      </w:r>
      <w:r w:rsidRPr="004C5C95">
        <w:rPr>
          <w:sz w:val="20"/>
          <w:szCs w:val="20"/>
          <w:lang w:val="de-DE"/>
        </w:rPr>
        <w:br/>
      </w:r>
      <w:r w:rsidRPr="004C5C95">
        <w:rPr>
          <w:rStyle w:val="VerbatimChar"/>
          <w:sz w:val="20"/>
          <w:szCs w:val="20"/>
          <w:lang w:val="de-DE"/>
        </w:rPr>
        <w:t>## Call:</w:t>
      </w:r>
      <w:r w:rsidRPr="004C5C95">
        <w:rPr>
          <w:sz w:val="20"/>
          <w:szCs w:val="20"/>
          <w:lang w:val="de-DE"/>
        </w:rPr>
        <w:br/>
      </w:r>
      <w:r w:rsidRPr="004C5C95">
        <w:rPr>
          <w:rStyle w:val="VerbatimChar"/>
          <w:sz w:val="20"/>
          <w:szCs w:val="20"/>
          <w:lang w:val="de-DE"/>
        </w:rPr>
        <w:t xml:space="preserve">## lm(formula = log(lkerietrain) ~ cc1 + c2 + c3 + c4 + c5 + c6 + </w:t>
      </w:r>
      <w:r w:rsidRPr="004C5C95">
        <w:rPr>
          <w:sz w:val="20"/>
          <w:szCs w:val="20"/>
          <w:lang w:val="de-DE"/>
        </w:rPr>
        <w:br/>
      </w:r>
      <w:r w:rsidRPr="004C5C95">
        <w:rPr>
          <w:rStyle w:val="VerbatimChar"/>
          <w:sz w:val="20"/>
          <w:szCs w:val="20"/>
          <w:lang w:val="de-DE"/>
        </w:rPr>
        <w:t xml:space="preserve">##     c7 + c8 + c9 + c10 + d1 + d2 + d3 + d4 + d5 + d6 + d7 + d8 + </w:t>
      </w:r>
      <w:r w:rsidRPr="004C5C95">
        <w:rPr>
          <w:sz w:val="20"/>
          <w:szCs w:val="20"/>
          <w:lang w:val="de-DE"/>
        </w:rPr>
        <w:br/>
      </w:r>
      <w:r w:rsidRPr="004C5C95">
        <w:rPr>
          <w:rStyle w:val="VerbatimChar"/>
          <w:sz w:val="20"/>
          <w:szCs w:val="20"/>
          <w:lang w:val="de-DE"/>
        </w:rPr>
        <w:t>##     d9 + d10 + t)</w:t>
      </w:r>
      <w:r w:rsidRPr="004C5C95">
        <w:rPr>
          <w:sz w:val="20"/>
          <w:szCs w:val="20"/>
          <w:lang w:val="de-DE"/>
        </w:rPr>
        <w:br/>
      </w:r>
      <w:r w:rsidRPr="004C5C95">
        <w:rPr>
          <w:rStyle w:val="VerbatimChar"/>
          <w:sz w:val="20"/>
          <w:szCs w:val="20"/>
          <w:lang w:val="de-DE"/>
        </w:rPr>
        <w:t xml:space="preserve">## </w:t>
      </w:r>
      <w:r w:rsidRPr="004C5C95">
        <w:rPr>
          <w:sz w:val="20"/>
          <w:szCs w:val="20"/>
          <w:lang w:val="de-DE"/>
        </w:rPr>
        <w:br/>
      </w:r>
      <w:r w:rsidRPr="004C5C95">
        <w:rPr>
          <w:rStyle w:val="VerbatimChar"/>
          <w:sz w:val="20"/>
          <w:szCs w:val="20"/>
          <w:lang w:val="de-DE"/>
        </w:rPr>
        <w:t>## Residuals:</w:t>
      </w:r>
      <w:r w:rsidRPr="004C5C95">
        <w:rPr>
          <w:sz w:val="20"/>
          <w:szCs w:val="20"/>
          <w:lang w:val="de-DE"/>
        </w:rPr>
        <w:br/>
      </w:r>
      <w:r w:rsidRPr="004C5C95">
        <w:rPr>
          <w:rStyle w:val="VerbatimChar"/>
          <w:sz w:val="20"/>
          <w:szCs w:val="20"/>
          <w:lang w:val="de-DE"/>
        </w:rPr>
        <w:t xml:space="preserve">##       Min        1Q    Median        3Q       Max </w:t>
      </w:r>
      <w:r w:rsidRPr="004C5C95">
        <w:rPr>
          <w:sz w:val="20"/>
          <w:szCs w:val="20"/>
          <w:lang w:val="de-DE"/>
        </w:rPr>
        <w:br/>
      </w:r>
      <w:r w:rsidRPr="004C5C95">
        <w:rPr>
          <w:rStyle w:val="VerbatimChar"/>
          <w:sz w:val="20"/>
          <w:szCs w:val="20"/>
          <w:lang w:val="de-DE"/>
        </w:rPr>
        <w:t xml:space="preserve">## -0.176056 -0.029902 -0.001996  0.033973  0.149171 </w:t>
      </w:r>
      <w:r w:rsidRPr="004C5C95">
        <w:rPr>
          <w:sz w:val="20"/>
          <w:szCs w:val="20"/>
          <w:lang w:val="de-DE"/>
        </w:rPr>
        <w:br/>
      </w:r>
      <w:r w:rsidRPr="004C5C95">
        <w:rPr>
          <w:rStyle w:val="VerbatimChar"/>
          <w:sz w:val="20"/>
          <w:szCs w:val="20"/>
          <w:lang w:val="de-DE"/>
        </w:rPr>
        <w:t xml:space="preserve">## </w:t>
      </w:r>
      <w:r w:rsidRPr="004C5C95">
        <w:rPr>
          <w:sz w:val="20"/>
          <w:szCs w:val="20"/>
          <w:lang w:val="de-DE"/>
        </w:rPr>
        <w:br/>
      </w:r>
      <w:r w:rsidRPr="004C5C95">
        <w:rPr>
          <w:rStyle w:val="VerbatimChar"/>
          <w:sz w:val="20"/>
          <w:szCs w:val="20"/>
          <w:lang w:val="de-DE"/>
        </w:rPr>
        <w:t>## Coefficients:</w:t>
      </w:r>
      <w:r w:rsidRPr="004C5C95">
        <w:rPr>
          <w:sz w:val="20"/>
          <w:szCs w:val="20"/>
          <w:lang w:val="de-DE"/>
        </w:rPr>
        <w:br/>
      </w:r>
      <w:r w:rsidRPr="004C5C95">
        <w:rPr>
          <w:rStyle w:val="VerbatimChar"/>
          <w:sz w:val="20"/>
          <w:szCs w:val="20"/>
          <w:lang w:val="de-DE"/>
        </w:rPr>
        <w:t xml:space="preserve">##               Estimate Std. Error t value Pr(&gt;|t|)    </w:t>
      </w:r>
      <w:r w:rsidRPr="004C5C95">
        <w:rPr>
          <w:sz w:val="20"/>
          <w:szCs w:val="20"/>
          <w:lang w:val="de-DE"/>
        </w:rPr>
        <w:br/>
      </w:r>
      <w:r w:rsidRPr="004C5C95">
        <w:rPr>
          <w:rStyle w:val="VerbatimChar"/>
          <w:sz w:val="20"/>
          <w:szCs w:val="20"/>
          <w:lang w:val="de-DE"/>
        </w:rPr>
        <w:t>## (Intercept)  2.665e+00  1.126e-02 236.628  &lt; 2e-16 ***</w:t>
      </w:r>
      <w:r w:rsidRPr="004C5C95">
        <w:rPr>
          <w:sz w:val="20"/>
          <w:szCs w:val="20"/>
          <w:lang w:val="de-DE"/>
        </w:rPr>
        <w:br/>
      </w:r>
      <w:r w:rsidRPr="004C5C95">
        <w:rPr>
          <w:rStyle w:val="VerbatimChar"/>
          <w:sz w:val="20"/>
          <w:szCs w:val="20"/>
          <w:lang w:val="de-DE"/>
        </w:rPr>
        <w:t>## cc1         -2.828e-02  2.891e-03  -9.781  &lt; 2e-16 ***</w:t>
      </w:r>
      <w:r w:rsidRPr="004C5C95">
        <w:rPr>
          <w:sz w:val="20"/>
          <w:szCs w:val="20"/>
          <w:lang w:val="de-DE"/>
        </w:rPr>
        <w:br/>
      </w:r>
      <w:r w:rsidRPr="004C5C95">
        <w:rPr>
          <w:rStyle w:val="VerbatimChar"/>
          <w:sz w:val="20"/>
          <w:szCs w:val="20"/>
          <w:lang w:val="de-DE"/>
        </w:rPr>
        <w:t>## c2          -8.263e-02  2.806e-03 -29.448  &lt; 2e-16 ***</w:t>
      </w:r>
      <w:r w:rsidRPr="004C5C95">
        <w:rPr>
          <w:sz w:val="20"/>
          <w:szCs w:val="20"/>
          <w:lang w:val="de-DE"/>
        </w:rPr>
        <w:br/>
      </w:r>
      <w:r w:rsidRPr="004C5C95">
        <w:rPr>
          <w:rStyle w:val="VerbatimChar"/>
          <w:sz w:val="20"/>
          <w:szCs w:val="20"/>
          <w:lang w:val="de-DE"/>
        </w:rPr>
        <w:t>## c3           5.336e-02  2.890e-03  18.468  &lt; 2e-16 ***</w:t>
      </w:r>
      <w:r w:rsidRPr="004C5C95">
        <w:rPr>
          <w:sz w:val="20"/>
          <w:szCs w:val="20"/>
          <w:lang w:val="de-DE"/>
        </w:rPr>
        <w:br/>
      </w:r>
      <w:r w:rsidRPr="004C5C95">
        <w:rPr>
          <w:rStyle w:val="VerbatimChar"/>
          <w:sz w:val="20"/>
          <w:szCs w:val="20"/>
          <w:lang w:val="de-DE"/>
        </w:rPr>
        <w:t>## c4           1.197e-02  2.884e-03   4.151 3.82e-05 ***</w:t>
      </w:r>
      <w:r w:rsidRPr="004C5C95">
        <w:rPr>
          <w:sz w:val="20"/>
          <w:szCs w:val="20"/>
          <w:lang w:val="de-DE"/>
        </w:rPr>
        <w:br/>
      </w:r>
      <w:r w:rsidRPr="004C5C95">
        <w:rPr>
          <w:rStyle w:val="VerbatimChar"/>
          <w:sz w:val="20"/>
          <w:szCs w:val="20"/>
          <w:lang w:val="de-DE"/>
        </w:rPr>
        <w:t>## c5           6.030e-02  2.875e-03  20.975  &lt; 2e-16 ***</w:t>
      </w:r>
      <w:r w:rsidRPr="004C5C95">
        <w:rPr>
          <w:sz w:val="20"/>
          <w:szCs w:val="20"/>
          <w:lang w:val="de-DE"/>
        </w:rPr>
        <w:br/>
      </w:r>
      <w:r w:rsidRPr="004C5C95">
        <w:rPr>
          <w:rStyle w:val="VerbatimChar"/>
          <w:sz w:val="20"/>
          <w:szCs w:val="20"/>
          <w:lang w:val="de-DE"/>
        </w:rPr>
        <w:t>## c6           4.666e-02  2.880e-03  16.204  &lt; 2e-16 ***</w:t>
      </w:r>
      <w:r w:rsidRPr="004C5C95">
        <w:rPr>
          <w:sz w:val="20"/>
          <w:szCs w:val="20"/>
          <w:lang w:val="de-DE"/>
        </w:rPr>
        <w:br/>
      </w:r>
      <w:r w:rsidRPr="004C5C95">
        <w:rPr>
          <w:rStyle w:val="VerbatimChar"/>
          <w:sz w:val="20"/>
          <w:szCs w:val="20"/>
          <w:lang w:val="de-DE"/>
        </w:rPr>
        <w:t>## c7          -2.565e-02  2.869e-03  -8.939  &lt; 2e-16 ***</w:t>
      </w:r>
      <w:r w:rsidRPr="004C5C95">
        <w:rPr>
          <w:sz w:val="20"/>
          <w:szCs w:val="20"/>
          <w:lang w:val="de-DE"/>
        </w:rPr>
        <w:br/>
      </w:r>
      <w:r w:rsidRPr="004C5C95">
        <w:rPr>
          <w:rStyle w:val="VerbatimChar"/>
          <w:sz w:val="20"/>
          <w:szCs w:val="20"/>
          <w:lang w:val="de-DE"/>
        </w:rPr>
        <w:t>## c8           2.151e-02  2.845e-03   7.559 1.65e-13 ***</w:t>
      </w:r>
      <w:r w:rsidRPr="004C5C95">
        <w:rPr>
          <w:sz w:val="20"/>
          <w:szCs w:val="20"/>
          <w:lang w:val="de-DE"/>
        </w:rPr>
        <w:br/>
      </w:r>
      <w:r w:rsidRPr="004C5C95">
        <w:rPr>
          <w:rStyle w:val="VerbatimChar"/>
          <w:sz w:val="20"/>
          <w:szCs w:val="20"/>
          <w:lang w:val="de-DE"/>
        </w:rPr>
        <w:t>## c9          -2.011e-02  2.864e-03  -7.023 6.27e-12 ***</w:t>
      </w:r>
      <w:r w:rsidRPr="004C5C95">
        <w:rPr>
          <w:sz w:val="20"/>
          <w:szCs w:val="20"/>
          <w:lang w:val="de-DE"/>
        </w:rPr>
        <w:br/>
      </w:r>
      <w:r w:rsidRPr="004C5C95">
        <w:rPr>
          <w:rStyle w:val="VerbatimChar"/>
          <w:sz w:val="20"/>
          <w:szCs w:val="20"/>
          <w:lang w:val="de-DE"/>
        </w:rPr>
        <w:t xml:space="preserve">## c10          4.606e-03  2.813e-03   1.638  0.10207    </w:t>
      </w:r>
      <w:r w:rsidRPr="004C5C95">
        <w:rPr>
          <w:sz w:val="20"/>
          <w:szCs w:val="20"/>
          <w:lang w:val="de-DE"/>
        </w:rPr>
        <w:br/>
      </w:r>
      <w:r w:rsidRPr="004C5C95">
        <w:rPr>
          <w:rStyle w:val="VerbatimChar"/>
          <w:sz w:val="20"/>
          <w:szCs w:val="20"/>
          <w:lang w:val="de-DE"/>
        </w:rPr>
        <w:t>## d1          -5.751e-02  7.686e-03  -7.483 2.80e-13 ***</w:t>
      </w:r>
      <w:r w:rsidRPr="004C5C95">
        <w:rPr>
          <w:sz w:val="20"/>
          <w:szCs w:val="20"/>
          <w:lang w:val="de-DE"/>
        </w:rPr>
        <w:br/>
      </w:r>
      <w:r w:rsidRPr="004C5C95">
        <w:rPr>
          <w:rStyle w:val="VerbatimChar"/>
          <w:sz w:val="20"/>
          <w:szCs w:val="20"/>
          <w:lang w:val="de-DE"/>
        </w:rPr>
        <w:t>## d2          -2.139e-02  2.808e-03  -7.618 1.09e-13 ***</w:t>
      </w:r>
      <w:r w:rsidRPr="004C5C95">
        <w:rPr>
          <w:sz w:val="20"/>
          <w:szCs w:val="20"/>
          <w:lang w:val="de-DE"/>
        </w:rPr>
        <w:br/>
      </w:r>
      <w:r w:rsidRPr="004C5C95">
        <w:rPr>
          <w:rStyle w:val="VerbatimChar"/>
          <w:sz w:val="20"/>
          <w:szCs w:val="20"/>
          <w:lang w:val="de-DE"/>
        </w:rPr>
        <w:t>## d3           6.664e-02  4.508e-03  14.783  &lt; 2e-16 ***</w:t>
      </w:r>
      <w:r w:rsidRPr="004C5C95">
        <w:rPr>
          <w:sz w:val="20"/>
          <w:szCs w:val="20"/>
          <w:lang w:val="de-DE"/>
        </w:rPr>
        <w:br/>
      </w:r>
      <w:r w:rsidRPr="004C5C95">
        <w:rPr>
          <w:rStyle w:val="VerbatimChar"/>
          <w:sz w:val="20"/>
          <w:szCs w:val="20"/>
          <w:lang w:val="de-DE"/>
        </w:rPr>
        <w:t>## d4          -5.412e-02  3.265e-03 -16.577  &lt; 2e-16 ***</w:t>
      </w:r>
      <w:r w:rsidRPr="004C5C95">
        <w:rPr>
          <w:sz w:val="20"/>
          <w:szCs w:val="20"/>
          <w:lang w:val="de-DE"/>
        </w:rPr>
        <w:br/>
      </w:r>
      <w:r w:rsidRPr="004C5C95">
        <w:rPr>
          <w:rStyle w:val="VerbatimChar"/>
          <w:sz w:val="20"/>
          <w:szCs w:val="20"/>
          <w:lang w:val="de-DE"/>
        </w:rPr>
        <w:t xml:space="preserve">## d5          -6.328e-03  2.986e-03  -2.119  0.03450 *  </w:t>
      </w:r>
      <w:r w:rsidRPr="004C5C95">
        <w:rPr>
          <w:sz w:val="20"/>
          <w:szCs w:val="20"/>
          <w:lang w:val="de-DE"/>
        </w:rPr>
        <w:br/>
      </w:r>
      <w:r w:rsidRPr="004C5C95">
        <w:rPr>
          <w:rStyle w:val="VerbatimChar"/>
          <w:sz w:val="20"/>
          <w:szCs w:val="20"/>
          <w:lang w:val="de-DE"/>
        </w:rPr>
        <w:t>## d6          -2.360e-02  3.085e-03  -7.648 8.83e-14 ***</w:t>
      </w:r>
      <w:r w:rsidRPr="004C5C95">
        <w:rPr>
          <w:sz w:val="20"/>
          <w:szCs w:val="20"/>
          <w:lang w:val="de-DE"/>
        </w:rPr>
        <w:br/>
      </w:r>
      <w:r w:rsidRPr="004C5C95">
        <w:rPr>
          <w:rStyle w:val="VerbatimChar"/>
          <w:sz w:val="20"/>
          <w:szCs w:val="20"/>
          <w:lang w:val="de-DE"/>
        </w:rPr>
        <w:t xml:space="preserve">## d7           4.081e-03  2.927e-03   1.394  0.16376    </w:t>
      </w:r>
      <w:r w:rsidRPr="004C5C95">
        <w:rPr>
          <w:sz w:val="20"/>
          <w:szCs w:val="20"/>
          <w:lang w:val="de-DE"/>
        </w:rPr>
        <w:br/>
      </w:r>
      <w:r w:rsidRPr="004C5C95">
        <w:rPr>
          <w:rStyle w:val="VerbatimChar"/>
          <w:sz w:val="20"/>
          <w:szCs w:val="20"/>
          <w:lang w:val="de-DE"/>
        </w:rPr>
        <w:t>## d8          -2.407e-02  2.841e-03  -8.470  &lt; 2e-16 ***</w:t>
      </w:r>
      <w:r w:rsidRPr="004C5C95">
        <w:rPr>
          <w:sz w:val="20"/>
          <w:szCs w:val="20"/>
          <w:lang w:val="de-DE"/>
        </w:rPr>
        <w:br/>
      </w:r>
      <w:r w:rsidRPr="004C5C95">
        <w:rPr>
          <w:rStyle w:val="VerbatimChar"/>
          <w:sz w:val="20"/>
          <w:szCs w:val="20"/>
          <w:lang w:val="de-DE"/>
        </w:rPr>
        <w:t xml:space="preserve">## d9          -7.171e-03  2.890e-03  -2.482  0.01337 *  </w:t>
      </w:r>
      <w:r w:rsidRPr="004C5C95">
        <w:rPr>
          <w:sz w:val="20"/>
          <w:szCs w:val="20"/>
          <w:lang w:val="de-DE"/>
        </w:rPr>
        <w:br/>
      </w:r>
      <w:r w:rsidRPr="004C5C95">
        <w:rPr>
          <w:rStyle w:val="VerbatimChar"/>
          <w:sz w:val="20"/>
          <w:szCs w:val="20"/>
          <w:lang w:val="de-DE"/>
        </w:rPr>
        <w:t>## d10          1.811e-02  2.826e-03   6.408 3.11e-10 ***</w:t>
      </w:r>
      <w:r w:rsidRPr="004C5C95">
        <w:rPr>
          <w:sz w:val="20"/>
          <w:szCs w:val="20"/>
          <w:lang w:val="de-DE"/>
        </w:rPr>
        <w:br/>
      </w:r>
      <w:r w:rsidRPr="004C5C95">
        <w:rPr>
          <w:rStyle w:val="VerbatimChar"/>
          <w:sz w:val="20"/>
          <w:szCs w:val="20"/>
          <w:lang w:val="de-DE"/>
        </w:rPr>
        <w:t xml:space="preserve">## t            1.123e-04  3.765e-05   2.983  0.00297 ** </w:t>
      </w:r>
      <w:r w:rsidRPr="004C5C95">
        <w:rPr>
          <w:sz w:val="20"/>
          <w:szCs w:val="20"/>
          <w:lang w:val="de-DE"/>
        </w:rPr>
        <w:br/>
      </w:r>
      <w:r w:rsidRPr="004C5C95">
        <w:rPr>
          <w:rStyle w:val="VerbatimChar"/>
          <w:sz w:val="20"/>
          <w:szCs w:val="20"/>
          <w:lang w:val="de-DE"/>
        </w:rPr>
        <w:t>## ---</w:t>
      </w:r>
      <w:r w:rsidRPr="004C5C95">
        <w:rPr>
          <w:sz w:val="20"/>
          <w:szCs w:val="20"/>
          <w:lang w:val="de-DE"/>
        </w:rPr>
        <w:br/>
      </w:r>
      <w:r w:rsidRPr="004C5C95">
        <w:rPr>
          <w:rStyle w:val="VerbatimChar"/>
          <w:sz w:val="20"/>
          <w:szCs w:val="20"/>
          <w:lang w:val="de-DE"/>
        </w:rPr>
        <w:t xml:space="preserve">## Signif. codes:  0 '***' 0.001 '**' 0.01 '*' 0.05 '.' </w:t>
      </w:r>
      <w:r w:rsidRPr="004C5C95">
        <w:rPr>
          <w:rStyle w:val="VerbatimChar"/>
          <w:sz w:val="20"/>
          <w:szCs w:val="20"/>
        </w:rPr>
        <w:t>0.1 ' ' 1</w:t>
      </w:r>
      <w:r w:rsidRPr="004C5C95">
        <w:rPr>
          <w:sz w:val="20"/>
          <w:szCs w:val="20"/>
        </w:rPr>
        <w:br/>
      </w:r>
      <w:r w:rsidRPr="004C5C95">
        <w:rPr>
          <w:rStyle w:val="VerbatimChar"/>
          <w:sz w:val="20"/>
          <w:szCs w:val="20"/>
        </w:rPr>
        <w:lastRenderedPageBreak/>
        <w:t xml:space="preserve">## </w:t>
      </w:r>
      <w:r w:rsidRPr="004C5C95">
        <w:rPr>
          <w:sz w:val="20"/>
          <w:szCs w:val="20"/>
        </w:rPr>
        <w:br/>
      </w:r>
      <w:r w:rsidRPr="004C5C95">
        <w:rPr>
          <w:rStyle w:val="VerbatimChar"/>
          <w:sz w:val="20"/>
          <w:szCs w:val="20"/>
        </w:rPr>
        <w:t>## Residual standard error: 0.04811 on 566 degrees of freedom</w:t>
      </w:r>
      <w:r w:rsidRPr="004C5C95">
        <w:rPr>
          <w:sz w:val="20"/>
          <w:szCs w:val="20"/>
        </w:rPr>
        <w:br/>
      </w:r>
      <w:r w:rsidRPr="004C5C95">
        <w:rPr>
          <w:rStyle w:val="VerbatimChar"/>
          <w:sz w:val="20"/>
          <w:szCs w:val="20"/>
        </w:rPr>
        <w:t xml:space="preserve">## Multiple R-squared:  0.8804, Adjusted R-squared:  0.8759 </w:t>
      </w:r>
      <w:r w:rsidRPr="004C5C95">
        <w:rPr>
          <w:sz w:val="20"/>
          <w:szCs w:val="20"/>
        </w:rPr>
        <w:br/>
      </w:r>
      <w:r w:rsidRPr="004C5C95">
        <w:rPr>
          <w:rStyle w:val="VerbatimChar"/>
          <w:sz w:val="20"/>
          <w:szCs w:val="20"/>
        </w:rPr>
        <w:t>## F-statistic: 198.4 on 21 and 566 DF,  p-value: &lt; 2.2e-16</w:t>
      </w:r>
    </w:p>
    <w:p w14:paraId="2FB52AF7" w14:textId="7038BC94" w:rsidR="001545C9" w:rsidRPr="004C5C95" w:rsidRDefault="001545C9" w:rsidP="00876D64">
      <w:pPr>
        <w:rPr>
          <w:sz w:val="20"/>
          <w:szCs w:val="20"/>
        </w:rPr>
      </w:pPr>
      <w:r w:rsidRPr="004C5C95">
        <w:rPr>
          <w:rFonts w:ascii="Garamond" w:hAnsi="Garamond"/>
          <w:color w:val="auto"/>
        </w:rPr>
        <w:t>The results here are very significant, with a very high R-squared (.8804). We can see that the plot below produced a moderately good fit, considering it is just a sum of sin</w:t>
      </w:r>
      <w:r w:rsidR="00876D64">
        <w:rPr>
          <w:rFonts w:ascii="Garamond" w:hAnsi="Garamond"/>
          <w:color w:val="auto"/>
        </w:rPr>
        <w:t>e</w:t>
      </w:r>
      <w:r w:rsidRPr="004C5C95">
        <w:rPr>
          <w:rFonts w:ascii="Garamond" w:hAnsi="Garamond"/>
          <w:color w:val="auto"/>
        </w:rPr>
        <w:t xml:space="preserve"> and cosin</w:t>
      </w:r>
      <w:r w:rsidR="00876D64">
        <w:rPr>
          <w:rFonts w:ascii="Garamond" w:hAnsi="Garamond"/>
          <w:color w:val="auto"/>
        </w:rPr>
        <w:t>e</w:t>
      </w:r>
      <w:r w:rsidRPr="004C5C95">
        <w:rPr>
          <w:rFonts w:ascii="Garamond" w:hAnsi="Garamond"/>
          <w:color w:val="auto"/>
        </w:rPr>
        <w:t xml:space="preserve"> waves. However, the danger of overfitting is present. To mitigate this issue, I used the </w:t>
      </w:r>
      <w:r w:rsidR="00D37C26" w:rsidRPr="004C5C95">
        <w:rPr>
          <w:rFonts w:ascii="Garamond" w:hAnsi="Garamond"/>
          <w:color w:val="auto"/>
        </w:rPr>
        <w:t xml:space="preserve">training data </w:t>
      </w:r>
      <w:r w:rsidR="00876D64">
        <w:rPr>
          <w:rFonts w:ascii="Garamond" w:hAnsi="Garamond"/>
          <w:color w:val="auto"/>
        </w:rPr>
        <w:t>and a</w:t>
      </w:r>
      <w:r w:rsidRPr="004C5C95">
        <w:rPr>
          <w:rFonts w:ascii="Garamond" w:hAnsi="Garamond"/>
          <w:color w:val="auto"/>
        </w:rPr>
        <w:t xml:space="preserve"> ARIMA (1,0,1) to find the sum squared errors related to different amounts of frequencies.</w:t>
      </w:r>
      <w:r w:rsidR="00D37C26" w:rsidRPr="004C5C95">
        <w:rPr>
          <w:rFonts w:ascii="Garamond" w:hAnsi="Garamond"/>
          <w:color w:val="auto"/>
        </w:rPr>
        <w:t xml:space="preserve"> We can see that the error plateaus at 2 frequencies</w:t>
      </w:r>
      <w:r w:rsidRPr="004C5C95">
        <w:rPr>
          <w:rFonts w:ascii="Garamond" w:hAnsi="Garamond"/>
          <w:color w:val="auto"/>
        </w:rPr>
        <w:t>.</w:t>
      </w:r>
      <w:r w:rsidR="00D37C26" w:rsidRPr="004C5C95">
        <w:rPr>
          <w:rFonts w:ascii="Garamond" w:hAnsi="Garamond"/>
          <w:color w:val="auto"/>
        </w:rPr>
        <w:t xml:space="preserve"> I used frequencies of 2 and 4 to create these fits.</w:t>
      </w:r>
      <w:r w:rsidRPr="004C5C95">
        <w:rPr>
          <w:rFonts w:ascii="Garamond" w:hAnsi="Garamond"/>
          <w:color w:val="auto"/>
        </w:rPr>
        <w:t xml:space="preserve"> I then used these frequencies as a prediction of the seasonal components. </w:t>
      </w:r>
      <w:r w:rsidRPr="004C5C95">
        <w:rPr>
          <w:rStyle w:val="KeywordTok"/>
          <w:sz w:val="20"/>
          <w:szCs w:val="20"/>
        </w:rPr>
        <w:t>plot</w:t>
      </w:r>
      <w:r w:rsidRPr="004C5C95">
        <w:rPr>
          <w:rStyle w:val="NormalTok"/>
          <w:sz w:val="20"/>
          <w:szCs w:val="20"/>
        </w:rPr>
        <w:t>(</w:t>
      </w:r>
      <w:r w:rsidRPr="004C5C95">
        <w:rPr>
          <w:rStyle w:val="KeywordTok"/>
          <w:sz w:val="20"/>
          <w:szCs w:val="20"/>
        </w:rPr>
        <w:t>exp</w:t>
      </w:r>
      <w:r w:rsidRPr="004C5C95">
        <w:rPr>
          <w:rStyle w:val="NormalTok"/>
          <w:sz w:val="20"/>
          <w:szCs w:val="20"/>
        </w:rPr>
        <w:t>(</w:t>
      </w:r>
      <w:r w:rsidRPr="004C5C95">
        <w:rPr>
          <w:rStyle w:val="KeywordTok"/>
          <w:sz w:val="20"/>
          <w:szCs w:val="20"/>
        </w:rPr>
        <w:t>fitted</w:t>
      </w:r>
      <w:r w:rsidRPr="004C5C95">
        <w:rPr>
          <w:rStyle w:val="NormalTok"/>
          <w:sz w:val="20"/>
          <w:szCs w:val="20"/>
        </w:rPr>
        <w:t>(spec.m1)),</w:t>
      </w:r>
      <w:r w:rsidRPr="004C5C95">
        <w:rPr>
          <w:rStyle w:val="DataTypeTok"/>
          <w:sz w:val="20"/>
          <w:szCs w:val="20"/>
        </w:rPr>
        <w:t>type=</w:t>
      </w:r>
      <w:r w:rsidRPr="004C5C95">
        <w:rPr>
          <w:rStyle w:val="StringTok"/>
          <w:sz w:val="20"/>
          <w:szCs w:val="20"/>
        </w:rPr>
        <w:t>"l"</w:t>
      </w:r>
      <w:r w:rsidRPr="004C5C95">
        <w:rPr>
          <w:rStyle w:val="NormalTok"/>
          <w:sz w:val="20"/>
          <w:szCs w:val="20"/>
        </w:rPr>
        <w:t>,</w:t>
      </w:r>
      <w:r w:rsidRPr="004C5C95">
        <w:rPr>
          <w:rStyle w:val="DataTypeTok"/>
          <w:sz w:val="20"/>
          <w:szCs w:val="20"/>
        </w:rPr>
        <w:t>col=</w:t>
      </w:r>
      <w:r w:rsidRPr="004C5C95">
        <w:rPr>
          <w:rStyle w:val="StringTok"/>
          <w:sz w:val="20"/>
          <w:szCs w:val="20"/>
        </w:rPr>
        <w:t>"blue"</w:t>
      </w:r>
      <w:r w:rsidRPr="004C5C95">
        <w:rPr>
          <w:rStyle w:val="NormalTok"/>
          <w:sz w:val="20"/>
          <w:szCs w:val="20"/>
        </w:rPr>
        <w:t>)</w:t>
      </w:r>
      <w:r w:rsidRPr="004C5C95">
        <w:rPr>
          <w:sz w:val="20"/>
          <w:szCs w:val="20"/>
        </w:rPr>
        <w:br/>
      </w:r>
      <w:r w:rsidRPr="004C5C95">
        <w:rPr>
          <w:rStyle w:val="KeywordTok"/>
          <w:sz w:val="20"/>
          <w:szCs w:val="20"/>
        </w:rPr>
        <w:t>lines</w:t>
      </w:r>
      <w:r w:rsidRPr="004C5C95">
        <w:rPr>
          <w:rStyle w:val="NormalTok"/>
          <w:sz w:val="20"/>
          <w:szCs w:val="20"/>
        </w:rPr>
        <w:t>(t,lkerietrain)</w:t>
      </w:r>
    </w:p>
    <w:p w14:paraId="7C9CEC39" w14:textId="02A9CF41" w:rsidR="00CF3C4A" w:rsidRDefault="001545C9" w:rsidP="00150DA8">
      <w:r>
        <w:rPr>
          <w:noProof/>
        </w:rPr>
        <w:drawing>
          <wp:inline distT="0" distB="0" distL="0" distR="0" wp14:anchorId="6F8EF9B6" wp14:editId="040826E1">
            <wp:extent cx="4239491" cy="2410691"/>
            <wp:effectExtent l="0" t="0" r="8890" b="8890"/>
            <wp:docPr id="22" name="Picture"/>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20"/>
                    <a:stretch>
                      <a:fillRect/>
                    </a:stretch>
                  </pic:blipFill>
                  <pic:spPr bwMode="auto">
                    <a:xfrm>
                      <a:off x="0" y="0"/>
                      <a:ext cx="4250591" cy="2417003"/>
                    </a:xfrm>
                    <a:prstGeom prst="rect">
                      <a:avLst/>
                    </a:prstGeom>
                    <a:noFill/>
                    <a:ln w="9525">
                      <a:noFill/>
                      <a:headEnd/>
                      <a:tailEnd/>
                    </a:ln>
                  </pic:spPr>
                </pic:pic>
              </a:graphicData>
            </a:graphic>
          </wp:inline>
        </w:drawing>
      </w:r>
    </w:p>
    <w:p w14:paraId="2D7D4CAF" w14:textId="6854705B" w:rsidR="00013F8F" w:rsidRPr="004C5C95" w:rsidRDefault="00013F8F" w:rsidP="00013F8F">
      <w:pPr>
        <w:pStyle w:val="SourceCode"/>
        <w:rPr>
          <w:sz w:val="20"/>
          <w:szCs w:val="20"/>
        </w:rPr>
      </w:pPr>
      <w:r w:rsidRPr="004C5C95">
        <w:rPr>
          <w:rStyle w:val="KeywordTok"/>
          <w:sz w:val="20"/>
          <w:szCs w:val="20"/>
        </w:rPr>
        <w:t>…print</w:t>
      </w:r>
      <w:r w:rsidRPr="004C5C95">
        <w:rPr>
          <w:rStyle w:val="NormalTok"/>
          <w:sz w:val="20"/>
          <w:szCs w:val="20"/>
        </w:rPr>
        <w:t>(</w:t>
      </w:r>
      <w:r w:rsidRPr="004C5C95">
        <w:rPr>
          <w:rStyle w:val="KeywordTok"/>
          <w:sz w:val="20"/>
          <w:szCs w:val="20"/>
        </w:rPr>
        <w:t>sum</w:t>
      </w:r>
      <w:r w:rsidRPr="004C5C95">
        <w:rPr>
          <w:rStyle w:val="NormalTok"/>
          <w:sz w:val="20"/>
          <w:szCs w:val="20"/>
        </w:rPr>
        <w:t>(((arimasub$fitted+pre)-lkerietrain)^</w:t>
      </w:r>
      <w:r w:rsidRPr="004C5C95">
        <w:rPr>
          <w:rStyle w:val="DecValTok"/>
          <w:sz w:val="20"/>
          <w:szCs w:val="20"/>
        </w:rPr>
        <w:t>2</w:t>
      </w:r>
      <w:r w:rsidRPr="004C5C95">
        <w:rPr>
          <w:rStyle w:val="NormalTok"/>
          <w:sz w:val="20"/>
          <w:szCs w:val="20"/>
        </w:rPr>
        <w:t>))</w:t>
      </w:r>
      <w:r w:rsidRPr="004C5C95">
        <w:rPr>
          <w:sz w:val="20"/>
          <w:szCs w:val="20"/>
        </w:rPr>
        <w:br/>
      </w:r>
      <w:r w:rsidRPr="004C5C95">
        <w:rPr>
          <w:rStyle w:val="NormalTok"/>
          <w:sz w:val="20"/>
          <w:szCs w:val="20"/>
        </w:rPr>
        <w:t>}</w:t>
      </w:r>
    </w:p>
    <w:p w14:paraId="4780AF7A" w14:textId="36654C8F" w:rsidR="00013F8F" w:rsidRPr="004C5C95" w:rsidRDefault="00013F8F" w:rsidP="004C5C95">
      <w:pPr>
        <w:pStyle w:val="SourceCode"/>
        <w:rPr>
          <w:sz w:val="20"/>
          <w:szCs w:val="20"/>
        </w:rPr>
      </w:pPr>
      <w:r w:rsidRPr="004C5C95">
        <w:rPr>
          <w:rStyle w:val="VerbatimChar"/>
          <w:sz w:val="20"/>
          <w:szCs w:val="20"/>
        </w:rPr>
        <w:t>## [1] 1</w:t>
      </w:r>
      <w:r w:rsidRPr="004C5C95">
        <w:rPr>
          <w:sz w:val="20"/>
          <w:szCs w:val="20"/>
        </w:rPr>
        <w:br/>
      </w:r>
      <w:r w:rsidRPr="004C5C95">
        <w:rPr>
          <w:rStyle w:val="VerbatimChar"/>
          <w:sz w:val="20"/>
          <w:szCs w:val="20"/>
        </w:rPr>
        <w:t>## [1] 177.6831</w:t>
      </w:r>
      <w:r w:rsidRPr="004C5C95">
        <w:rPr>
          <w:sz w:val="20"/>
          <w:szCs w:val="20"/>
        </w:rPr>
        <w:br/>
      </w:r>
      <w:r w:rsidRPr="004C5C95">
        <w:rPr>
          <w:rStyle w:val="VerbatimChar"/>
          <w:sz w:val="20"/>
          <w:szCs w:val="20"/>
        </w:rPr>
        <w:t>## [1] 2</w:t>
      </w:r>
      <w:r w:rsidRPr="004C5C95">
        <w:rPr>
          <w:sz w:val="20"/>
          <w:szCs w:val="20"/>
        </w:rPr>
        <w:br/>
      </w:r>
      <w:r w:rsidRPr="004C5C95">
        <w:rPr>
          <w:rStyle w:val="VerbatimChar"/>
          <w:sz w:val="20"/>
          <w:szCs w:val="20"/>
        </w:rPr>
        <w:t>## [1] 108.6809</w:t>
      </w:r>
      <w:r w:rsidRPr="004C5C95">
        <w:rPr>
          <w:sz w:val="20"/>
          <w:szCs w:val="20"/>
        </w:rPr>
        <w:br/>
      </w:r>
      <w:r w:rsidRPr="004C5C95">
        <w:rPr>
          <w:rStyle w:val="VerbatimChar"/>
          <w:sz w:val="20"/>
          <w:szCs w:val="20"/>
        </w:rPr>
        <w:t>## [1] 3</w:t>
      </w:r>
      <w:r w:rsidRPr="004C5C95">
        <w:rPr>
          <w:sz w:val="20"/>
          <w:szCs w:val="20"/>
        </w:rPr>
        <w:br/>
      </w:r>
      <w:r w:rsidRPr="004C5C95">
        <w:rPr>
          <w:rStyle w:val="VerbatimChar"/>
          <w:sz w:val="20"/>
          <w:szCs w:val="20"/>
        </w:rPr>
        <w:t>## [1] 107.2411</w:t>
      </w:r>
      <w:r w:rsidRPr="004C5C95">
        <w:rPr>
          <w:sz w:val="20"/>
          <w:szCs w:val="20"/>
        </w:rPr>
        <w:br/>
      </w:r>
      <w:r w:rsidRPr="004C5C95">
        <w:rPr>
          <w:rStyle w:val="VerbatimChar"/>
          <w:sz w:val="20"/>
          <w:szCs w:val="20"/>
        </w:rPr>
        <w:t>## [1] 4</w:t>
      </w:r>
      <w:r w:rsidRPr="004C5C95">
        <w:rPr>
          <w:sz w:val="20"/>
          <w:szCs w:val="20"/>
        </w:rPr>
        <w:br/>
      </w:r>
      <w:r w:rsidRPr="004C5C95">
        <w:rPr>
          <w:rStyle w:val="VerbatimChar"/>
          <w:sz w:val="20"/>
          <w:szCs w:val="20"/>
        </w:rPr>
        <w:t>## [1] 106.4832</w:t>
      </w:r>
      <w:r w:rsidRPr="004C5C95">
        <w:rPr>
          <w:sz w:val="20"/>
          <w:szCs w:val="20"/>
        </w:rPr>
        <w:br/>
      </w:r>
      <w:r w:rsidRPr="004C5C95">
        <w:rPr>
          <w:rStyle w:val="VerbatimChar"/>
          <w:sz w:val="20"/>
          <w:szCs w:val="20"/>
        </w:rPr>
        <w:t>## [1] 5</w:t>
      </w:r>
      <w:r w:rsidRPr="004C5C95">
        <w:rPr>
          <w:sz w:val="20"/>
          <w:szCs w:val="20"/>
        </w:rPr>
        <w:br/>
      </w:r>
      <w:r w:rsidRPr="004C5C95">
        <w:rPr>
          <w:rStyle w:val="VerbatimChar"/>
          <w:sz w:val="20"/>
          <w:szCs w:val="20"/>
        </w:rPr>
        <w:t>## [1] 103.6477</w:t>
      </w:r>
      <w:r w:rsidRPr="004C5C95">
        <w:rPr>
          <w:sz w:val="20"/>
          <w:szCs w:val="20"/>
        </w:rPr>
        <w:br/>
      </w:r>
      <w:r w:rsidRPr="004C5C95">
        <w:rPr>
          <w:rStyle w:val="VerbatimChar"/>
          <w:sz w:val="20"/>
          <w:szCs w:val="20"/>
        </w:rPr>
        <w:t>## [1] 6</w:t>
      </w:r>
      <w:r w:rsidRPr="004C5C95">
        <w:rPr>
          <w:sz w:val="20"/>
          <w:szCs w:val="20"/>
        </w:rPr>
        <w:br/>
      </w:r>
      <w:r w:rsidRPr="004C5C95">
        <w:rPr>
          <w:rStyle w:val="VerbatimChar"/>
          <w:sz w:val="20"/>
          <w:szCs w:val="20"/>
        </w:rPr>
        <w:t>## [1] 100.4989</w:t>
      </w:r>
      <w:r w:rsidRPr="004C5C95">
        <w:rPr>
          <w:sz w:val="20"/>
          <w:szCs w:val="20"/>
        </w:rPr>
        <w:br/>
      </w:r>
      <w:r w:rsidRPr="004C5C95">
        <w:rPr>
          <w:rStyle w:val="VerbatimChar"/>
          <w:sz w:val="20"/>
          <w:szCs w:val="20"/>
        </w:rPr>
        <w:t>## [1] 7</w:t>
      </w:r>
      <w:r w:rsidRPr="004C5C95">
        <w:rPr>
          <w:sz w:val="20"/>
          <w:szCs w:val="20"/>
        </w:rPr>
        <w:br/>
      </w:r>
      <w:r w:rsidRPr="004C5C95">
        <w:rPr>
          <w:rStyle w:val="VerbatimChar"/>
          <w:sz w:val="20"/>
          <w:szCs w:val="20"/>
        </w:rPr>
        <w:t>## [1] 99.84188</w:t>
      </w:r>
      <w:r w:rsidRPr="004C5C95">
        <w:rPr>
          <w:sz w:val="20"/>
          <w:szCs w:val="20"/>
        </w:rPr>
        <w:br/>
      </w:r>
      <w:r w:rsidRPr="004C5C95">
        <w:rPr>
          <w:rStyle w:val="VerbatimChar"/>
          <w:sz w:val="20"/>
          <w:szCs w:val="20"/>
        </w:rPr>
        <w:t>## [1] 8</w:t>
      </w:r>
      <w:r w:rsidRPr="004C5C95">
        <w:rPr>
          <w:sz w:val="20"/>
          <w:szCs w:val="20"/>
        </w:rPr>
        <w:br/>
      </w:r>
      <w:r w:rsidRPr="004C5C95">
        <w:rPr>
          <w:rStyle w:val="VerbatimChar"/>
          <w:sz w:val="20"/>
          <w:szCs w:val="20"/>
        </w:rPr>
        <w:t>## [1] 96.36774</w:t>
      </w:r>
      <w:r w:rsidRPr="004C5C95">
        <w:rPr>
          <w:sz w:val="20"/>
          <w:szCs w:val="20"/>
        </w:rPr>
        <w:br/>
      </w:r>
      <w:r w:rsidRPr="004C5C95">
        <w:rPr>
          <w:rStyle w:val="VerbatimChar"/>
          <w:sz w:val="20"/>
          <w:szCs w:val="20"/>
        </w:rPr>
        <w:t>## [1] 9</w:t>
      </w:r>
      <w:r w:rsidRPr="004C5C95">
        <w:rPr>
          <w:sz w:val="20"/>
          <w:szCs w:val="20"/>
        </w:rPr>
        <w:br/>
      </w:r>
      <w:r w:rsidRPr="004C5C95">
        <w:rPr>
          <w:rStyle w:val="VerbatimChar"/>
          <w:sz w:val="20"/>
          <w:szCs w:val="20"/>
        </w:rPr>
        <w:t>## [1] 94.99602</w:t>
      </w:r>
      <w:r w:rsidRPr="004C5C95">
        <w:rPr>
          <w:sz w:val="20"/>
          <w:szCs w:val="20"/>
        </w:rPr>
        <w:br/>
      </w:r>
      <w:r w:rsidRPr="004C5C95">
        <w:rPr>
          <w:rStyle w:val="VerbatimChar"/>
          <w:sz w:val="20"/>
          <w:szCs w:val="20"/>
        </w:rPr>
        <w:lastRenderedPageBreak/>
        <w:t>## [1] 10</w:t>
      </w:r>
      <w:r w:rsidRPr="004C5C95">
        <w:rPr>
          <w:sz w:val="20"/>
          <w:szCs w:val="20"/>
        </w:rPr>
        <w:br/>
      </w:r>
      <w:r w:rsidRPr="004C5C95">
        <w:rPr>
          <w:rStyle w:val="VerbatimChar"/>
          <w:sz w:val="20"/>
          <w:szCs w:val="20"/>
        </w:rPr>
        <w:t>## [1] 93.93375</w:t>
      </w:r>
    </w:p>
    <w:p w14:paraId="18AA092E" w14:textId="2E080600" w:rsidR="003708F2" w:rsidRPr="004C5C95" w:rsidRDefault="003708F2" w:rsidP="00510DA7">
      <w:pPr>
        <w:rPr>
          <w:rFonts w:ascii="Garamond" w:hAnsi="Garamond"/>
          <w:color w:val="auto"/>
        </w:rPr>
      </w:pPr>
      <w:r w:rsidRPr="004C5C95">
        <w:rPr>
          <w:rFonts w:ascii="Garamond" w:hAnsi="Garamond"/>
          <w:color w:val="auto"/>
        </w:rPr>
        <w:t xml:space="preserve">Using the models with 2 and 4 frequencies, I subtracted these fitted spectral models from the original time series. </w:t>
      </w:r>
      <w:r w:rsidR="004C5C95">
        <w:rPr>
          <w:rFonts w:ascii="Garamond" w:hAnsi="Garamond"/>
          <w:color w:val="auto"/>
        </w:rPr>
        <w:t>As the plots are very similar in nature, I will only produce one of them here:</w:t>
      </w:r>
      <w:r w:rsidRPr="004C5C95">
        <w:rPr>
          <w:rFonts w:ascii="Garamond" w:hAnsi="Garamond"/>
          <w:color w:val="auto"/>
        </w:rPr>
        <w:t xml:space="preserve"> </w:t>
      </w:r>
    </w:p>
    <w:p w14:paraId="033E7736" w14:textId="77777777" w:rsidR="003708F2" w:rsidRPr="004C5C95" w:rsidRDefault="003708F2" w:rsidP="003708F2">
      <w:pPr>
        <w:pStyle w:val="SourceCode"/>
        <w:rPr>
          <w:sz w:val="20"/>
          <w:szCs w:val="20"/>
        </w:rPr>
      </w:pPr>
      <w:r w:rsidRPr="004C5C95">
        <w:rPr>
          <w:rStyle w:val="NormalTok"/>
          <w:sz w:val="20"/>
          <w:szCs w:val="20"/>
        </w:rPr>
        <w:t>sub1&lt;-lkerietrain-</w:t>
      </w:r>
      <w:r w:rsidRPr="004C5C95">
        <w:rPr>
          <w:rStyle w:val="KeywordTok"/>
          <w:sz w:val="20"/>
          <w:szCs w:val="20"/>
        </w:rPr>
        <w:t>exp</w:t>
      </w:r>
      <w:r w:rsidRPr="004C5C95">
        <w:rPr>
          <w:rStyle w:val="NormalTok"/>
          <w:sz w:val="20"/>
          <w:szCs w:val="20"/>
        </w:rPr>
        <w:t>(</w:t>
      </w:r>
      <w:r w:rsidRPr="004C5C95">
        <w:rPr>
          <w:rStyle w:val="KeywordTok"/>
          <w:sz w:val="20"/>
          <w:szCs w:val="20"/>
        </w:rPr>
        <w:t>fitted</w:t>
      </w:r>
      <w:r w:rsidRPr="004C5C95">
        <w:rPr>
          <w:rStyle w:val="NormalTok"/>
          <w:sz w:val="20"/>
          <w:szCs w:val="20"/>
        </w:rPr>
        <w:t>(models[[</w:t>
      </w:r>
      <w:r w:rsidRPr="004C5C95">
        <w:rPr>
          <w:rStyle w:val="DecValTok"/>
          <w:sz w:val="20"/>
          <w:szCs w:val="20"/>
        </w:rPr>
        <w:t>2</w:t>
      </w:r>
      <w:r w:rsidRPr="004C5C95">
        <w:rPr>
          <w:rStyle w:val="NormalTok"/>
          <w:sz w:val="20"/>
          <w:szCs w:val="20"/>
        </w:rPr>
        <w:t>]]))</w:t>
      </w:r>
      <w:r w:rsidRPr="004C5C95">
        <w:rPr>
          <w:sz w:val="20"/>
          <w:szCs w:val="20"/>
        </w:rPr>
        <w:br/>
      </w:r>
      <w:r w:rsidRPr="004C5C95">
        <w:rPr>
          <w:rStyle w:val="NormalTok"/>
          <w:sz w:val="20"/>
          <w:szCs w:val="20"/>
        </w:rPr>
        <w:t>sub2&lt;-lkerietrain-</w:t>
      </w:r>
      <w:r w:rsidRPr="004C5C95">
        <w:rPr>
          <w:rStyle w:val="KeywordTok"/>
          <w:sz w:val="20"/>
          <w:szCs w:val="20"/>
        </w:rPr>
        <w:t>exp</w:t>
      </w:r>
      <w:r w:rsidRPr="004C5C95">
        <w:rPr>
          <w:rStyle w:val="NormalTok"/>
          <w:sz w:val="20"/>
          <w:szCs w:val="20"/>
        </w:rPr>
        <w:t>(</w:t>
      </w:r>
      <w:r w:rsidRPr="004C5C95">
        <w:rPr>
          <w:rStyle w:val="KeywordTok"/>
          <w:sz w:val="20"/>
          <w:szCs w:val="20"/>
        </w:rPr>
        <w:t>fitted</w:t>
      </w:r>
      <w:r w:rsidRPr="004C5C95">
        <w:rPr>
          <w:rStyle w:val="NormalTok"/>
          <w:sz w:val="20"/>
          <w:szCs w:val="20"/>
        </w:rPr>
        <w:t>(models[[</w:t>
      </w:r>
      <w:r w:rsidRPr="004C5C95">
        <w:rPr>
          <w:rStyle w:val="DecValTok"/>
          <w:sz w:val="20"/>
          <w:szCs w:val="20"/>
        </w:rPr>
        <w:t>4</w:t>
      </w:r>
      <w:r w:rsidRPr="004C5C95">
        <w:rPr>
          <w:rStyle w:val="NormalTok"/>
          <w:sz w:val="20"/>
          <w:szCs w:val="20"/>
        </w:rPr>
        <w:t>]]))</w:t>
      </w:r>
      <w:r w:rsidRPr="004C5C95">
        <w:rPr>
          <w:sz w:val="20"/>
          <w:szCs w:val="20"/>
        </w:rPr>
        <w:br/>
      </w:r>
      <w:r w:rsidRPr="004C5C95">
        <w:rPr>
          <w:rStyle w:val="KeywordTok"/>
          <w:sz w:val="20"/>
          <w:szCs w:val="20"/>
        </w:rPr>
        <w:t>plot</w:t>
      </w:r>
      <w:r w:rsidRPr="004C5C95">
        <w:rPr>
          <w:rStyle w:val="NormalTok"/>
          <w:sz w:val="20"/>
          <w:szCs w:val="20"/>
        </w:rPr>
        <w:t>(sub1)</w:t>
      </w:r>
    </w:p>
    <w:p w14:paraId="6A240B20" w14:textId="5326B335" w:rsidR="003708F2" w:rsidRDefault="003708F2" w:rsidP="003708F2">
      <w:pPr>
        <w:pStyle w:val="FirstParagraph"/>
      </w:pPr>
      <w:r>
        <w:rPr>
          <w:noProof/>
        </w:rPr>
        <w:drawing>
          <wp:inline distT="0" distB="0" distL="0" distR="0" wp14:anchorId="26709C9B" wp14:editId="53C19D26">
            <wp:extent cx="4738688" cy="37909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1892" cy="3793513"/>
                    </a:xfrm>
                    <a:prstGeom prst="rect">
                      <a:avLst/>
                    </a:prstGeom>
                    <a:noFill/>
                    <a:ln>
                      <a:noFill/>
                    </a:ln>
                  </pic:spPr>
                </pic:pic>
              </a:graphicData>
            </a:graphic>
          </wp:inline>
        </w:drawing>
      </w:r>
    </w:p>
    <w:p w14:paraId="431A7140" w14:textId="1F02E40D" w:rsidR="003708F2" w:rsidRPr="004C5C95" w:rsidRDefault="003708F2" w:rsidP="00510DA7">
      <w:pPr>
        <w:rPr>
          <w:rFonts w:ascii="Garamond" w:hAnsi="Garamond"/>
          <w:color w:val="auto"/>
        </w:rPr>
      </w:pPr>
      <w:r w:rsidRPr="004C5C95">
        <w:rPr>
          <w:rFonts w:ascii="Garamond" w:hAnsi="Garamond"/>
          <w:color w:val="auto"/>
        </w:rPr>
        <w:t>This produced two</w:t>
      </w:r>
      <w:r w:rsidR="007B02C2" w:rsidRPr="004C5C95">
        <w:rPr>
          <w:rFonts w:ascii="Garamond" w:hAnsi="Garamond"/>
          <w:color w:val="auto"/>
        </w:rPr>
        <w:t xml:space="preserve"> time series</w:t>
      </w:r>
      <w:r w:rsidRPr="004C5C95">
        <w:rPr>
          <w:rFonts w:ascii="Garamond" w:hAnsi="Garamond"/>
          <w:color w:val="auto"/>
        </w:rPr>
        <w:t xml:space="preserve"> that are very reminiscent of random noise, which is what is expected, as this was to remove the seasonal component from the data. After a similar analysis to this data to the above SARIMA models, I arrived at two models to fit this ‘white noise’ like data, SARIMA[1,0,1]</w:t>
      </w:r>
      <w:r w:rsidR="002E216A" w:rsidRPr="004C5C95">
        <w:rPr>
          <w:rFonts w:ascii="Garamond" w:hAnsi="Garamond"/>
          <w:color w:val="auto"/>
        </w:rPr>
        <w:t>x</w:t>
      </w:r>
      <w:r w:rsidRPr="004C5C95">
        <w:rPr>
          <w:rFonts w:ascii="Garamond" w:hAnsi="Garamond"/>
          <w:color w:val="auto"/>
        </w:rPr>
        <w:t>[0,1,1] for the first and SARIMA[2,1,1]</w:t>
      </w:r>
      <w:r w:rsidR="002E216A" w:rsidRPr="004C5C95">
        <w:rPr>
          <w:rFonts w:ascii="Garamond" w:hAnsi="Garamond"/>
          <w:color w:val="auto"/>
        </w:rPr>
        <w:t>x</w:t>
      </w:r>
      <w:r w:rsidRPr="004C5C95">
        <w:rPr>
          <w:rFonts w:ascii="Garamond" w:hAnsi="Garamond"/>
          <w:color w:val="auto"/>
        </w:rPr>
        <w:t xml:space="preserve">[1,0,1] for the second (the code is included in the appendix, but this result had the smallest AIC from the get.best.arima() function.) </w:t>
      </w:r>
    </w:p>
    <w:p w14:paraId="6590E744" w14:textId="511DD7C4" w:rsidR="003708F2" w:rsidRPr="004C5C95" w:rsidRDefault="003708F2" w:rsidP="00510DA7">
      <w:pPr>
        <w:rPr>
          <w:sz w:val="20"/>
          <w:szCs w:val="20"/>
        </w:rPr>
      </w:pPr>
      <w:r w:rsidRPr="004C5C95">
        <w:rPr>
          <w:rStyle w:val="NormalTok"/>
          <w:sz w:val="20"/>
          <w:szCs w:val="20"/>
        </w:rPr>
        <w:t>a3spec1&lt;-</w:t>
      </w:r>
      <w:r w:rsidRPr="004C5C95">
        <w:rPr>
          <w:rStyle w:val="KeywordTok"/>
          <w:sz w:val="20"/>
          <w:szCs w:val="20"/>
        </w:rPr>
        <w:t>Arima</w:t>
      </w:r>
      <w:r w:rsidRPr="004C5C95">
        <w:rPr>
          <w:rStyle w:val="NormalTok"/>
          <w:sz w:val="20"/>
          <w:szCs w:val="20"/>
        </w:rPr>
        <w:t>(</w:t>
      </w:r>
      <w:r w:rsidRPr="004C5C95">
        <w:rPr>
          <w:rStyle w:val="DataTypeTok"/>
          <w:sz w:val="20"/>
          <w:szCs w:val="20"/>
        </w:rPr>
        <w:t>y =</w:t>
      </w:r>
      <w:r w:rsidRPr="004C5C95">
        <w:rPr>
          <w:rStyle w:val="NormalTok"/>
          <w:sz w:val="20"/>
          <w:szCs w:val="20"/>
        </w:rPr>
        <w:t xml:space="preserve"> sub1, </w:t>
      </w:r>
      <w:r w:rsidRPr="004C5C95">
        <w:rPr>
          <w:rStyle w:val="DataTypeTok"/>
          <w:sz w:val="20"/>
          <w:szCs w:val="20"/>
        </w:rPr>
        <w:t>order =</w:t>
      </w:r>
      <w:r w:rsidRPr="004C5C95">
        <w:rPr>
          <w:rStyle w:val="NormalTok"/>
          <w:sz w:val="20"/>
          <w:szCs w:val="20"/>
        </w:rPr>
        <w:t xml:space="preserve"> </w:t>
      </w:r>
      <w:r w:rsidRPr="004C5C95">
        <w:rPr>
          <w:rStyle w:val="KeywordTok"/>
          <w:sz w:val="20"/>
          <w:szCs w:val="20"/>
        </w:rPr>
        <w:t>c</w:t>
      </w:r>
      <w:r w:rsidRPr="004C5C95">
        <w:rPr>
          <w:rStyle w:val="NormalTok"/>
          <w:sz w:val="20"/>
          <w:szCs w:val="20"/>
        </w:rPr>
        <w:t>(</w:t>
      </w:r>
      <w:r w:rsidRPr="004C5C95">
        <w:rPr>
          <w:rStyle w:val="DecValTok"/>
          <w:sz w:val="20"/>
          <w:szCs w:val="20"/>
        </w:rPr>
        <w:t>1</w:t>
      </w:r>
      <w:r w:rsidRPr="004C5C95">
        <w:rPr>
          <w:rStyle w:val="NormalTok"/>
          <w:sz w:val="20"/>
          <w:szCs w:val="20"/>
        </w:rPr>
        <w:t xml:space="preserve">, </w:t>
      </w:r>
      <w:r w:rsidRPr="004C5C95">
        <w:rPr>
          <w:rStyle w:val="DecValTok"/>
          <w:sz w:val="20"/>
          <w:szCs w:val="20"/>
        </w:rPr>
        <w:t>0</w:t>
      </w:r>
      <w:r w:rsidRPr="004C5C95">
        <w:rPr>
          <w:rStyle w:val="NormalTok"/>
          <w:sz w:val="20"/>
          <w:szCs w:val="20"/>
        </w:rPr>
        <w:t xml:space="preserve">, </w:t>
      </w:r>
      <w:r w:rsidRPr="004C5C95">
        <w:rPr>
          <w:rStyle w:val="DecValTok"/>
          <w:sz w:val="20"/>
          <w:szCs w:val="20"/>
        </w:rPr>
        <w:t>1</w:t>
      </w:r>
      <w:r w:rsidRPr="004C5C95">
        <w:rPr>
          <w:rStyle w:val="NormalTok"/>
          <w:sz w:val="20"/>
          <w:szCs w:val="20"/>
        </w:rPr>
        <w:t xml:space="preserve">), </w:t>
      </w:r>
      <w:r w:rsidRPr="004C5C95">
        <w:rPr>
          <w:rStyle w:val="DataTypeTok"/>
          <w:sz w:val="20"/>
          <w:szCs w:val="20"/>
        </w:rPr>
        <w:t>seasonal =</w:t>
      </w:r>
      <w:r w:rsidRPr="004C5C95">
        <w:rPr>
          <w:rStyle w:val="NormalTok"/>
          <w:sz w:val="20"/>
          <w:szCs w:val="20"/>
        </w:rPr>
        <w:t xml:space="preserve"> </w:t>
      </w:r>
      <w:r w:rsidRPr="004C5C95">
        <w:rPr>
          <w:rStyle w:val="KeywordTok"/>
          <w:sz w:val="20"/>
          <w:szCs w:val="20"/>
        </w:rPr>
        <w:t>c</w:t>
      </w:r>
      <w:r w:rsidRPr="004C5C95">
        <w:rPr>
          <w:rStyle w:val="NormalTok"/>
          <w:sz w:val="20"/>
          <w:szCs w:val="20"/>
        </w:rPr>
        <w:t>(</w:t>
      </w:r>
      <w:r w:rsidRPr="004C5C95">
        <w:rPr>
          <w:rStyle w:val="DecValTok"/>
          <w:sz w:val="20"/>
          <w:szCs w:val="20"/>
        </w:rPr>
        <w:t>0</w:t>
      </w:r>
      <w:r w:rsidRPr="004C5C95">
        <w:rPr>
          <w:rStyle w:val="NormalTok"/>
          <w:sz w:val="20"/>
          <w:szCs w:val="20"/>
        </w:rPr>
        <w:t xml:space="preserve">, </w:t>
      </w:r>
      <w:r w:rsidRPr="004C5C95">
        <w:rPr>
          <w:rStyle w:val="DecValTok"/>
          <w:sz w:val="20"/>
          <w:szCs w:val="20"/>
        </w:rPr>
        <w:t>1</w:t>
      </w:r>
      <w:r w:rsidRPr="004C5C95">
        <w:rPr>
          <w:rStyle w:val="NormalTok"/>
          <w:sz w:val="20"/>
          <w:szCs w:val="20"/>
        </w:rPr>
        <w:t xml:space="preserve">, </w:t>
      </w:r>
      <w:r w:rsidRPr="004C5C95">
        <w:rPr>
          <w:rStyle w:val="DecValTok"/>
          <w:sz w:val="20"/>
          <w:szCs w:val="20"/>
        </w:rPr>
        <w:t>1</w:t>
      </w:r>
      <w:r w:rsidRPr="004C5C95">
        <w:rPr>
          <w:rStyle w:val="NormalTok"/>
          <w:sz w:val="20"/>
          <w:szCs w:val="20"/>
        </w:rPr>
        <w:t xml:space="preserve">), </w:t>
      </w:r>
      <w:r w:rsidRPr="004C5C95">
        <w:rPr>
          <w:sz w:val="20"/>
          <w:szCs w:val="20"/>
        </w:rPr>
        <w:br/>
      </w:r>
      <w:r w:rsidRPr="004C5C95">
        <w:rPr>
          <w:rStyle w:val="NormalTok"/>
          <w:sz w:val="20"/>
          <w:szCs w:val="20"/>
        </w:rPr>
        <w:t xml:space="preserve">               </w:t>
      </w:r>
      <w:r w:rsidRPr="004C5C95">
        <w:rPr>
          <w:rStyle w:val="DataTypeTok"/>
          <w:sz w:val="20"/>
          <w:szCs w:val="20"/>
        </w:rPr>
        <w:t>method =</w:t>
      </w:r>
      <w:r w:rsidRPr="004C5C95">
        <w:rPr>
          <w:rStyle w:val="NormalTok"/>
          <w:sz w:val="20"/>
          <w:szCs w:val="20"/>
        </w:rPr>
        <w:t xml:space="preserve"> </w:t>
      </w:r>
      <w:r w:rsidRPr="004C5C95">
        <w:rPr>
          <w:rStyle w:val="StringTok"/>
          <w:sz w:val="20"/>
          <w:szCs w:val="20"/>
        </w:rPr>
        <w:t>"CSS"</w:t>
      </w:r>
      <w:r w:rsidRPr="004C5C95">
        <w:rPr>
          <w:rStyle w:val="NormalTok"/>
          <w:sz w:val="20"/>
          <w:szCs w:val="20"/>
        </w:rPr>
        <w:t>)</w:t>
      </w:r>
    </w:p>
    <w:p w14:paraId="29EBF9B2" w14:textId="451A7AF4" w:rsidR="00013F8F" w:rsidRDefault="003708F2" w:rsidP="00013F8F">
      <w:pPr>
        <w:pStyle w:val="FirstParagraph"/>
      </w:pPr>
      <w:r w:rsidRPr="004C5C95">
        <w:rPr>
          <w:sz w:val="20"/>
          <w:szCs w:val="20"/>
        </w:rPr>
        <w:t xml:space="preserve"> </w:t>
      </w:r>
      <w:r w:rsidRPr="004C5C95">
        <w:rPr>
          <w:rStyle w:val="NormalTok"/>
          <w:sz w:val="20"/>
          <w:szCs w:val="20"/>
        </w:rPr>
        <w:t>a3spec2&lt;-</w:t>
      </w:r>
      <w:r w:rsidRPr="004C5C95">
        <w:rPr>
          <w:rStyle w:val="KeywordTok"/>
          <w:sz w:val="20"/>
          <w:szCs w:val="20"/>
        </w:rPr>
        <w:t>Arima</w:t>
      </w:r>
      <w:r w:rsidRPr="004C5C95">
        <w:rPr>
          <w:rStyle w:val="NormalTok"/>
          <w:sz w:val="20"/>
          <w:szCs w:val="20"/>
        </w:rPr>
        <w:t>(</w:t>
      </w:r>
      <w:r w:rsidRPr="004C5C95">
        <w:rPr>
          <w:rStyle w:val="DataTypeTok"/>
          <w:sz w:val="20"/>
          <w:szCs w:val="20"/>
        </w:rPr>
        <w:t>y =</w:t>
      </w:r>
      <w:r w:rsidRPr="004C5C95">
        <w:rPr>
          <w:rStyle w:val="NormalTok"/>
          <w:sz w:val="20"/>
          <w:szCs w:val="20"/>
        </w:rPr>
        <w:t xml:space="preserve"> sub2, </w:t>
      </w:r>
      <w:r w:rsidRPr="004C5C95">
        <w:rPr>
          <w:rStyle w:val="DataTypeTok"/>
          <w:sz w:val="20"/>
          <w:szCs w:val="20"/>
        </w:rPr>
        <w:t>order =</w:t>
      </w:r>
      <w:r w:rsidRPr="004C5C95">
        <w:rPr>
          <w:rStyle w:val="NormalTok"/>
          <w:sz w:val="20"/>
          <w:szCs w:val="20"/>
        </w:rPr>
        <w:t xml:space="preserve"> </w:t>
      </w:r>
      <w:r w:rsidRPr="004C5C95">
        <w:rPr>
          <w:rStyle w:val="KeywordTok"/>
          <w:sz w:val="20"/>
          <w:szCs w:val="20"/>
        </w:rPr>
        <w:t>c</w:t>
      </w:r>
      <w:r w:rsidRPr="004C5C95">
        <w:rPr>
          <w:rStyle w:val="NormalTok"/>
          <w:sz w:val="20"/>
          <w:szCs w:val="20"/>
        </w:rPr>
        <w:t>(</w:t>
      </w:r>
      <w:r w:rsidRPr="004C5C95">
        <w:rPr>
          <w:rStyle w:val="DecValTok"/>
          <w:sz w:val="20"/>
          <w:szCs w:val="20"/>
        </w:rPr>
        <w:t>2</w:t>
      </w:r>
      <w:r w:rsidRPr="004C5C95">
        <w:rPr>
          <w:rStyle w:val="NormalTok"/>
          <w:sz w:val="20"/>
          <w:szCs w:val="20"/>
        </w:rPr>
        <w:t xml:space="preserve">, </w:t>
      </w:r>
      <w:r w:rsidRPr="004C5C95">
        <w:rPr>
          <w:rStyle w:val="DecValTok"/>
          <w:sz w:val="20"/>
          <w:szCs w:val="20"/>
        </w:rPr>
        <w:t>1</w:t>
      </w:r>
      <w:r w:rsidRPr="004C5C95">
        <w:rPr>
          <w:rStyle w:val="NormalTok"/>
          <w:sz w:val="20"/>
          <w:szCs w:val="20"/>
        </w:rPr>
        <w:t xml:space="preserve">, </w:t>
      </w:r>
      <w:r w:rsidRPr="004C5C95">
        <w:rPr>
          <w:rStyle w:val="DecValTok"/>
          <w:sz w:val="20"/>
          <w:szCs w:val="20"/>
        </w:rPr>
        <w:t>1</w:t>
      </w:r>
      <w:r w:rsidRPr="004C5C95">
        <w:rPr>
          <w:rStyle w:val="NormalTok"/>
          <w:sz w:val="20"/>
          <w:szCs w:val="20"/>
        </w:rPr>
        <w:t xml:space="preserve">), </w:t>
      </w:r>
      <w:r w:rsidRPr="004C5C95">
        <w:rPr>
          <w:rStyle w:val="DataTypeTok"/>
          <w:sz w:val="20"/>
          <w:szCs w:val="20"/>
        </w:rPr>
        <w:t>seasonal =</w:t>
      </w:r>
      <w:r w:rsidRPr="004C5C95">
        <w:rPr>
          <w:rStyle w:val="NormalTok"/>
          <w:sz w:val="20"/>
          <w:szCs w:val="20"/>
        </w:rPr>
        <w:t xml:space="preserve"> </w:t>
      </w:r>
      <w:r w:rsidRPr="004C5C95">
        <w:rPr>
          <w:rStyle w:val="KeywordTok"/>
          <w:sz w:val="20"/>
          <w:szCs w:val="20"/>
        </w:rPr>
        <w:t>c</w:t>
      </w:r>
      <w:r w:rsidRPr="004C5C95">
        <w:rPr>
          <w:rStyle w:val="NormalTok"/>
          <w:sz w:val="20"/>
          <w:szCs w:val="20"/>
        </w:rPr>
        <w:t>(</w:t>
      </w:r>
      <w:r w:rsidRPr="004C5C95">
        <w:rPr>
          <w:rStyle w:val="DecValTok"/>
          <w:sz w:val="20"/>
          <w:szCs w:val="20"/>
        </w:rPr>
        <w:t>1</w:t>
      </w:r>
      <w:r w:rsidRPr="004C5C95">
        <w:rPr>
          <w:rStyle w:val="NormalTok"/>
          <w:sz w:val="20"/>
          <w:szCs w:val="20"/>
        </w:rPr>
        <w:t xml:space="preserve">, </w:t>
      </w:r>
      <w:r w:rsidRPr="004C5C95">
        <w:rPr>
          <w:rStyle w:val="DecValTok"/>
          <w:sz w:val="20"/>
          <w:szCs w:val="20"/>
        </w:rPr>
        <w:t>0</w:t>
      </w:r>
      <w:r w:rsidRPr="004C5C95">
        <w:rPr>
          <w:rStyle w:val="NormalTok"/>
          <w:sz w:val="20"/>
          <w:szCs w:val="20"/>
        </w:rPr>
        <w:t xml:space="preserve">, </w:t>
      </w:r>
      <w:r w:rsidRPr="004C5C95">
        <w:rPr>
          <w:rStyle w:val="DecValTok"/>
          <w:sz w:val="20"/>
          <w:szCs w:val="20"/>
        </w:rPr>
        <w:t>1</w:t>
      </w:r>
      <w:r w:rsidRPr="004C5C95">
        <w:rPr>
          <w:rStyle w:val="NormalTok"/>
          <w:sz w:val="20"/>
          <w:szCs w:val="20"/>
        </w:rPr>
        <w:t xml:space="preserve">), </w:t>
      </w:r>
      <w:r w:rsidRPr="004C5C95">
        <w:rPr>
          <w:sz w:val="20"/>
          <w:szCs w:val="20"/>
        </w:rPr>
        <w:br/>
      </w:r>
      <w:r w:rsidRPr="004C5C95">
        <w:rPr>
          <w:rStyle w:val="NormalTok"/>
          <w:sz w:val="20"/>
          <w:szCs w:val="20"/>
        </w:rPr>
        <w:t xml:space="preserve">               </w:t>
      </w:r>
      <w:r w:rsidRPr="004C5C95">
        <w:rPr>
          <w:rStyle w:val="DataTypeTok"/>
          <w:sz w:val="20"/>
          <w:szCs w:val="20"/>
        </w:rPr>
        <w:t>method =</w:t>
      </w:r>
      <w:r w:rsidRPr="004C5C95">
        <w:rPr>
          <w:rStyle w:val="NormalTok"/>
          <w:sz w:val="20"/>
          <w:szCs w:val="20"/>
        </w:rPr>
        <w:t xml:space="preserve"> </w:t>
      </w:r>
      <w:r w:rsidRPr="004C5C95">
        <w:rPr>
          <w:rStyle w:val="StringTok"/>
          <w:sz w:val="20"/>
          <w:szCs w:val="20"/>
        </w:rPr>
        <w:t>"CSS"</w:t>
      </w:r>
      <w:r w:rsidRPr="004C5C95">
        <w:rPr>
          <w:rStyle w:val="NormalTok"/>
          <w:sz w:val="20"/>
          <w:szCs w:val="20"/>
        </w:rPr>
        <w:t>)</w:t>
      </w:r>
      <w:r>
        <w:br/>
      </w:r>
      <w:r w:rsidR="002E216A" w:rsidRPr="004C5C95">
        <w:rPr>
          <w:rFonts w:ascii="Garamond" w:hAnsi="Garamond"/>
          <w:sz w:val="22"/>
          <w:szCs w:val="22"/>
        </w:rPr>
        <w:t>The plots below show that the residuals for the first model are relatively normal and that they do not exhibit</w:t>
      </w:r>
      <w:r w:rsidR="00013F8F" w:rsidRPr="004C5C95">
        <w:rPr>
          <w:rFonts w:ascii="Garamond" w:hAnsi="Garamond"/>
          <w:sz w:val="22"/>
          <w:szCs w:val="22"/>
        </w:rPr>
        <w:t xml:space="preserve"> very</w:t>
      </w:r>
      <w:r w:rsidR="002E216A" w:rsidRPr="004C5C95">
        <w:rPr>
          <w:rFonts w:ascii="Garamond" w:hAnsi="Garamond"/>
          <w:sz w:val="22"/>
          <w:szCs w:val="22"/>
        </w:rPr>
        <w:t xml:space="preserve"> high auto-correlation or partial auto-correlation in the squared cases, which suggests that a </w:t>
      </w:r>
      <w:r w:rsidR="00AB1408" w:rsidRPr="004C5C95">
        <w:rPr>
          <w:rFonts w:ascii="Garamond" w:hAnsi="Garamond"/>
          <w:sz w:val="22"/>
          <w:szCs w:val="22"/>
        </w:rPr>
        <w:t>these ARIMA models are sufficient</w:t>
      </w:r>
      <w:r w:rsidR="00013F8F" w:rsidRPr="004C5C95">
        <w:rPr>
          <w:rFonts w:ascii="Garamond" w:hAnsi="Garamond"/>
          <w:sz w:val="22"/>
          <w:szCs w:val="22"/>
        </w:rPr>
        <w:t>, and a GARCH model is unneccessary</w:t>
      </w:r>
      <w:r w:rsidR="002E216A" w:rsidRPr="004C5C95">
        <w:rPr>
          <w:rFonts w:ascii="Garamond" w:hAnsi="Garamond"/>
          <w:sz w:val="22"/>
          <w:szCs w:val="22"/>
        </w:rPr>
        <w:t>.</w:t>
      </w:r>
      <w:r w:rsidR="002E216A">
        <w:t xml:space="preserve"> </w:t>
      </w:r>
    </w:p>
    <w:p w14:paraId="7FE6498F" w14:textId="361A122A" w:rsidR="00013F8F" w:rsidRPr="004C5C95" w:rsidRDefault="00013F8F" w:rsidP="00013F8F">
      <w:pPr>
        <w:pStyle w:val="SourceCode"/>
        <w:rPr>
          <w:sz w:val="20"/>
          <w:szCs w:val="20"/>
        </w:rPr>
      </w:pPr>
      <w:r w:rsidRPr="004C5C95">
        <w:rPr>
          <w:rStyle w:val="KeywordTok"/>
          <w:sz w:val="20"/>
          <w:szCs w:val="20"/>
        </w:rPr>
        <w:t>plot</w:t>
      </w:r>
      <w:r w:rsidRPr="004C5C95">
        <w:rPr>
          <w:rStyle w:val="NormalTok"/>
          <w:sz w:val="20"/>
          <w:szCs w:val="20"/>
        </w:rPr>
        <w:t>(resid1)</w:t>
      </w:r>
    </w:p>
    <w:p w14:paraId="2367B0BE" w14:textId="04D2E6C6" w:rsidR="00013F8F" w:rsidRDefault="00013F8F" w:rsidP="00013F8F">
      <w:pPr>
        <w:pStyle w:val="FirstParagraph"/>
      </w:pPr>
      <w:r>
        <w:rPr>
          <w:noProof/>
        </w:rPr>
        <w:lastRenderedPageBreak/>
        <w:drawing>
          <wp:inline distT="0" distB="0" distL="0" distR="0" wp14:anchorId="445F9F1B" wp14:editId="16253895">
            <wp:extent cx="4619625" cy="3695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9FB4BBF" w14:textId="77777777" w:rsidR="00013F8F" w:rsidRPr="004C5C95" w:rsidRDefault="00013F8F" w:rsidP="00013F8F">
      <w:pPr>
        <w:pStyle w:val="SourceCode"/>
        <w:rPr>
          <w:sz w:val="20"/>
          <w:szCs w:val="20"/>
        </w:rPr>
      </w:pPr>
      <w:r w:rsidRPr="004C5C95">
        <w:rPr>
          <w:rStyle w:val="KeywordTok"/>
          <w:sz w:val="20"/>
          <w:szCs w:val="20"/>
        </w:rPr>
        <w:t>acf</w:t>
      </w:r>
      <w:r w:rsidRPr="004C5C95">
        <w:rPr>
          <w:rStyle w:val="NormalTok"/>
          <w:sz w:val="20"/>
          <w:szCs w:val="20"/>
        </w:rPr>
        <w:t>(resid1)</w:t>
      </w:r>
    </w:p>
    <w:p w14:paraId="7895BC45" w14:textId="09723EF2" w:rsidR="00013F8F" w:rsidRDefault="00013F8F" w:rsidP="00013F8F">
      <w:pPr>
        <w:pStyle w:val="FirstParagraph"/>
      </w:pPr>
      <w:r>
        <w:rPr>
          <w:noProof/>
        </w:rPr>
        <w:drawing>
          <wp:inline distT="0" distB="0" distL="0" distR="0" wp14:anchorId="333248EE" wp14:editId="77B8D938">
            <wp:extent cx="4619625" cy="3695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36493C3" w14:textId="77777777" w:rsidR="00013F8F" w:rsidRPr="004C5C95" w:rsidRDefault="00013F8F" w:rsidP="00013F8F">
      <w:pPr>
        <w:pStyle w:val="SourceCode"/>
        <w:rPr>
          <w:sz w:val="20"/>
          <w:szCs w:val="20"/>
        </w:rPr>
      </w:pPr>
      <w:r w:rsidRPr="004C5C95">
        <w:rPr>
          <w:rStyle w:val="KeywordTok"/>
          <w:sz w:val="20"/>
          <w:szCs w:val="20"/>
        </w:rPr>
        <w:t>acf</w:t>
      </w:r>
      <w:r w:rsidRPr="004C5C95">
        <w:rPr>
          <w:rStyle w:val="NormalTok"/>
          <w:sz w:val="20"/>
          <w:szCs w:val="20"/>
        </w:rPr>
        <w:t>(resid1^</w:t>
      </w:r>
      <w:r w:rsidRPr="004C5C95">
        <w:rPr>
          <w:rStyle w:val="DecValTok"/>
          <w:sz w:val="20"/>
          <w:szCs w:val="20"/>
        </w:rPr>
        <w:t>2</w:t>
      </w:r>
      <w:r w:rsidRPr="004C5C95">
        <w:rPr>
          <w:rStyle w:val="NormalTok"/>
          <w:sz w:val="20"/>
          <w:szCs w:val="20"/>
        </w:rPr>
        <w:t>)</w:t>
      </w:r>
    </w:p>
    <w:p w14:paraId="40FAE25E" w14:textId="64A28E32" w:rsidR="003708F2" w:rsidRDefault="00013F8F" w:rsidP="00787B89">
      <w:pPr>
        <w:pStyle w:val="FirstParagraph"/>
      </w:pPr>
      <w:r>
        <w:rPr>
          <w:noProof/>
        </w:rPr>
        <w:lastRenderedPageBreak/>
        <w:drawing>
          <wp:inline distT="0" distB="0" distL="0" distR="0" wp14:anchorId="2B24B332" wp14:editId="7CA68E1E">
            <wp:extent cx="4619625" cy="3695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7AE3607" w14:textId="4A923E05" w:rsidR="002E216A" w:rsidRDefault="002E216A" w:rsidP="002E216A">
      <w:pPr>
        <w:pStyle w:val="Heading1"/>
      </w:pPr>
      <w:r>
        <w:t>Prophet</w:t>
      </w:r>
    </w:p>
    <w:p w14:paraId="676226FF" w14:textId="54B3011B" w:rsidR="002E216A" w:rsidRPr="004C5C95" w:rsidRDefault="002E216A" w:rsidP="002E216A">
      <w:pPr>
        <w:rPr>
          <w:rFonts w:ascii="Garamond" w:hAnsi="Garamond"/>
          <w:color w:val="auto"/>
        </w:rPr>
      </w:pPr>
      <w:r w:rsidRPr="004C5C95">
        <w:rPr>
          <w:rFonts w:ascii="Garamond" w:hAnsi="Garamond"/>
          <w:color w:val="auto"/>
        </w:rPr>
        <w:t xml:space="preserve">The final model that I considered was one produced by Facebook’s prophet package for R. All that is needed is to initialize the data and set it up appropriately. Although the prophet package is somewhat of a “black box” – and it is most effective on daily data – I thought it would be interesting to include it and see how it performs as compared with the other models. </w:t>
      </w:r>
    </w:p>
    <w:p w14:paraId="76959AD6" w14:textId="5D08A969" w:rsidR="002E216A" w:rsidRPr="004C5C95" w:rsidRDefault="002E216A" w:rsidP="004C5C95">
      <w:pPr>
        <w:pStyle w:val="SourceCode"/>
        <w:rPr>
          <w:sz w:val="20"/>
          <w:szCs w:val="20"/>
        </w:rPr>
      </w:pPr>
      <w:r w:rsidRPr="004C5C95">
        <w:rPr>
          <w:rStyle w:val="NormalTok"/>
          <w:sz w:val="20"/>
          <w:szCs w:val="20"/>
        </w:rPr>
        <w:t>ds&lt;-</w:t>
      </w:r>
      <w:r w:rsidRPr="004C5C95">
        <w:rPr>
          <w:rStyle w:val="KeywordTok"/>
          <w:sz w:val="20"/>
          <w:szCs w:val="20"/>
        </w:rPr>
        <w:t>as.vector</w:t>
      </w:r>
      <w:r w:rsidRPr="004C5C95">
        <w:rPr>
          <w:rStyle w:val="NormalTok"/>
          <w:sz w:val="20"/>
          <w:szCs w:val="20"/>
        </w:rPr>
        <w:t>(</w:t>
      </w:r>
      <w:r w:rsidRPr="004C5C95">
        <w:rPr>
          <w:rStyle w:val="KeywordTok"/>
          <w:sz w:val="20"/>
          <w:szCs w:val="20"/>
        </w:rPr>
        <w:t>as.Date</w:t>
      </w:r>
      <w:r w:rsidRPr="004C5C95">
        <w:rPr>
          <w:rStyle w:val="NormalTok"/>
          <w:sz w:val="20"/>
          <w:szCs w:val="20"/>
        </w:rPr>
        <w:t>(</w:t>
      </w:r>
      <w:r w:rsidRPr="004C5C95">
        <w:rPr>
          <w:rStyle w:val="KeywordTok"/>
          <w:sz w:val="20"/>
          <w:szCs w:val="20"/>
        </w:rPr>
        <w:t>time</w:t>
      </w:r>
      <w:r w:rsidRPr="004C5C95">
        <w:rPr>
          <w:rStyle w:val="NormalTok"/>
          <w:sz w:val="20"/>
          <w:szCs w:val="20"/>
        </w:rPr>
        <w:t>(</w:t>
      </w:r>
      <w:r w:rsidRPr="004C5C95">
        <w:rPr>
          <w:rStyle w:val="KeywordTok"/>
          <w:sz w:val="20"/>
          <w:szCs w:val="20"/>
        </w:rPr>
        <w:t>as.ts</w:t>
      </w:r>
      <w:r w:rsidRPr="004C5C95">
        <w:rPr>
          <w:rStyle w:val="NormalTok"/>
          <w:sz w:val="20"/>
          <w:szCs w:val="20"/>
        </w:rPr>
        <w:t>((lkerietrain)))))</w:t>
      </w:r>
      <w:r w:rsidRPr="004C5C95">
        <w:rPr>
          <w:sz w:val="20"/>
          <w:szCs w:val="20"/>
        </w:rPr>
        <w:br/>
      </w:r>
      <w:r w:rsidRPr="004C5C95">
        <w:rPr>
          <w:rStyle w:val="NormalTok"/>
          <w:sz w:val="20"/>
          <w:szCs w:val="20"/>
        </w:rPr>
        <w:t>y&lt;-</w:t>
      </w:r>
      <w:r w:rsidRPr="004C5C95">
        <w:rPr>
          <w:rStyle w:val="KeywordTok"/>
          <w:sz w:val="20"/>
          <w:szCs w:val="20"/>
        </w:rPr>
        <w:t>as.numeric</w:t>
      </w:r>
      <w:r w:rsidRPr="004C5C95">
        <w:rPr>
          <w:rStyle w:val="NormalTok"/>
          <w:sz w:val="20"/>
          <w:szCs w:val="20"/>
        </w:rPr>
        <w:t>((</w:t>
      </w:r>
      <w:r w:rsidRPr="004C5C95">
        <w:rPr>
          <w:rStyle w:val="KeywordTok"/>
          <w:sz w:val="20"/>
          <w:szCs w:val="20"/>
        </w:rPr>
        <w:t>log</w:t>
      </w:r>
      <w:r w:rsidRPr="004C5C95">
        <w:rPr>
          <w:rStyle w:val="NormalTok"/>
          <w:sz w:val="20"/>
          <w:szCs w:val="20"/>
        </w:rPr>
        <w:t>(lkerietrain)))</w:t>
      </w:r>
      <w:r w:rsidRPr="004C5C95">
        <w:rPr>
          <w:sz w:val="20"/>
          <w:szCs w:val="20"/>
        </w:rPr>
        <w:br/>
      </w:r>
      <w:r w:rsidRPr="004C5C95">
        <w:rPr>
          <w:rStyle w:val="NormalTok"/>
          <w:sz w:val="20"/>
          <w:szCs w:val="20"/>
        </w:rPr>
        <w:t>df&lt;-</w:t>
      </w:r>
      <w:r w:rsidRPr="004C5C95">
        <w:rPr>
          <w:rStyle w:val="KeywordTok"/>
          <w:sz w:val="20"/>
          <w:szCs w:val="20"/>
        </w:rPr>
        <w:t>data.frame</w:t>
      </w:r>
      <w:r w:rsidRPr="004C5C95">
        <w:rPr>
          <w:rStyle w:val="NormalTok"/>
          <w:sz w:val="20"/>
          <w:szCs w:val="20"/>
        </w:rPr>
        <w:t>(ds,y)</w:t>
      </w:r>
      <w:r w:rsidRPr="004C5C95">
        <w:rPr>
          <w:sz w:val="20"/>
          <w:szCs w:val="20"/>
        </w:rPr>
        <w:br/>
      </w:r>
      <w:r w:rsidRPr="004C5C95">
        <w:rPr>
          <w:rStyle w:val="NormalTok"/>
          <w:sz w:val="20"/>
          <w:szCs w:val="20"/>
        </w:rPr>
        <w:t>prop&lt;-</w:t>
      </w:r>
      <w:r w:rsidRPr="004C5C95">
        <w:rPr>
          <w:rStyle w:val="KeywordTok"/>
          <w:sz w:val="20"/>
          <w:szCs w:val="20"/>
        </w:rPr>
        <w:t>prophet</w:t>
      </w:r>
      <w:r w:rsidRPr="004C5C95">
        <w:rPr>
          <w:rStyle w:val="NormalTok"/>
          <w:sz w:val="20"/>
          <w:szCs w:val="20"/>
        </w:rPr>
        <w:t>(df,</w:t>
      </w:r>
      <w:r w:rsidRPr="004C5C95">
        <w:rPr>
          <w:rStyle w:val="DataTypeTok"/>
          <w:sz w:val="20"/>
          <w:szCs w:val="20"/>
        </w:rPr>
        <w:t>weekly.seasonality=</w:t>
      </w:r>
      <w:r w:rsidRPr="004C5C95">
        <w:rPr>
          <w:rStyle w:val="OtherTok"/>
          <w:sz w:val="20"/>
          <w:szCs w:val="20"/>
        </w:rPr>
        <w:t>TRUE</w:t>
      </w:r>
      <w:r w:rsidRPr="004C5C95">
        <w:rPr>
          <w:rStyle w:val="NormalTok"/>
          <w:sz w:val="20"/>
          <w:szCs w:val="20"/>
        </w:rPr>
        <w:t>)</w:t>
      </w:r>
      <w:r w:rsidR="004C5C95" w:rsidRPr="004C5C95">
        <w:rPr>
          <w:rStyle w:val="NormalTok"/>
          <w:sz w:val="20"/>
          <w:szCs w:val="20"/>
        </w:rPr>
        <w:br/>
      </w:r>
      <w:r w:rsidRPr="004C5C95">
        <w:rPr>
          <w:rStyle w:val="NormalTok"/>
          <w:sz w:val="20"/>
          <w:szCs w:val="20"/>
        </w:rPr>
        <w:t>future &lt;-</w:t>
      </w:r>
      <w:r w:rsidRPr="004C5C95">
        <w:rPr>
          <w:rStyle w:val="StringTok"/>
          <w:sz w:val="20"/>
          <w:szCs w:val="20"/>
        </w:rPr>
        <w:t xml:space="preserve"> </w:t>
      </w:r>
      <w:r w:rsidRPr="004C5C95">
        <w:rPr>
          <w:rStyle w:val="KeywordTok"/>
          <w:sz w:val="20"/>
          <w:szCs w:val="20"/>
        </w:rPr>
        <w:t>make_future_dataframe</w:t>
      </w:r>
      <w:r w:rsidRPr="004C5C95">
        <w:rPr>
          <w:rStyle w:val="NormalTok"/>
          <w:sz w:val="20"/>
          <w:szCs w:val="20"/>
        </w:rPr>
        <w:t xml:space="preserve">(prop, </w:t>
      </w:r>
      <w:r w:rsidRPr="004C5C95">
        <w:rPr>
          <w:rStyle w:val="DataTypeTok"/>
          <w:sz w:val="20"/>
          <w:szCs w:val="20"/>
        </w:rPr>
        <w:t>period =</w:t>
      </w:r>
      <w:r w:rsidRPr="004C5C95">
        <w:rPr>
          <w:rStyle w:val="NormalTok"/>
          <w:sz w:val="20"/>
          <w:szCs w:val="20"/>
        </w:rPr>
        <w:t xml:space="preserve"> </w:t>
      </w:r>
      <w:r w:rsidRPr="004C5C95">
        <w:rPr>
          <w:rStyle w:val="DecValTok"/>
          <w:sz w:val="20"/>
          <w:szCs w:val="20"/>
        </w:rPr>
        <w:t>12</w:t>
      </w:r>
      <w:r w:rsidRPr="004C5C95">
        <w:rPr>
          <w:rStyle w:val="NormalTok"/>
          <w:sz w:val="20"/>
          <w:szCs w:val="20"/>
        </w:rPr>
        <w:t>,</w:t>
      </w:r>
      <w:r w:rsidRPr="004C5C95">
        <w:rPr>
          <w:rStyle w:val="DataTypeTok"/>
          <w:sz w:val="20"/>
          <w:szCs w:val="20"/>
        </w:rPr>
        <w:t>freq=</w:t>
      </w:r>
      <w:r w:rsidRPr="004C5C95">
        <w:rPr>
          <w:rStyle w:val="StringTok"/>
          <w:sz w:val="20"/>
          <w:szCs w:val="20"/>
        </w:rPr>
        <w:t>"m"</w:t>
      </w:r>
      <w:r w:rsidRPr="004C5C95">
        <w:rPr>
          <w:rStyle w:val="NormalTok"/>
          <w:sz w:val="20"/>
          <w:szCs w:val="20"/>
        </w:rPr>
        <w:t>)</w:t>
      </w:r>
      <w:r w:rsidRPr="004C5C95">
        <w:rPr>
          <w:sz w:val="20"/>
          <w:szCs w:val="20"/>
        </w:rPr>
        <w:br/>
      </w:r>
      <w:r w:rsidRPr="004C5C95">
        <w:rPr>
          <w:rStyle w:val="NormalTok"/>
          <w:sz w:val="20"/>
          <w:szCs w:val="20"/>
        </w:rPr>
        <w:t>forecast &lt;-</w:t>
      </w:r>
      <w:r w:rsidRPr="004C5C95">
        <w:rPr>
          <w:rStyle w:val="StringTok"/>
          <w:sz w:val="20"/>
          <w:szCs w:val="20"/>
        </w:rPr>
        <w:t xml:space="preserve"> </w:t>
      </w:r>
      <w:r w:rsidRPr="004C5C95">
        <w:rPr>
          <w:rStyle w:val="NormalTok"/>
          <w:sz w:val="20"/>
          <w:szCs w:val="20"/>
        </w:rPr>
        <w:t>prophet:::</w:t>
      </w:r>
      <w:r w:rsidRPr="004C5C95">
        <w:rPr>
          <w:rStyle w:val="KeywordTok"/>
          <w:sz w:val="20"/>
          <w:szCs w:val="20"/>
        </w:rPr>
        <w:t>predict.prophet</w:t>
      </w:r>
      <w:r w:rsidRPr="004C5C95">
        <w:rPr>
          <w:rStyle w:val="NormalTok"/>
          <w:sz w:val="20"/>
          <w:szCs w:val="20"/>
        </w:rPr>
        <w:t>(prop, future)</w:t>
      </w:r>
    </w:p>
    <w:p w14:paraId="20C4A357" w14:textId="31416571" w:rsidR="002E216A" w:rsidRDefault="002E216A" w:rsidP="002E216A">
      <w:pPr>
        <w:pStyle w:val="Heading1"/>
      </w:pPr>
      <w:r>
        <w:t xml:space="preserve">Results </w:t>
      </w:r>
    </w:p>
    <w:p w14:paraId="34DD74A5" w14:textId="3AD7B436" w:rsidR="002E216A" w:rsidRDefault="00D37C26" w:rsidP="002E216A">
      <w:pPr>
        <w:rPr>
          <w:rFonts w:ascii="Garamond" w:hAnsi="Garamond"/>
          <w:color w:val="auto"/>
        </w:rPr>
      </w:pPr>
      <w:r w:rsidRPr="004C5C95">
        <w:rPr>
          <w:rFonts w:ascii="Garamond" w:hAnsi="Garamond"/>
          <w:color w:val="auto"/>
        </w:rPr>
        <w:t xml:space="preserve">Below is a table representing the sum squared errors of each of the models when forecasting for the next 12 months. These are the errors of each model in comparison to the test data. </w:t>
      </w:r>
    </w:p>
    <w:p w14:paraId="002947E6" w14:textId="211B45E5" w:rsidR="00FB04B1" w:rsidRPr="00FB04B1" w:rsidRDefault="00FB04B1" w:rsidP="002E216A">
      <w:pPr>
        <w:rPr>
          <w:rFonts w:ascii="Garamond" w:hAnsi="Garamond"/>
          <w:color w:val="auto"/>
          <w:sz w:val="20"/>
          <w:szCs w:val="20"/>
        </w:rPr>
      </w:pPr>
      <w:r w:rsidRPr="00FB04B1">
        <w:rPr>
          <w:rStyle w:val="NormalTok"/>
          <w:sz w:val="20"/>
          <w:szCs w:val="20"/>
        </w:rPr>
        <w:t>results&lt;-</w:t>
      </w:r>
      <w:r w:rsidRPr="00FB04B1">
        <w:rPr>
          <w:rStyle w:val="KeywordTok"/>
          <w:sz w:val="20"/>
          <w:szCs w:val="20"/>
        </w:rPr>
        <w:t>data.frame</w:t>
      </w:r>
      <w:r w:rsidRPr="00FB04B1">
        <w:rPr>
          <w:rStyle w:val="NormalTok"/>
          <w:sz w:val="20"/>
          <w:szCs w:val="20"/>
        </w:rPr>
        <w:t>(</w:t>
      </w:r>
      <w:r w:rsidRPr="00FB04B1">
        <w:rPr>
          <w:rStyle w:val="KeywordTok"/>
          <w:sz w:val="20"/>
          <w:szCs w:val="20"/>
        </w:rPr>
        <w:t>c</w:t>
      </w:r>
      <w:r w:rsidRPr="00FB04B1">
        <w:rPr>
          <w:rStyle w:val="NormalTok"/>
          <w:sz w:val="20"/>
          <w:szCs w:val="20"/>
        </w:rPr>
        <w:t>(ssehw1,ssehw2,ssesarima1,ssesarima2,ssesp1,ssesp2,sseproph))</w:t>
      </w:r>
      <w:r w:rsidRPr="00FB04B1">
        <w:rPr>
          <w:sz w:val="20"/>
          <w:szCs w:val="20"/>
        </w:rPr>
        <w:br/>
      </w:r>
      <w:r w:rsidRPr="00FB04B1">
        <w:rPr>
          <w:rStyle w:val="NormalTok"/>
          <w:sz w:val="20"/>
          <w:szCs w:val="20"/>
        </w:rPr>
        <w:t>results</w:t>
      </w:r>
    </w:p>
    <w:p w14:paraId="0F08C434" w14:textId="77777777" w:rsidR="00FB04B1" w:rsidRPr="004C5C95" w:rsidRDefault="00FB04B1" w:rsidP="002E216A">
      <w:pPr>
        <w:rPr>
          <w:rFonts w:ascii="Garamond" w:hAnsi="Garamond"/>
          <w:color w:val="auto"/>
        </w:rPr>
      </w:pPr>
    </w:p>
    <w:p w14:paraId="022A21FD" w14:textId="290E75E1" w:rsidR="00D37C26" w:rsidRPr="004C5C95" w:rsidRDefault="00D37C26" w:rsidP="00D37C26">
      <w:pPr>
        <w:pStyle w:val="SourceCode"/>
        <w:rPr>
          <w:sz w:val="20"/>
          <w:szCs w:val="20"/>
        </w:rPr>
      </w:pPr>
      <w:r w:rsidRPr="004C5C95">
        <w:rPr>
          <w:rStyle w:val="NormalTok"/>
          <w:sz w:val="20"/>
          <w:szCs w:val="20"/>
        </w:rPr>
        <w:t>results</w:t>
      </w:r>
    </w:p>
    <w:p w14:paraId="2566A9D3" w14:textId="77777777" w:rsidR="00D37C26" w:rsidRPr="004C5C95" w:rsidRDefault="00D37C26" w:rsidP="00D37C26">
      <w:pPr>
        <w:pStyle w:val="SourceCode"/>
        <w:rPr>
          <w:sz w:val="20"/>
          <w:szCs w:val="20"/>
        </w:rPr>
      </w:pPr>
      <w:r w:rsidRPr="004C5C95">
        <w:rPr>
          <w:rStyle w:val="VerbatimChar"/>
          <w:sz w:val="20"/>
          <w:szCs w:val="20"/>
        </w:rPr>
        <w:t>##                SSE</w:t>
      </w:r>
      <w:r w:rsidRPr="004C5C95">
        <w:rPr>
          <w:sz w:val="20"/>
          <w:szCs w:val="20"/>
        </w:rPr>
        <w:br/>
      </w:r>
      <w:r w:rsidRPr="004C5C95">
        <w:rPr>
          <w:rStyle w:val="VerbatimChar"/>
          <w:sz w:val="20"/>
          <w:szCs w:val="20"/>
        </w:rPr>
        <w:t>## HW 1     12.666109</w:t>
      </w:r>
      <w:r w:rsidRPr="004C5C95">
        <w:rPr>
          <w:sz w:val="20"/>
          <w:szCs w:val="20"/>
        </w:rPr>
        <w:br/>
      </w:r>
      <w:r w:rsidRPr="004C5C95">
        <w:rPr>
          <w:rStyle w:val="VerbatimChar"/>
          <w:sz w:val="20"/>
          <w:szCs w:val="20"/>
        </w:rPr>
        <w:t>## HW 2     16.072445</w:t>
      </w:r>
      <w:r w:rsidRPr="004C5C95">
        <w:rPr>
          <w:sz w:val="20"/>
          <w:szCs w:val="20"/>
        </w:rPr>
        <w:br/>
      </w:r>
      <w:r w:rsidRPr="004C5C95">
        <w:rPr>
          <w:rStyle w:val="VerbatimChar"/>
          <w:sz w:val="20"/>
          <w:szCs w:val="20"/>
        </w:rPr>
        <w:t>## SARIMA 1 18.664534</w:t>
      </w:r>
      <w:r w:rsidRPr="004C5C95">
        <w:rPr>
          <w:sz w:val="20"/>
          <w:szCs w:val="20"/>
        </w:rPr>
        <w:br/>
      </w:r>
      <w:r w:rsidRPr="004C5C95">
        <w:rPr>
          <w:rStyle w:val="VerbatimChar"/>
          <w:sz w:val="20"/>
          <w:szCs w:val="20"/>
          <w:highlight w:val="cyan"/>
        </w:rPr>
        <w:t>## SARIMA 2 11.787142</w:t>
      </w:r>
      <w:r w:rsidRPr="004C5C95">
        <w:rPr>
          <w:sz w:val="20"/>
          <w:szCs w:val="20"/>
        </w:rPr>
        <w:br/>
      </w:r>
      <w:r w:rsidRPr="004C5C95">
        <w:rPr>
          <w:rStyle w:val="VerbatimChar"/>
          <w:sz w:val="20"/>
          <w:szCs w:val="20"/>
          <w:highlight w:val="yellow"/>
        </w:rPr>
        <w:t>## Spec 1    6.490393</w:t>
      </w:r>
      <w:r w:rsidRPr="004C5C95">
        <w:rPr>
          <w:sz w:val="20"/>
          <w:szCs w:val="20"/>
          <w:highlight w:val="yellow"/>
        </w:rPr>
        <w:br/>
      </w:r>
      <w:r w:rsidRPr="004C5C95">
        <w:rPr>
          <w:rStyle w:val="VerbatimChar"/>
          <w:sz w:val="20"/>
          <w:szCs w:val="20"/>
          <w:highlight w:val="yellow"/>
        </w:rPr>
        <w:t>## Spec 2    8.206515</w:t>
      </w:r>
      <w:r w:rsidRPr="004C5C95">
        <w:rPr>
          <w:sz w:val="20"/>
          <w:szCs w:val="20"/>
        </w:rPr>
        <w:br/>
      </w:r>
      <w:r w:rsidRPr="004C5C95">
        <w:rPr>
          <w:rStyle w:val="VerbatimChar"/>
          <w:sz w:val="20"/>
          <w:szCs w:val="20"/>
        </w:rPr>
        <w:t>## Prophet  16.377620</w:t>
      </w:r>
    </w:p>
    <w:p w14:paraId="3308B256" w14:textId="45275594" w:rsidR="00D37C26" w:rsidRPr="004C5C95" w:rsidRDefault="00D37C26" w:rsidP="002E216A">
      <w:pPr>
        <w:rPr>
          <w:rFonts w:ascii="Garamond" w:hAnsi="Garamond"/>
          <w:color w:val="auto"/>
        </w:rPr>
      </w:pPr>
      <w:r w:rsidRPr="004C5C95">
        <w:rPr>
          <w:rFonts w:ascii="Garamond" w:hAnsi="Garamond"/>
          <w:color w:val="auto"/>
        </w:rPr>
        <w:t>We can see that the models which use the frequencies from spectral analysis</w:t>
      </w:r>
      <w:r w:rsidR="00770A91" w:rsidRPr="004C5C95">
        <w:rPr>
          <w:rFonts w:ascii="Garamond" w:hAnsi="Garamond"/>
          <w:color w:val="auto"/>
        </w:rPr>
        <w:t xml:space="preserve"> to remove the seasonal components</w:t>
      </w:r>
      <w:r w:rsidRPr="004C5C95">
        <w:rPr>
          <w:rFonts w:ascii="Garamond" w:hAnsi="Garamond"/>
          <w:color w:val="auto"/>
        </w:rPr>
        <w:t xml:space="preserve"> are the best at predicting the data. </w:t>
      </w:r>
      <w:r w:rsidR="005740F9" w:rsidRPr="004C5C95">
        <w:rPr>
          <w:rFonts w:ascii="Garamond" w:hAnsi="Garamond"/>
          <w:color w:val="auto"/>
        </w:rPr>
        <w:t xml:space="preserve">This makes sense, as many geophysical processes can be modeled well using the sin and cosine waves in spectral analysis. Besides these two models, the SARIMA 2 model predicted with the least error. Below, I produce a plot which shows </w:t>
      </w:r>
      <w:r w:rsidR="00770A91" w:rsidRPr="004C5C95">
        <w:rPr>
          <w:rFonts w:ascii="Garamond" w:hAnsi="Garamond"/>
          <w:color w:val="auto"/>
        </w:rPr>
        <w:t>all</w:t>
      </w:r>
      <w:r w:rsidR="005740F9" w:rsidRPr="004C5C95">
        <w:rPr>
          <w:rFonts w:ascii="Garamond" w:hAnsi="Garamond"/>
          <w:color w:val="auto"/>
        </w:rPr>
        <w:t xml:space="preserve"> the models’ predictions as well as the true values for the time series. </w:t>
      </w:r>
    </w:p>
    <w:p w14:paraId="158004C1" w14:textId="0D5CC8AF" w:rsidR="00E11272" w:rsidRPr="004C5C95" w:rsidRDefault="005740F9" w:rsidP="00510DA7">
      <w:pPr>
        <w:rPr>
          <w:rFonts w:ascii="Garamond" w:hAnsi="Garamond"/>
          <w:color w:val="auto"/>
        </w:rPr>
      </w:pPr>
      <w:r>
        <w:rPr>
          <w:noProof/>
        </w:rPr>
        <w:drawing>
          <wp:inline distT="0" distB="0" distL="0" distR="0" wp14:anchorId="17E70446" wp14:editId="710C70E7">
            <wp:extent cx="5486400" cy="3385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385820"/>
                    </a:xfrm>
                    <a:prstGeom prst="rect">
                      <a:avLst/>
                    </a:prstGeom>
                  </pic:spPr>
                </pic:pic>
              </a:graphicData>
            </a:graphic>
          </wp:inline>
        </w:drawing>
      </w:r>
      <w:r w:rsidR="00E73A27" w:rsidRPr="004C5C95">
        <w:rPr>
          <w:rFonts w:ascii="Garamond" w:hAnsi="Garamond"/>
          <w:color w:val="auto"/>
        </w:rPr>
        <w:t xml:space="preserve">Finally, I produce graphs with confidence intervals for the most effective models of each type. </w:t>
      </w:r>
    </w:p>
    <w:p w14:paraId="72DF77F9" w14:textId="6EB3C450" w:rsidR="008F7E25" w:rsidRDefault="008F7E25" w:rsidP="00770A91">
      <w:pPr>
        <w:pStyle w:val="SourceCode"/>
      </w:pPr>
      <w:r w:rsidRPr="00876D64">
        <w:rPr>
          <w:rStyle w:val="KeywordTok"/>
          <w:sz w:val="20"/>
        </w:rPr>
        <w:lastRenderedPageBreak/>
        <w:t>plot(forecast(hw1,12))</w:t>
      </w:r>
      <w:r>
        <w:rPr>
          <w:noProof/>
        </w:rPr>
        <w:drawing>
          <wp:inline distT="0" distB="0" distL="0" distR="0" wp14:anchorId="149BF14C" wp14:editId="34B9FC62">
            <wp:extent cx="5486400" cy="2158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158365"/>
                    </a:xfrm>
                    <a:prstGeom prst="rect">
                      <a:avLst/>
                    </a:prstGeom>
                  </pic:spPr>
                </pic:pic>
              </a:graphicData>
            </a:graphic>
          </wp:inline>
        </w:drawing>
      </w:r>
    </w:p>
    <w:p w14:paraId="5A82C6CF" w14:textId="54FFB629" w:rsidR="00770A91" w:rsidRDefault="00770A91" w:rsidP="00770A91">
      <w:pPr>
        <w:pStyle w:val="FirstParagraph"/>
      </w:pPr>
    </w:p>
    <w:p w14:paraId="670BB23F" w14:textId="77777777" w:rsidR="008F7E25" w:rsidRPr="00876D64" w:rsidRDefault="008F7E25" w:rsidP="008F7E25">
      <w:pPr>
        <w:pStyle w:val="SourceCode"/>
        <w:rPr>
          <w:sz w:val="20"/>
          <w:szCs w:val="20"/>
        </w:rPr>
      </w:pPr>
      <w:r w:rsidRPr="00876D64">
        <w:rPr>
          <w:rStyle w:val="KeywordTok"/>
          <w:sz w:val="20"/>
          <w:szCs w:val="20"/>
        </w:rPr>
        <w:t>plot</w:t>
      </w:r>
      <w:r w:rsidRPr="00876D64">
        <w:rPr>
          <w:rStyle w:val="NormalTok"/>
          <w:sz w:val="20"/>
          <w:szCs w:val="20"/>
        </w:rPr>
        <w:t>(</w:t>
      </w:r>
      <w:r w:rsidRPr="00876D64">
        <w:rPr>
          <w:rStyle w:val="DataTypeTok"/>
          <w:sz w:val="20"/>
          <w:szCs w:val="20"/>
        </w:rPr>
        <w:t>x=</w:t>
      </w:r>
      <w:r w:rsidRPr="00876D64">
        <w:rPr>
          <w:rStyle w:val="KeywordTok"/>
          <w:sz w:val="20"/>
          <w:szCs w:val="20"/>
        </w:rPr>
        <w:t>time</w:t>
      </w:r>
      <w:r w:rsidRPr="00876D64">
        <w:rPr>
          <w:rStyle w:val="NormalTok"/>
          <w:sz w:val="20"/>
          <w:szCs w:val="20"/>
        </w:rPr>
        <w:t>(lkerie),</w:t>
      </w:r>
      <w:r w:rsidRPr="00876D64">
        <w:rPr>
          <w:rStyle w:val="KeywordTok"/>
          <w:sz w:val="20"/>
          <w:szCs w:val="20"/>
        </w:rPr>
        <w:t>c</w:t>
      </w:r>
      <w:r w:rsidRPr="00876D64">
        <w:rPr>
          <w:rStyle w:val="NormalTok"/>
          <w:sz w:val="20"/>
          <w:szCs w:val="20"/>
        </w:rPr>
        <w:t>(lkerietrain,finalpred1),</w:t>
      </w:r>
      <w:r w:rsidRPr="00876D64">
        <w:rPr>
          <w:rStyle w:val="DataTypeTok"/>
          <w:sz w:val="20"/>
          <w:szCs w:val="20"/>
        </w:rPr>
        <w:t>ty=</w:t>
      </w:r>
      <w:r w:rsidRPr="00876D64">
        <w:rPr>
          <w:rStyle w:val="StringTok"/>
          <w:sz w:val="20"/>
          <w:szCs w:val="20"/>
        </w:rPr>
        <w:t>"l"</w:t>
      </w:r>
      <w:r w:rsidRPr="00876D64">
        <w:rPr>
          <w:rStyle w:val="NormalTok"/>
          <w:sz w:val="20"/>
          <w:szCs w:val="20"/>
        </w:rPr>
        <w:t>,</w:t>
      </w:r>
      <w:r w:rsidRPr="00876D64">
        <w:rPr>
          <w:rStyle w:val="DataTypeTok"/>
          <w:sz w:val="20"/>
          <w:szCs w:val="20"/>
        </w:rPr>
        <w:t>main=</w:t>
      </w:r>
      <w:r w:rsidRPr="00876D64">
        <w:rPr>
          <w:rStyle w:val="StringTok"/>
          <w:sz w:val="20"/>
          <w:szCs w:val="20"/>
        </w:rPr>
        <w:t>"Forecast of Spec 1"</w:t>
      </w:r>
      <w:r w:rsidRPr="00876D64">
        <w:rPr>
          <w:rStyle w:val="NormalTok"/>
          <w:sz w:val="20"/>
          <w:szCs w:val="20"/>
        </w:rPr>
        <w:t>,</w:t>
      </w:r>
      <w:r w:rsidRPr="00876D64">
        <w:rPr>
          <w:rStyle w:val="DataTypeTok"/>
          <w:sz w:val="20"/>
          <w:szCs w:val="20"/>
        </w:rPr>
        <w:t>xlab=</w:t>
      </w:r>
      <w:r w:rsidRPr="00876D64">
        <w:rPr>
          <w:rStyle w:val="StringTok"/>
          <w:sz w:val="20"/>
          <w:szCs w:val="20"/>
        </w:rPr>
        <w:t>"Time"</w:t>
      </w:r>
      <w:r w:rsidRPr="00876D64">
        <w:rPr>
          <w:rStyle w:val="NormalTok"/>
          <w:sz w:val="20"/>
          <w:szCs w:val="20"/>
        </w:rPr>
        <w:t>,</w:t>
      </w:r>
      <w:r w:rsidRPr="00876D64">
        <w:rPr>
          <w:rStyle w:val="DataTypeTok"/>
          <w:sz w:val="20"/>
          <w:szCs w:val="20"/>
        </w:rPr>
        <w:t>ylab=</w:t>
      </w:r>
      <w:r w:rsidRPr="00876D64">
        <w:rPr>
          <w:rStyle w:val="StringTok"/>
          <w:sz w:val="20"/>
          <w:szCs w:val="20"/>
        </w:rPr>
        <w:t>"Water Level"</w:t>
      </w:r>
      <w:r w:rsidRPr="00876D64">
        <w:rPr>
          <w:rStyle w:val="NormalTok"/>
          <w:sz w:val="20"/>
          <w:szCs w:val="20"/>
        </w:rPr>
        <w:t>)</w:t>
      </w:r>
      <w:r w:rsidRPr="00876D64">
        <w:rPr>
          <w:sz w:val="20"/>
          <w:szCs w:val="20"/>
        </w:rPr>
        <w:br/>
      </w:r>
      <w:r w:rsidRPr="00876D64">
        <w:rPr>
          <w:rStyle w:val="KeywordTok"/>
          <w:sz w:val="20"/>
          <w:szCs w:val="20"/>
        </w:rPr>
        <w:t>lines</w:t>
      </w:r>
      <w:r w:rsidRPr="00876D64">
        <w:rPr>
          <w:rStyle w:val="NormalTok"/>
          <w:sz w:val="20"/>
          <w:szCs w:val="20"/>
        </w:rPr>
        <w:t>(</w:t>
      </w:r>
      <w:r w:rsidRPr="00876D64">
        <w:rPr>
          <w:rStyle w:val="DataTypeTok"/>
          <w:sz w:val="20"/>
          <w:szCs w:val="20"/>
        </w:rPr>
        <w:t>x=</w:t>
      </w:r>
      <w:r w:rsidRPr="00876D64">
        <w:rPr>
          <w:rStyle w:val="KeywordTok"/>
          <w:sz w:val="20"/>
          <w:szCs w:val="20"/>
        </w:rPr>
        <w:t>c</w:t>
      </w:r>
      <w:r w:rsidRPr="00876D64">
        <w:rPr>
          <w:rStyle w:val="NormalTok"/>
          <w:sz w:val="20"/>
          <w:szCs w:val="20"/>
        </w:rPr>
        <w:t>(</w:t>
      </w:r>
      <w:r w:rsidRPr="00876D64">
        <w:rPr>
          <w:rStyle w:val="KeywordTok"/>
          <w:sz w:val="20"/>
          <w:szCs w:val="20"/>
        </w:rPr>
        <w:t>time</w:t>
      </w:r>
      <w:r w:rsidRPr="00876D64">
        <w:rPr>
          <w:rStyle w:val="NormalTok"/>
          <w:sz w:val="20"/>
          <w:szCs w:val="20"/>
        </w:rPr>
        <w:t>(lkerie)),</w:t>
      </w:r>
      <w:r w:rsidRPr="00876D64">
        <w:rPr>
          <w:rStyle w:val="KeywordTok"/>
          <w:sz w:val="20"/>
          <w:szCs w:val="20"/>
        </w:rPr>
        <w:t>c</w:t>
      </w:r>
      <w:r w:rsidRPr="00876D64">
        <w:rPr>
          <w:rStyle w:val="NormalTok"/>
          <w:sz w:val="20"/>
          <w:szCs w:val="20"/>
        </w:rPr>
        <w:t>(lkerietrain,finalpred1</w:t>
      </w:r>
      <w:r w:rsidRPr="00876D64">
        <w:rPr>
          <w:rStyle w:val="FloatTok"/>
          <w:sz w:val="20"/>
          <w:szCs w:val="20"/>
        </w:rPr>
        <w:t>+1.96</w:t>
      </w:r>
      <w:r w:rsidRPr="00876D64">
        <w:rPr>
          <w:rStyle w:val="NormalTok"/>
          <w:sz w:val="20"/>
          <w:szCs w:val="20"/>
        </w:rPr>
        <w:t>*arimase1),</w:t>
      </w:r>
      <w:r w:rsidRPr="00876D64">
        <w:rPr>
          <w:rStyle w:val="DataTypeTok"/>
          <w:sz w:val="20"/>
          <w:szCs w:val="20"/>
        </w:rPr>
        <w:t>lty=</w:t>
      </w:r>
      <w:r w:rsidRPr="00876D64">
        <w:rPr>
          <w:rStyle w:val="StringTok"/>
          <w:sz w:val="20"/>
          <w:szCs w:val="20"/>
        </w:rPr>
        <w:t>"dashed"</w:t>
      </w:r>
      <w:r w:rsidRPr="00876D64">
        <w:rPr>
          <w:rStyle w:val="NormalTok"/>
          <w:sz w:val="20"/>
          <w:szCs w:val="20"/>
        </w:rPr>
        <w:t>,</w:t>
      </w:r>
      <w:r w:rsidRPr="00876D64">
        <w:rPr>
          <w:rStyle w:val="DataTypeTok"/>
          <w:sz w:val="20"/>
          <w:szCs w:val="20"/>
        </w:rPr>
        <w:t>col=</w:t>
      </w:r>
      <w:r w:rsidRPr="00876D64">
        <w:rPr>
          <w:rStyle w:val="StringTok"/>
          <w:sz w:val="20"/>
          <w:szCs w:val="20"/>
        </w:rPr>
        <w:t>"blue"</w:t>
      </w:r>
      <w:r w:rsidRPr="00876D64">
        <w:rPr>
          <w:rStyle w:val="NormalTok"/>
          <w:sz w:val="20"/>
          <w:szCs w:val="20"/>
        </w:rPr>
        <w:t>)</w:t>
      </w:r>
      <w:r w:rsidRPr="00876D64">
        <w:rPr>
          <w:sz w:val="20"/>
          <w:szCs w:val="20"/>
        </w:rPr>
        <w:br/>
      </w:r>
      <w:r w:rsidRPr="00876D64">
        <w:rPr>
          <w:rStyle w:val="KeywordTok"/>
          <w:sz w:val="20"/>
          <w:szCs w:val="20"/>
        </w:rPr>
        <w:t>lines</w:t>
      </w:r>
      <w:r w:rsidRPr="00876D64">
        <w:rPr>
          <w:rStyle w:val="NormalTok"/>
          <w:sz w:val="20"/>
          <w:szCs w:val="20"/>
        </w:rPr>
        <w:t>(</w:t>
      </w:r>
      <w:r w:rsidRPr="00876D64">
        <w:rPr>
          <w:rStyle w:val="DataTypeTok"/>
          <w:sz w:val="20"/>
          <w:szCs w:val="20"/>
        </w:rPr>
        <w:t>x=</w:t>
      </w:r>
      <w:r w:rsidRPr="00876D64">
        <w:rPr>
          <w:rStyle w:val="KeywordTok"/>
          <w:sz w:val="20"/>
          <w:szCs w:val="20"/>
        </w:rPr>
        <w:t>c</w:t>
      </w:r>
      <w:r w:rsidRPr="00876D64">
        <w:rPr>
          <w:rStyle w:val="NormalTok"/>
          <w:sz w:val="20"/>
          <w:szCs w:val="20"/>
        </w:rPr>
        <w:t>(</w:t>
      </w:r>
      <w:r w:rsidRPr="00876D64">
        <w:rPr>
          <w:rStyle w:val="KeywordTok"/>
          <w:sz w:val="20"/>
          <w:szCs w:val="20"/>
        </w:rPr>
        <w:t>time</w:t>
      </w:r>
      <w:r w:rsidRPr="00876D64">
        <w:rPr>
          <w:rStyle w:val="NormalTok"/>
          <w:sz w:val="20"/>
          <w:szCs w:val="20"/>
        </w:rPr>
        <w:t>(lkerie)),</w:t>
      </w:r>
      <w:r w:rsidRPr="00876D64">
        <w:rPr>
          <w:rStyle w:val="KeywordTok"/>
          <w:sz w:val="20"/>
          <w:szCs w:val="20"/>
        </w:rPr>
        <w:t>c</w:t>
      </w:r>
      <w:r w:rsidRPr="00876D64">
        <w:rPr>
          <w:rStyle w:val="NormalTok"/>
          <w:sz w:val="20"/>
          <w:szCs w:val="20"/>
        </w:rPr>
        <w:t>(lkerietrain,finalpred1</w:t>
      </w:r>
      <w:r w:rsidRPr="00876D64">
        <w:rPr>
          <w:rStyle w:val="FloatTok"/>
          <w:sz w:val="20"/>
          <w:szCs w:val="20"/>
        </w:rPr>
        <w:t>-1.96</w:t>
      </w:r>
      <w:r w:rsidRPr="00876D64">
        <w:rPr>
          <w:rStyle w:val="NormalTok"/>
          <w:sz w:val="20"/>
          <w:szCs w:val="20"/>
        </w:rPr>
        <w:t>*arimase1),</w:t>
      </w:r>
      <w:r w:rsidRPr="00876D64">
        <w:rPr>
          <w:rStyle w:val="DataTypeTok"/>
          <w:sz w:val="20"/>
          <w:szCs w:val="20"/>
        </w:rPr>
        <w:t>lty=</w:t>
      </w:r>
      <w:r w:rsidRPr="00876D64">
        <w:rPr>
          <w:rStyle w:val="StringTok"/>
          <w:sz w:val="20"/>
          <w:szCs w:val="20"/>
        </w:rPr>
        <w:t>"dashed"</w:t>
      </w:r>
      <w:r w:rsidRPr="00876D64">
        <w:rPr>
          <w:rStyle w:val="NormalTok"/>
          <w:sz w:val="20"/>
          <w:szCs w:val="20"/>
        </w:rPr>
        <w:t>,</w:t>
      </w:r>
      <w:r w:rsidRPr="00876D64">
        <w:rPr>
          <w:rStyle w:val="DataTypeTok"/>
          <w:sz w:val="20"/>
          <w:szCs w:val="20"/>
        </w:rPr>
        <w:t>col=</w:t>
      </w:r>
      <w:r w:rsidRPr="00876D64">
        <w:rPr>
          <w:rStyle w:val="StringTok"/>
          <w:sz w:val="20"/>
          <w:szCs w:val="20"/>
        </w:rPr>
        <w:t>"blue"</w:t>
      </w:r>
      <w:r w:rsidRPr="00876D64">
        <w:rPr>
          <w:rStyle w:val="NormalTok"/>
          <w:sz w:val="20"/>
          <w:szCs w:val="20"/>
        </w:rPr>
        <w:t>)</w:t>
      </w:r>
      <w:r w:rsidRPr="00876D64">
        <w:rPr>
          <w:sz w:val="20"/>
          <w:szCs w:val="20"/>
        </w:rPr>
        <w:br/>
      </w:r>
      <w:r w:rsidRPr="00876D64">
        <w:rPr>
          <w:rStyle w:val="KeywordTok"/>
          <w:sz w:val="20"/>
          <w:szCs w:val="20"/>
        </w:rPr>
        <w:t>lines</w:t>
      </w:r>
      <w:r w:rsidRPr="00876D64">
        <w:rPr>
          <w:rStyle w:val="NormalTok"/>
          <w:sz w:val="20"/>
          <w:szCs w:val="20"/>
        </w:rPr>
        <w:t>(lkerietrain,</w:t>
      </w:r>
      <w:r w:rsidRPr="00876D64">
        <w:rPr>
          <w:rStyle w:val="DataTypeTok"/>
          <w:sz w:val="20"/>
          <w:szCs w:val="20"/>
        </w:rPr>
        <w:t>col=</w:t>
      </w:r>
      <w:r w:rsidRPr="00876D64">
        <w:rPr>
          <w:rStyle w:val="StringTok"/>
          <w:sz w:val="20"/>
          <w:szCs w:val="20"/>
        </w:rPr>
        <w:t>"black"</w:t>
      </w:r>
      <w:r w:rsidRPr="00876D64">
        <w:rPr>
          <w:rStyle w:val="NormalTok"/>
          <w:sz w:val="20"/>
          <w:szCs w:val="20"/>
        </w:rPr>
        <w:t>)</w:t>
      </w:r>
    </w:p>
    <w:p w14:paraId="7FD36B9B" w14:textId="77777777" w:rsidR="00DC3B7F" w:rsidRPr="00DC3B7F" w:rsidRDefault="008F7E25" w:rsidP="00DC3B7F">
      <w:pPr>
        <w:pStyle w:val="SourceCode"/>
        <w:rPr>
          <w:sz w:val="20"/>
          <w:szCs w:val="20"/>
        </w:rPr>
      </w:pPr>
      <w:r>
        <w:rPr>
          <w:noProof/>
        </w:rPr>
        <w:drawing>
          <wp:anchor distT="0" distB="0" distL="114300" distR="114300" simplePos="0" relativeHeight="251658240" behindDoc="0" locked="0" layoutInCell="1" allowOverlap="1" wp14:anchorId="0D88571E" wp14:editId="6379AC70">
            <wp:simplePos x="1143000" y="5001491"/>
            <wp:positionH relativeFrom="column">
              <wp:align>left</wp:align>
            </wp:positionH>
            <wp:positionV relativeFrom="paragraph">
              <wp:align>top</wp:align>
            </wp:positionV>
            <wp:extent cx="4066309" cy="3253047"/>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6309" cy="3253047"/>
                    </a:xfrm>
                    <a:prstGeom prst="rect">
                      <a:avLst/>
                    </a:prstGeom>
                    <a:noFill/>
                    <a:ln>
                      <a:noFill/>
                    </a:ln>
                  </pic:spPr>
                </pic:pic>
              </a:graphicData>
            </a:graphic>
          </wp:anchor>
        </w:drawing>
      </w:r>
      <w:r w:rsidR="00DC3B7F" w:rsidRPr="00DC3B7F">
        <w:rPr>
          <w:sz w:val="20"/>
          <w:szCs w:val="20"/>
        </w:rPr>
        <w:br w:type="textWrapping" w:clear="all"/>
      </w:r>
      <w:r w:rsidR="00DC3B7F" w:rsidRPr="00DC3B7F">
        <w:rPr>
          <w:rStyle w:val="KeywordTok"/>
          <w:sz w:val="20"/>
          <w:szCs w:val="20"/>
        </w:rPr>
        <w:t>ts.plot</w:t>
      </w:r>
      <w:r w:rsidR="00DC3B7F" w:rsidRPr="00DC3B7F">
        <w:rPr>
          <w:rStyle w:val="NormalTok"/>
          <w:sz w:val="20"/>
          <w:szCs w:val="20"/>
        </w:rPr>
        <w:t>(lkerietrain,predarima2,</w:t>
      </w:r>
      <w:r w:rsidR="00DC3B7F" w:rsidRPr="00DC3B7F">
        <w:rPr>
          <w:rStyle w:val="DataTypeTok"/>
          <w:sz w:val="20"/>
          <w:szCs w:val="20"/>
        </w:rPr>
        <w:t>col=</w:t>
      </w:r>
      <w:r w:rsidR="00DC3B7F" w:rsidRPr="00DC3B7F">
        <w:rPr>
          <w:rStyle w:val="StringTok"/>
          <w:sz w:val="20"/>
          <w:szCs w:val="20"/>
        </w:rPr>
        <w:t>"blue"</w:t>
      </w:r>
      <w:r w:rsidR="00DC3B7F" w:rsidRPr="00DC3B7F">
        <w:rPr>
          <w:rStyle w:val="NormalTok"/>
          <w:sz w:val="20"/>
          <w:szCs w:val="20"/>
        </w:rPr>
        <w:t>,</w:t>
      </w:r>
      <w:r w:rsidR="00DC3B7F" w:rsidRPr="00DC3B7F">
        <w:rPr>
          <w:rStyle w:val="DataTypeTok"/>
          <w:sz w:val="20"/>
          <w:szCs w:val="20"/>
        </w:rPr>
        <w:t>main=</w:t>
      </w:r>
      <w:r w:rsidR="00DC3B7F" w:rsidRPr="00DC3B7F">
        <w:rPr>
          <w:rStyle w:val="StringTok"/>
          <w:sz w:val="20"/>
          <w:szCs w:val="20"/>
        </w:rPr>
        <w:t>"SARIMA 2"</w:t>
      </w:r>
      <w:r w:rsidR="00DC3B7F" w:rsidRPr="00DC3B7F">
        <w:rPr>
          <w:rStyle w:val="NormalTok"/>
          <w:sz w:val="20"/>
          <w:szCs w:val="20"/>
        </w:rPr>
        <w:t>,</w:t>
      </w:r>
      <w:r w:rsidR="00DC3B7F" w:rsidRPr="00DC3B7F">
        <w:rPr>
          <w:rStyle w:val="DataTypeTok"/>
          <w:sz w:val="20"/>
          <w:szCs w:val="20"/>
        </w:rPr>
        <w:t>xlab=</w:t>
      </w:r>
      <w:r w:rsidR="00DC3B7F" w:rsidRPr="00DC3B7F">
        <w:rPr>
          <w:rStyle w:val="StringTok"/>
          <w:sz w:val="20"/>
          <w:szCs w:val="20"/>
        </w:rPr>
        <w:t>"Time"</w:t>
      </w:r>
      <w:r w:rsidR="00DC3B7F" w:rsidRPr="00DC3B7F">
        <w:rPr>
          <w:rStyle w:val="NormalTok"/>
          <w:sz w:val="20"/>
          <w:szCs w:val="20"/>
        </w:rPr>
        <w:t>,</w:t>
      </w:r>
      <w:r w:rsidR="00DC3B7F" w:rsidRPr="00DC3B7F">
        <w:rPr>
          <w:rStyle w:val="DataTypeTok"/>
          <w:sz w:val="20"/>
          <w:szCs w:val="20"/>
        </w:rPr>
        <w:t>ylab=</w:t>
      </w:r>
      <w:r w:rsidR="00DC3B7F" w:rsidRPr="00DC3B7F">
        <w:rPr>
          <w:rStyle w:val="StringTok"/>
          <w:sz w:val="20"/>
          <w:szCs w:val="20"/>
        </w:rPr>
        <w:t>"Water Level"</w:t>
      </w:r>
      <w:r w:rsidR="00DC3B7F" w:rsidRPr="00DC3B7F">
        <w:rPr>
          <w:rStyle w:val="NormalTok"/>
          <w:sz w:val="20"/>
          <w:szCs w:val="20"/>
        </w:rPr>
        <w:t>)</w:t>
      </w:r>
      <w:r w:rsidR="00DC3B7F" w:rsidRPr="00DC3B7F">
        <w:rPr>
          <w:sz w:val="20"/>
          <w:szCs w:val="20"/>
        </w:rPr>
        <w:br/>
      </w:r>
      <w:r w:rsidR="00DC3B7F" w:rsidRPr="00DC3B7F">
        <w:rPr>
          <w:rStyle w:val="KeywordTok"/>
          <w:sz w:val="20"/>
          <w:szCs w:val="20"/>
        </w:rPr>
        <w:t>lines</w:t>
      </w:r>
      <w:r w:rsidR="00DC3B7F" w:rsidRPr="00DC3B7F">
        <w:rPr>
          <w:rStyle w:val="NormalTok"/>
          <w:sz w:val="20"/>
          <w:szCs w:val="20"/>
        </w:rPr>
        <w:t>(</w:t>
      </w:r>
      <w:r w:rsidR="00DC3B7F" w:rsidRPr="00DC3B7F">
        <w:rPr>
          <w:rStyle w:val="DataTypeTok"/>
          <w:sz w:val="20"/>
          <w:szCs w:val="20"/>
        </w:rPr>
        <w:t>x=</w:t>
      </w:r>
      <w:r w:rsidR="00DC3B7F" w:rsidRPr="00DC3B7F">
        <w:rPr>
          <w:rStyle w:val="KeywordTok"/>
          <w:sz w:val="20"/>
          <w:szCs w:val="20"/>
        </w:rPr>
        <w:t>c</w:t>
      </w:r>
      <w:r w:rsidR="00DC3B7F" w:rsidRPr="00DC3B7F">
        <w:rPr>
          <w:rStyle w:val="NormalTok"/>
          <w:sz w:val="20"/>
          <w:szCs w:val="20"/>
        </w:rPr>
        <w:t>(</w:t>
      </w:r>
      <w:r w:rsidR="00DC3B7F" w:rsidRPr="00DC3B7F">
        <w:rPr>
          <w:rStyle w:val="KeywordTok"/>
          <w:sz w:val="20"/>
          <w:szCs w:val="20"/>
        </w:rPr>
        <w:t>time</w:t>
      </w:r>
      <w:r w:rsidR="00DC3B7F" w:rsidRPr="00DC3B7F">
        <w:rPr>
          <w:rStyle w:val="NormalTok"/>
          <w:sz w:val="20"/>
          <w:szCs w:val="20"/>
        </w:rPr>
        <w:t>(lkerie)),</w:t>
      </w:r>
      <w:r w:rsidR="00DC3B7F" w:rsidRPr="00DC3B7F">
        <w:rPr>
          <w:rStyle w:val="KeywordTok"/>
          <w:sz w:val="20"/>
          <w:szCs w:val="20"/>
        </w:rPr>
        <w:t>c</w:t>
      </w:r>
      <w:r w:rsidR="00DC3B7F" w:rsidRPr="00DC3B7F">
        <w:rPr>
          <w:rStyle w:val="NormalTok"/>
          <w:sz w:val="20"/>
          <w:szCs w:val="20"/>
        </w:rPr>
        <w:t>(lkerietrain,(predarima2</w:t>
      </w:r>
      <w:r w:rsidR="00DC3B7F" w:rsidRPr="00DC3B7F">
        <w:rPr>
          <w:rStyle w:val="FloatTok"/>
          <w:sz w:val="20"/>
          <w:szCs w:val="20"/>
        </w:rPr>
        <w:t>+1.96</w:t>
      </w:r>
      <w:r w:rsidR="00DC3B7F" w:rsidRPr="00DC3B7F">
        <w:rPr>
          <w:rStyle w:val="NormalTok"/>
          <w:sz w:val="20"/>
          <w:szCs w:val="20"/>
        </w:rPr>
        <w:t>*searima2)),</w:t>
      </w:r>
      <w:r w:rsidR="00DC3B7F" w:rsidRPr="00DC3B7F">
        <w:rPr>
          <w:rStyle w:val="DataTypeTok"/>
          <w:sz w:val="20"/>
          <w:szCs w:val="20"/>
        </w:rPr>
        <w:t>col=</w:t>
      </w:r>
      <w:r w:rsidR="00DC3B7F" w:rsidRPr="00DC3B7F">
        <w:rPr>
          <w:rStyle w:val="StringTok"/>
          <w:sz w:val="20"/>
          <w:szCs w:val="20"/>
        </w:rPr>
        <w:t>"blue"</w:t>
      </w:r>
      <w:r w:rsidR="00DC3B7F" w:rsidRPr="00DC3B7F">
        <w:rPr>
          <w:rStyle w:val="NormalTok"/>
          <w:sz w:val="20"/>
          <w:szCs w:val="20"/>
        </w:rPr>
        <w:t>,</w:t>
      </w:r>
      <w:r w:rsidR="00DC3B7F" w:rsidRPr="00DC3B7F">
        <w:rPr>
          <w:rStyle w:val="DataTypeTok"/>
          <w:sz w:val="20"/>
          <w:szCs w:val="20"/>
        </w:rPr>
        <w:t>lty=</w:t>
      </w:r>
      <w:r w:rsidR="00DC3B7F" w:rsidRPr="00DC3B7F">
        <w:rPr>
          <w:rStyle w:val="StringTok"/>
          <w:sz w:val="20"/>
          <w:szCs w:val="20"/>
        </w:rPr>
        <w:t>"dashed"</w:t>
      </w:r>
      <w:r w:rsidR="00DC3B7F" w:rsidRPr="00DC3B7F">
        <w:rPr>
          <w:rStyle w:val="NormalTok"/>
          <w:sz w:val="20"/>
          <w:szCs w:val="20"/>
        </w:rPr>
        <w:t>)</w:t>
      </w:r>
      <w:r w:rsidR="00DC3B7F" w:rsidRPr="00DC3B7F">
        <w:rPr>
          <w:sz w:val="20"/>
          <w:szCs w:val="20"/>
        </w:rPr>
        <w:br/>
      </w:r>
      <w:r w:rsidR="00DC3B7F" w:rsidRPr="00DC3B7F">
        <w:rPr>
          <w:rStyle w:val="KeywordTok"/>
          <w:sz w:val="20"/>
          <w:szCs w:val="20"/>
        </w:rPr>
        <w:t>lines</w:t>
      </w:r>
      <w:r w:rsidR="00DC3B7F" w:rsidRPr="00DC3B7F">
        <w:rPr>
          <w:rStyle w:val="NormalTok"/>
          <w:sz w:val="20"/>
          <w:szCs w:val="20"/>
        </w:rPr>
        <w:t>(</w:t>
      </w:r>
      <w:r w:rsidR="00DC3B7F" w:rsidRPr="00DC3B7F">
        <w:rPr>
          <w:rStyle w:val="DataTypeTok"/>
          <w:sz w:val="20"/>
          <w:szCs w:val="20"/>
        </w:rPr>
        <w:t>x=</w:t>
      </w:r>
      <w:r w:rsidR="00DC3B7F" w:rsidRPr="00DC3B7F">
        <w:rPr>
          <w:rStyle w:val="KeywordTok"/>
          <w:sz w:val="20"/>
          <w:szCs w:val="20"/>
        </w:rPr>
        <w:t>c</w:t>
      </w:r>
      <w:r w:rsidR="00DC3B7F" w:rsidRPr="00DC3B7F">
        <w:rPr>
          <w:rStyle w:val="NormalTok"/>
          <w:sz w:val="20"/>
          <w:szCs w:val="20"/>
        </w:rPr>
        <w:t>(</w:t>
      </w:r>
      <w:r w:rsidR="00DC3B7F" w:rsidRPr="00DC3B7F">
        <w:rPr>
          <w:rStyle w:val="KeywordTok"/>
          <w:sz w:val="20"/>
          <w:szCs w:val="20"/>
        </w:rPr>
        <w:t>time</w:t>
      </w:r>
      <w:r w:rsidR="00DC3B7F" w:rsidRPr="00DC3B7F">
        <w:rPr>
          <w:rStyle w:val="NormalTok"/>
          <w:sz w:val="20"/>
          <w:szCs w:val="20"/>
        </w:rPr>
        <w:t>(lkerie)),</w:t>
      </w:r>
      <w:r w:rsidR="00DC3B7F" w:rsidRPr="00DC3B7F">
        <w:rPr>
          <w:rStyle w:val="KeywordTok"/>
          <w:sz w:val="20"/>
          <w:szCs w:val="20"/>
        </w:rPr>
        <w:t>c</w:t>
      </w:r>
      <w:r w:rsidR="00DC3B7F" w:rsidRPr="00DC3B7F">
        <w:rPr>
          <w:rStyle w:val="NormalTok"/>
          <w:sz w:val="20"/>
          <w:szCs w:val="20"/>
        </w:rPr>
        <w:t>(lkerietrain,(predarima2</w:t>
      </w:r>
      <w:r w:rsidR="00DC3B7F" w:rsidRPr="00DC3B7F">
        <w:rPr>
          <w:rStyle w:val="FloatTok"/>
          <w:sz w:val="20"/>
          <w:szCs w:val="20"/>
        </w:rPr>
        <w:t>-1.96</w:t>
      </w:r>
      <w:r w:rsidR="00DC3B7F" w:rsidRPr="00DC3B7F">
        <w:rPr>
          <w:rStyle w:val="NormalTok"/>
          <w:sz w:val="20"/>
          <w:szCs w:val="20"/>
        </w:rPr>
        <w:t>*searima2)),</w:t>
      </w:r>
      <w:r w:rsidR="00DC3B7F" w:rsidRPr="00DC3B7F">
        <w:rPr>
          <w:rStyle w:val="DataTypeTok"/>
          <w:sz w:val="20"/>
          <w:szCs w:val="20"/>
        </w:rPr>
        <w:t>col=</w:t>
      </w:r>
      <w:r w:rsidR="00DC3B7F" w:rsidRPr="00DC3B7F">
        <w:rPr>
          <w:rStyle w:val="StringTok"/>
          <w:sz w:val="20"/>
          <w:szCs w:val="20"/>
        </w:rPr>
        <w:t>"blue"</w:t>
      </w:r>
      <w:r w:rsidR="00DC3B7F" w:rsidRPr="00DC3B7F">
        <w:rPr>
          <w:rStyle w:val="NormalTok"/>
          <w:sz w:val="20"/>
          <w:szCs w:val="20"/>
        </w:rPr>
        <w:t>,</w:t>
      </w:r>
      <w:r w:rsidR="00DC3B7F" w:rsidRPr="00DC3B7F">
        <w:rPr>
          <w:rStyle w:val="DataTypeTok"/>
          <w:sz w:val="20"/>
          <w:szCs w:val="20"/>
        </w:rPr>
        <w:t>l</w:t>
      </w:r>
      <w:r w:rsidR="00DC3B7F" w:rsidRPr="00DC3B7F">
        <w:rPr>
          <w:rStyle w:val="DataTypeTok"/>
          <w:sz w:val="20"/>
          <w:szCs w:val="20"/>
        </w:rPr>
        <w:lastRenderedPageBreak/>
        <w:t>ty=</w:t>
      </w:r>
      <w:r w:rsidR="00DC3B7F" w:rsidRPr="00DC3B7F">
        <w:rPr>
          <w:rStyle w:val="StringTok"/>
          <w:sz w:val="20"/>
          <w:szCs w:val="20"/>
        </w:rPr>
        <w:t>"dashed"</w:t>
      </w:r>
      <w:r w:rsidR="00DC3B7F" w:rsidRPr="00DC3B7F">
        <w:rPr>
          <w:rStyle w:val="NormalTok"/>
          <w:sz w:val="20"/>
          <w:szCs w:val="20"/>
        </w:rPr>
        <w:t>)</w:t>
      </w:r>
      <w:r w:rsidR="00DC3B7F" w:rsidRPr="00DC3B7F">
        <w:rPr>
          <w:sz w:val="20"/>
          <w:szCs w:val="20"/>
        </w:rPr>
        <w:br/>
      </w:r>
      <w:r w:rsidR="00DC3B7F" w:rsidRPr="00DC3B7F">
        <w:rPr>
          <w:rStyle w:val="KeywordTok"/>
          <w:sz w:val="20"/>
          <w:szCs w:val="20"/>
        </w:rPr>
        <w:t>lines</w:t>
      </w:r>
      <w:r w:rsidR="00DC3B7F" w:rsidRPr="00DC3B7F">
        <w:rPr>
          <w:rStyle w:val="NormalTok"/>
          <w:sz w:val="20"/>
          <w:szCs w:val="20"/>
        </w:rPr>
        <w:t>(lkerietrain)</w:t>
      </w:r>
    </w:p>
    <w:p w14:paraId="46C210D3" w14:textId="6B887D59" w:rsidR="008F7E25" w:rsidRDefault="00DC3B7F" w:rsidP="00DC3B7F">
      <w:pPr>
        <w:pStyle w:val="FirstParagraph"/>
      </w:pPr>
      <w:r>
        <w:rPr>
          <w:noProof/>
        </w:rPr>
        <w:drawing>
          <wp:inline distT="0" distB="0" distL="0" distR="0" wp14:anchorId="10A4A95D" wp14:editId="1802126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proj717_files/figure-docx/unnamed-chunk-1-18.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B430A85" w14:textId="2088B942" w:rsidR="00CA6AC8" w:rsidRDefault="00CA6AC8" w:rsidP="00510DA7"/>
    <w:p w14:paraId="3837CE2D" w14:textId="4F316F3E" w:rsidR="00FB04B1" w:rsidRDefault="00FB04B1" w:rsidP="00510DA7"/>
    <w:p w14:paraId="1D0B89B7" w14:textId="77777777" w:rsidR="00DC3B7F" w:rsidRDefault="00DC3B7F" w:rsidP="00510DA7"/>
    <w:p w14:paraId="0843715F" w14:textId="77777777" w:rsidR="00DC3B7F" w:rsidRDefault="00DC3B7F" w:rsidP="00510DA7"/>
    <w:p w14:paraId="666346A1" w14:textId="77777777" w:rsidR="00DC3B7F" w:rsidRDefault="00DC3B7F" w:rsidP="00510DA7"/>
    <w:p w14:paraId="45532431" w14:textId="77777777" w:rsidR="00DC3B7F" w:rsidRDefault="00DC3B7F" w:rsidP="00510DA7"/>
    <w:p w14:paraId="7B9F02C7" w14:textId="77777777" w:rsidR="00DC3B7F" w:rsidRDefault="00DC3B7F" w:rsidP="00510DA7"/>
    <w:p w14:paraId="54F85C42" w14:textId="77777777" w:rsidR="00DC3B7F" w:rsidRDefault="00DC3B7F" w:rsidP="00510DA7"/>
    <w:p w14:paraId="161B062A" w14:textId="77777777" w:rsidR="00DC3B7F" w:rsidRDefault="00DC3B7F" w:rsidP="00510DA7"/>
    <w:p w14:paraId="74057140" w14:textId="77777777" w:rsidR="00DC3B7F" w:rsidRDefault="00DC3B7F" w:rsidP="00510DA7"/>
    <w:p w14:paraId="77F15183" w14:textId="77777777" w:rsidR="00DC3B7F" w:rsidRDefault="00DC3B7F" w:rsidP="00510DA7"/>
    <w:p w14:paraId="49AA83F5" w14:textId="77777777" w:rsidR="00DC3B7F" w:rsidRDefault="00DC3B7F" w:rsidP="00510DA7"/>
    <w:p w14:paraId="36858321" w14:textId="53DC68BA" w:rsidR="00FB04B1" w:rsidRDefault="00FB04B1" w:rsidP="00510DA7">
      <w:r>
        <w:lastRenderedPageBreak/>
        <w:t>Appendix 1: Holt Winter’s Model Summary</w:t>
      </w:r>
    </w:p>
    <w:p w14:paraId="35E4938C" w14:textId="77777777" w:rsidR="00FB04B1" w:rsidRPr="00FB04B1" w:rsidRDefault="00FB04B1" w:rsidP="00FB04B1">
      <w:pPr>
        <w:pStyle w:val="SourceCode"/>
        <w:rPr>
          <w:sz w:val="20"/>
          <w:szCs w:val="20"/>
        </w:rPr>
      </w:pPr>
      <w:r w:rsidRPr="00FB04B1">
        <w:rPr>
          <w:rStyle w:val="NormalTok"/>
          <w:sz w:val="20"/>
          <w:szCs w:val="20"/>
        </w:rPr>
        <w:t>hw1&lt;-</w:t>
      </w:r>
      <w:r w:rsidRPr="00FB04B1">
        <w:rPr>
          <w:rStyle w:val="KeywordTok"/>
          <w:sz w:val="20"/>
          <w:szCs w:val="20"/>
        </w:rPr>
        <w:t>HoltWinters</w:t>
      </w:r>
      <w:r w:rsidRPr="00FB04B1">
        <w:rPr>
          <w:rStyle w:val="NormalTok"/>
          <w:sz w:val="20"/>
          <w:szCs w:val="20"/>
        </w:rPr>
        <w:t>(lkerietrain)</w:t>
      </w:r>
      <w:r w:rsidRPr="00FB04B1">
        <w:rPr>
          <w:sz w:val="20"/>
          <w:szCs w:val="20"/>
        </w:rPr>
        <w:br/>
      </w:r>
      <w:r w:rsidRPr="00FB04B1">
        <w:rPr>
          <w:rStyle w:val="NormalTok"/>
          <w:sz w:val="20"/>
          <w:szCs w:val="20"/>
        </w:rPr>
        <w:t>hw1</w:t>
      </w:r>
    </w:p>
    <w:p w14:paraId="1CFD20A7" w14:textId="77777777" w:rsidR="00FB04B1" w:rsidRPr="00FB04B1" w:rsidRDefault="00FB04B1" w:rsidP="00FB04B1">
      <w:pPr>
        <w:pStyle w:val="SourceCode"/>
        <w:rPr>
          <w:sz w:val="20"/>
          <w:szCs w:val="20"/>
        </w:rPr>
      </w:pPr>
      <w:r w:rsidRPr="00FB04B1">
        <w:rPr>
          <w:rStyle w:val="VerbatimChar"/>
          <w:sz w:val="20"/>
          <w:szCs w:val="20"/>
        </w:rPr>
        <w:t>## Holt-Winters exponential smoothing with trend and additive seasonal component.</w:t>
      </w:r>
      <w:r w:rsidRPr="00FB04B1">
        <w:rPr>
          <w:sz w:val="20"/>
          <w:szCs w:val="20"/>
        </w:rPr>
        <w:br/>
      </w:r>
      <w:r w:rsidRPr="00FB04B1">
        <w:rPr>
          <w:rStyle w:val="VerbatimChar"/>
          <w:sz w:val="20"/>
          <w:szCs w:val="20"/>
        </w:rPr>
        <w:t xml:space="preserve">## </w:t>
      </w:r>
      <w:r w:rsidRPr="00FB04B1">
        <w:rPr>
          <w:sz w:val="20"/>
          <w:szCs w:val="20"/>
        </w:rPr>
        <w:br/>
      </w:r>
      <w:r w:rsidRPr="00FB04B1">
        <w:rPr>
          <w:rStyle w:val="VerbatimChar"/>
          <w:sz w:val="20"/>
          <w:szCs w:val="20"/>
        </w:rPr>
        <w:t>## Call:</w:t>
      </w:r>
      <w:r w:rsidRPr="00FB04B1">
        <w:rPr>
          <w:sz w:val="20"/>
          <w:szCs w:val="20"/>
        </w:rPr>
        <w:br/>
      </w:r>
      <w:r w:rsidRPr="00FB04B1">
        <w:rPr>
          <w:rStyle w:val="VerbatimChar"/>
          <w:sz w:val="20"/>
          <w:szCs w:val="20"/>
        </w:rPr>
        <w:t>## HoltWinters(x = lkerietrain)</w:t>
      </w:r>
      <w:r w:rsidRPr="00FB04B1">
        <w:rPr>
          <w:sz w:val="20"/>
          <w:szCs w:val="20"/>
        </w:rPr>
        <w:br/>
      </w:r>
      <w:r w:rsidRPr="00FB04B1">
        <w:rPr>
          <w:rStyle w:val="VerbatimChar"/>
          <w:sz w:val="20"/>
          <w:szCs w:val="20"/>
        </w:rPr>
        <w:t xml:space="preserve">## </w:t>
      </w:r>
      <w:r w:rsidRPr="00FB04B1">
        <w:rPr>
          <w:sz w:val="20"/>
          <w:szCs w:val="20"/>
        </w:rPr>
        <w:br/>
      </w:r>
      <w:r w:rsidRPr="00FB04B1">
        <w:rPr>
          <w:rStyle w:val="VerbatimChar"/>
          <w:sz w:val="20"/>
          <w:szCs w:val="20"/>
        </w:rPr>
        <w:t>## Smoothing parameters:</w:t>
      </w:r>
      <w:r w:rsidRPr="00FB04B1">
        <w:rPr>
          <w:sz w:val="20"/>
          <w:szCs w:val="20"/>
        </w:rPr>
        <w:br/>
      </w:r>
      <w:r w:rsidRPr="00FB04B1">
        <w:rPr>
          <w:rStyle w:val="VerbatimChar"/>
          <w:sz w:val="20"/>
          <w:szCs w:val="20"/>
        </w:rPr>
        <w:t>##  alpha: 0.8973698</w:t>
      </w:r>
      <w:r w:rsidRPr="00FB04B1">
        <w:rPr>
          <w:sz w:val="20"/>
          <w:szCs w:val="20"/>
        </w:rPr>
        <w:br/>
      </w:r>
      <w:r w:rsidRPr="00FB04B1">
        <w:rPr>
          <w:rStyle w:val="VerbatimChar"/>
          <w:sz w:val="20"/>
          <w:szCs w:val="20"/>
        </w:rPr>
        <w:t>##  beta : 0.003048736</w:t>
      </w:r>
      <w:r w:rsidRPr="00FB04B1">
        <w:rPr>
          <w:sz w:val="20"/>
          <w:szCs w:val="20"/>
        </w:rPr>
        <w:br/>
      </w:r>
      <w:r w:rsidRPr="00FB04B1">
        <w:rPr>
          <w:rStyle w:val="VerbatimChar"/>
          <w:sz w:val="20"/>
          <w:szCs w:val="20"/>
        </w:rPr>
        <w:t>##  gamma: 1</w:t>
      </w:r>
      <w:r w:rsidRPr="00FB04B1">
        <w:rPr>
          <w:sz w:val="20"/>
          <w:szCs w:val="20"/>
        </w:rPr>
        <w:br/>
      </w:r>
      <w:r w:rsidRPr="00FB04B1">
        <w:rPr>
          <w:rStyle w:val="VerbatimChar"/>
          <w:sz w:val="20"/>
          <w:szCs w:val="20"/>
        </w:rPr>
        <w:t xml:space="preserve">## </w:t>
      </w:r>
      <w:r w:rsidRPr="00FB04B1">
        <w:rPr>
          <w:sz w:val="20"/>
          <w:szCs w:val="20"/>
        </w:rPr>
        <w:br/>
      </w:r>
      <w:r w:rsidRPr="00FB04B1">
        <w:rPr>
          <w:rStyle w:val="VerbatimChar"/>
          <w:sz w:val="20"/>
          <w:szCs w:val="20"/>
        </w:rPr>
        <w:t>## Coefficients:</w:t>
      </w:r>
      <w:r w:rsidRPr="00FB04B1">
        <w:rPr>
          <w:sz w:val="20"/>
          <w:szCs w:val="20"/>
        </w:rPr>
        <w:br/>
      </w:r>
      <w:r w:rsidRPr="00FB04B1">
        <w:rPr>
          <w:rStyle w:val="VerbatimChar"/>
          <w:sz w:val="20"/>
          <w:szCs w:val="20"/>
        </w:rPr>
        <w:t>##             [,1]</w:t>
      </w:r>
      <w:r w:rsidRPr="00FB04B1">
        <w:rPr>
          <w:sz w:val="20"/>
          <w:szCs w:val="20"/>
        </w:rPr>
        <w:br/>
      </w:r>
      <w:r w:rsidRPr="00FB04B1">
        <w:rPr>
          <w:rStyle w:val="VerbatimChar"/>
          <w:sz w:val="20"/>
          <w:szCs w:val="20"/>
        </w:rPr>
        <w:t>## a   17.681805977</w:t>
      </w:r>
      <w:r w:rsidRPr="00FB04B1">
        <w:rPr>
          <w:sz w:val="20"/>
          <w:szCs w:val="20"/>
        </w:rPr>
        <w:br/>
      </w:r>
      <w:r w:rsidRPr="00FB04B1">
        <w:rPr>
          <w:rStyle w:val="VerbatimChar"/>
          <w:sz w:val="20"/>
          <w:szCs w:val="20"/>
        </w:rPr>
        <w:t>## b    0.001184109</w:t>
      </w:r>
      <w:r w:rsidRPr="00FB04B1">
        <w:rPr>
          <w:sz w:val="20"/>
          <w:szCs w:val="20"/>
        </w:rPr>
        <w:br/>
      </w:r>
      <w:r w:rsidRPr="00FB04B1">
        <w:rPr>
          <w:rStyle w:val="VerbatimChar"/>
          <w:sz w:val="20"/>
          <w:szCs w:val="20"/>
        </w:rPr>
        <w:t>## s1  -0.939515621</w:t>
      </w:r>
      <w:r w:rsidRPr="00FB04B1">
        <w:rPr>
          <w:sz w:val="20"/>
          <w:szCs w:val="20"/>
        </w:rPr>
        <w:br/>
      </w:r>
      <w:r w:rsidRPr="00FB04B1">
        <w:rPr>
          <w:rStyle w:val="VerbatimChar"/>
          <w:sz w:val="20"/>
          <w:szCs w:val="20"/>
        </w:rPr>
        <w:t>## s2  -0.725719220</w:t>
      </w:r>
      <w:r w:rsidRPr="00FB04B1">
        <w:rPr>
          <w:sz w:val="20"/>
          <w:szCs w:val="20"/>
        </w:rPr>
        <w:br/>
      </w:r>
      <w:r w:rsidRPr="00FB04B1">
        <w:rPr>
          <w:rStyle w:val="VerbatimChar"/>
          <w:sz w:val="20"/>
          <w:szCs w:val="20"/>
        </w:rPr>
        <w:t>## s3  -0.382678751</w:t>
      </w:r>
      <w:r w:rsidRPr="00FB04B1">
        <w:rPr>
          <w:sz w:val="20"/>
          <w:szCs w:val="20"/>
        </w:rPr>
        <w:br/>
      </w:r>
      <w:r w:rsidRPr="00FB04B1">
        <w:rPr>
          <w:rStyle w:val="VerbatimChar"/>
          <w:sz w:val="20"/>
          <w:szCs w:val="20"/>
        </w:rPr>
        <w:t>## s4   0.615978236</w:t>
      </w:r>
      <w:r w:rsidRPr="00FB04B1">
        <w:rPr>
          <w:sz w:val="20"/>
          <w:szCs w:val="20"/>
        </w:rPr>
        <w:br/>
      </w:r>
      <w:r w:rsidRPr="00FB04B1">
        <w:rPr>
          <w:rStyle w:val="VerbatimChar"/>
          <w:sz w:val="20"/>
          <w:szCs w:val="20"/>
        </w:rPr>
        <w:t>## s5   1.191656593</w:t>
      </w:r>
      <w:r w:rsidRPr="00FB04B1">
        <w:rPr>
          <w:sz w:val="20"/>
          <w:szCs w:val="20"/>
        </w:rPr>
        <w:br/>
      </w:r>
      <w:r w:rsidRPr="00FB04B1">
        <w:rPr>
          <w:rStyle w:val="VerbatimChar"/>
          <w:sz w:val="20"/>
          <w:szCs w:val="20"/>
        </w:rPr>
        <w:t>## s6   1.313130483</w:t>
      </w:r>
      <w:r w:rsidRPr="00FB04B1">
        <w:rPr>
          <w:sz w:val="20"/>
          <w:szCs w:val="20"/>
        </w:rPr>
        <w:br/>
      </w:r>
      <w:r w:rsidRPr="00FB04B1">
        <w:rPr>
          <w:rStyle w:val="VerbatimChar"/>
          <w:sz w:val="20"/>
          <w:szCs w:val="20"/>
        </w:rPr>
        <w:t>## s7   1.254551291</w:t>
      </w:r>
      <w:r w:rsidRPr="00FB04B1">
        <w:rPr>
          <w:sz w:val="20"/>
          <w:szCs w:val="20"/>
        </w:rPr>
        <w:br/>
      </w:r>
      <w:r w:rsidRPr="00FB04B1">
        <w:rPr>
          <w:rStyle w:val="VerbatimChar"/>
          <w:sz w:val="20"/>
          <w:szCs w:val="20"/>
        </w:rPr>
        <w:t>## s8   0.906224262</w:t>
      </w:r>
      <w:r w:rsidRPr="00FB04B1">
        <w:rPr>
          <w:sz w:val="20"/>
          <w:szCs w:val="20"/>
        </w:rPr>
        <w:br/>
      </w:r>
      <w:r w:rsidRPr="00FB04B1">
        <w:rPr>
          <w:rStyle w:val="VerbatimChar"/>
          <w:sz w:val="20"/>
          <w:szCs w:val="20"/>
        </w:rPr>
        <w:t>## s9   0.307195065</w:t>
      </w:r>
      <w:r w:rsidRPr="00FB04B1">
        <w:rPr>
          <w:sz w:val="20"/>
          <w:szCs w:val="20"/>
        </w:rPr>
        <w:br/>
      </w:r>
      <w:r w:rsidRPr="00FB04B1">
        <w:rPr>
          <w:rStyle w:val="VerbatimChar"/>
          <w:sz w:val="20"/>
          <w:szCs w:val="20"/>
        </w:rPr>
        <w:t>## s10 -0.410974316</w:t>
      </w:r>
      <w:r w:rsidRPr="00FB04B1">
        <w:rPr>
          <w:sz w:val="20"/>
          <w:szCs w:val="20"/>
        </w:rPr>
        <w:br/>
      </w:r>
      <w:r w:rsidRPr="00FB04B1">
        <w:rPr>
          <w:rStyle w:val="VerbatimChar"/>
          <w:sz w:val="20"/>
          <w:szCs w:val="20"/>
        </w:rPr>
        <w:t>## s11 -0.818406209</w:t>
      </w:r>
      <w:r w:rsidRPr="00FB04B1">
        <w:rPr>
          <w:sz w:val="20"/>
          <w:szCs w:val="20"/>
        </w:rPr>
        <w:br/>
      </w:r>
      <w:r w:rsidRPr="00FB04B1">
        <w:rPr>
          <w:rStyle w:val="VerbatimChar"/>
          <w:sz w:val="20"/>
          <w:szCs w:val="20"/>
        </w:rPr>
        <w:t>## s12 -0.850805977</w:t>
      </w:r>
    </w:p>
    <w:p w14:paraId="2FAF24E6" w14:textId="77777777" w:rsidR="00FB04B1" w:rsidRPr="00FB04B1" w:rsidRDefault="00FB04B1" w:rsidP="00FB04B1">
      <w:pPr>
        <w:pStyle w:val="SourceCode"/>
        <w:rPr>
          <w:sz w:val="20"/>
          <w:szCs w:val="20"/>
        </w:rPr>
      </w:pPr>
      <w:r w:rsidRPr="00FB04B1">
        <w:rPr>
          <w:rStyle w:val="NormalTok"/>
          <w:sz w:val="20"/>
          <w:szCs w:val="20"/>
        </w:rPr>
        <w:t>hw2&lt;-</w:t>
      </w:r>
      <w:r w:rsidRPr="00FB04B1">
        <w:rPr>
          <w:rStyle w:val="KeywordTok"/>
          <w:sz w:val="20"/>
          <w:szCs w:val="20"/>
        </w:rPr>
        <w:t>HoltWinters</w:t>
      </w:r>
      <w:r w:rsidRPr="00FB04B1">
        <w:rPr>
          <w:rStyle w:val="NormalTok"/>
          <w:sz w:val="20"/>
          <w:szCs w:val="20"/>
        </w:rPr>
        <w:t>(lkerietrain,</w:t>
      </w:r>
      <w:r w:rsidRPr="00FB04B1">
        <w:rPr>
          <w:rStyle w:val="DataTypeTok"/>
          <w:sz w:val="20"/>
          <w:szCs w:val="20"/>
        </w:rPr>
        <w:t>beta=</w:t>
      </w:r>
      <w:r w:rsidRPr="00FB04B1">
        <w:rPr>
          <w:rStyle w:val="OtherTok"/>
          <w:sz w:val="20"/>
          <w:szCs w:val="20"/>
        </w:rPr>
        <w:t>NULL</w:t>
      </w:r>
      <w:r w:rsidRPr="00FB04B1">
        <w:rPr>
          <w:rStyle w:val="NormalTok"/>
          <w:sz w:val="20"/>
          <w:szCs w:val="20"/>
        </w:rPr>
        <w:t>,</w:t>
      </w:r>
      <w:r w:rsidRPr="00FB04B1">
        <w:rPr>
          <w:rStyle w:val="DataTypeTok"/>
          <w:sz w:val="20"/>
          <w:szCs w:val="20"/>
        </w:rPr>
        <w:t>seasonal=</w:t>
      </w:r>
      <w:r w:rsidRPr="00FB04B1">
        <w:rPr>
          <w:rStyle w:val="StringTok"/>
          <w:sz w:val="20"/>
          <w:szCs w:val="20"/>
        </w:rPr>
        <w:t>"multiplicative"</w:t>
      </w:r>
      <w:r w:rsidRPr="00FB04B1">
        <w:rPr>
          <w:rStyle w:val="NormalTok"/>
          <w:sz w:val="20"/>
          <w:szCs w:val="20"/>
        </w:rPr>
        <w:t>)</w:t>
      </w:r>
      <w:r w:rsidRPr="00FB04B1">
        <w:rPr>
          <w:sz w:val="20"/>
          <w:szCs w:val="20"/>
        </w:rPr>
        <w:br/>
      </w:r>
      <w:r w:rsidRPr="00FB04B1">
        <w:rPr>
          <w:rStyle w:val="NormalTok"/>
          <w:sz w:val="20"/>
          <w:szCs w:val="20"/>
        </w:rPr>
        <w:t>hw2</w:t>
      </w:r>
    </w:p>
    <w:p w14:paraId="6D275CA0" w14:textId="77777777" w:rsidR="00FB04B1" w:rsidRPr="00FB04B1" w:rsidRDefault="00FB04B1" w:rsidP="00FB04B1">
      <w:pPr>
        <w:pStyle w:val="SourceCode"/>
        <w:rPr>
          <w:sz w:val="20"/>
          <w:szCs w:val="20"/>
        </w:rPr>
      </w:pPr>
      <w:r w:rsidRPr="00FB04B1">
        <w:rPr>
          <w:rStyle w:val="VerbatimChar"/>
          <w:sz w:val="20"/>
          <w:szCs w:val="20"/>
        </w:rPr>
        <w:t>## Holt-Winters exponential smoothing with trend and multiplicative seasonal component.</w:t>
      </w:r>
      <w:r w:rsidRPr="00FB04B1">
        <w:rPr>
          <w:sz w:val="20"/>
          <w:szCs w:val="20"/>
        </w:rPr>
        <w:br/>
      </w:r>
      <w:r w:rsidRPr="00FB04B1">
        <w:rPr>
          <w:rStyle w:val="VerbatimChar"/>
          <w:sz w:val="20"/>
          <w:szCs w:val="20"/>
        </w:rPr>
        <w:t xml:space="preserve">## </w:t>
      </w:r>
      <w:r w:rsidRPr="00FB04B1">
        <w:rPr>
          <w:sz w:val="20"/>
          <w:szCs w:val="20"/>
        </w:rPr>
        <w:br/>
      </w:r>
      <w:r w:rsidRPr="00FB04B1">
        <w:rPr>
          <w:rStyle w:val="VerbatimChar"/>
          <w:sz w:val="20"/>
          <w:szCs w:val="20"/>
        </w:rPr>
        <w:t>## Call:</w:t>
      </w:r>
      <w:r w:rsidRPr="00FB04B1">
        <w:rPr>
          <w:sz w:val="20"/>
          <w:szCs w:val="20"/>
        </w:rPr>
        <w:br/>
      </w:r>
      <w:r w:rsidRPr="00FB04B1">
        <w:rPr>
          <w:rStyle w:val="VerbatimChar"/>
          <w:sz w:val="20"/>
          <w:szCs w:val="20"/>
        </w:rPr>
        <w:t>## HoltWinters(x = lkerietrain, beta = NULL, seasonal = "multiplicative")</w:t>
      </w:r>
      <w:r w:rsidRPr="00FB04B1">
        <w:rPr>
          <w:sz w:val="20"/>
          <w:szCs w:val="20"/>
        </w:rPr>
        <w:br/>
      </w:r>
      <w:r w:rsidRPr="00FB04B1">
        <w:rPr>
          <w:rStyle w:val="VerbatimChar"/>
          <w:sz w:val="20"/>
          <w:szCs w:val="20"/>
        </w:rPr>
        <w:t xml:space="preserve">## </w:t>
      </w:r>
      <w:r w:rsidRPr="00FB04B1">
        <w:rPr>
          <w:sz w:val="20"/>
          <w:szCs w:val="20"/>
        </w:rPr>
        <w:br/>
      </w:r>
      <w:r w:rsidRPr="00FB04B1">
        <w:rPr>
          <w:rStyle w:val="VerbatimChar"/>
          <w:sz w:val="20"/>
          <w:szCs w:val="20"/>
        </w:rPr>
        <w:t>## Smoothing parameters:</w:t>
      </w:r>
      <w:r w:rsidRPr="00FB04B1">
        <w:rPr>
          <w:sz w:val="20"/>
          <w:szCs w:val="20"/>
        </w:rPr>
        <w:br/>
      </w:r>
      <w:r w:rsidRPr="00FB04B1">
        <w:rPr>
          <w:rStyle w:val="VerbatimChar"/>
          <w:sz w:val="20"/>
          <w:szCs w:val="20"/>
        </w:rPr>
        <w:t>##  alpha: 0.8949784</w:t>
      </w:r>
      <w:r w:rsidRPr="00FB04B1">
        <w:rPr>
          <w:sz w:val="20"/>
          <w:szCs w:val="20"/>
        </w:rPr>
        <w:br/>
      </w:r>
      <w:r w:rsidRPr="00FB04B1">
        <w:rPr>
          <w:rStyle w:val="VerbatimChar"/>
          <w:sz w:val="20"/>
          <w:szCs w:val="20"/>
        </w:rPr>
        <w:t>##  beta : 0.00251526</w:t>
      </w:r>
      <w:r w:rsidRPr="00FB04B1">
        <w:rPr>
          <w:sz w:val="20"/>
          <w:szCs w:val="20"/>
        </w:rPr>
        <w:br/>
      </w:r>
      <w:r w:rsidRPr="00FB04B1">
        <w:rPr>
          <w:rStyle w:val="VerbatimChar"/>
          <w:sz w:val="20"/>
          <w:szCs w:val="20"/>
        </w:rPr>
        <w:t>##  gamma: 1</w:t>
      </w:r>
      <w:r w:rsidRPr="00FB04B1">
        <w:rPr>
          <w:sz w:val="20"/>
          <w:szCs w:val="20"/>
        </w:rPr>
        <w:br/>
      </w:r>
      <w:r w:rsidRPr="00FB04B1">
        <w:rPr>
          <w:rStyle w:val="VerbatimChar"/>
          <w:sz w:val="20"/>
          <w:szCs w:val="20"/>
        </w:rPr>
        <w:t xml:space="preserve">## </w:t>
      </w:r>
      <w:r w:rsidRPr="00FB04B1">
        <w:rPr>
          <w:sz w:val="20"/>
          <w:szCs w:val="20"/>
        </w:rPr>
        <w:br/>
      </w:r>
      <w:r w:rsidRPr="00FB04B1">
        <w:rPr>
          <w:rStyle w:val="VerbatimChar"/>
          <w:sz w:val="20"/>
          <w:szCs w:val="20"/>
        </w:rPr>
        <w:t>## Coefficients:</w:t>
      </w:r>
      <w:r w:rsidRPr="00FB04B1">
        <w:rPr>
          <w:sz w:val="20"/>
          <w:szCs w:val="20"/>
        </w:rPr>
        <w:br/>
      </w:r>
      <w:r w:rsidRPr="00FB04B1">
        <w:rPr>
          <w:rStyle w:val="VerbatimChar"/>
          <w:sz w:val="20"/>
          <w:szCs w:val="20"/>
        </w:rPr>
        <w:t>##             [,1]</w:t>
      </w:r>
      <w:r w:rsidRPr="00FB04B1">
        <w:rPr>
          <w:sz w:val="20"/>
          <w:szCs w:val="20"/>
        </w:rPr>
        <w:br/>
      </w:r>
      <w:r w:rsidRPr="00FB04B1">
        <w:rPr>
          <w:rStyle w:val="VerbatimChar"/>
          <w:sz w:val="20"/>
          <w:szCs w:val="20"/>
        </w:rPr>
        <w:t>## a   17.825739589</w:t>
      </w:r>
      <w:r w:rsidRPr="00FB04B1">
        <w:rPr>
          <w:sz w:val="20"/>
          <w:szCs w:val="20"/>
        </w:rPr>
        <w:br/>
      </w:r>
      <w:r w:rsidRPr="00FB04B1">
        <w:rPr>
          <w:rStyle w:val="VerbatimChar"/>
          <w:sz w:val="20"/>
          <w:szCs w:val="20"/>
        </w:rPr>
        <w:t>## b   -0.002136618</w:t>
      </w:r>
      <w:r w:rsidRPr="00FB04B1">
        <w:rPr>
          <w:sz w:val="20"/>
          <w:szCs w:val="20"/>
        </w:rPr>
        <w:br/>
      </w:r>
      <w:r w:rsidRPr="00FB04B1">
        <w:rPr>
          <w:rStyle w:val="VerbatimChar"/>
          <w:sz w:val="20"/>
          <w:szCs w:val="20"/>
        </w:rPr>
        <w:t>## s1   0.936075995</w:t>
      </w:r>
      <w:r w:rsidRPr="00FB04B1">
        <w:rPr>
          <w:sz w:val="20"/>
          <w:szCs w:val="20"/>
        </w:rPr>
        <w:br/>
      </w:r>
      <w:r w:rsidRPr="00FB04B1">
        <w:rPr>
          <w:rStyle w:val="VerbatimChar"/>
          <w:sz w:val="20"/>
          <w:szCs w:val="20"/>
        </w:rPr>
        <w:t>## s2   0.946946720</w:t>
      </w:r>
      <w:r w:rsidRPr="00FB04B1">
        <w:rPr>
          <w:sz w:val="20"/>
          <w:szCs w:val="20"/>
        </w:rPr>
        <w:br/>
      </w:r>
      <w:r w:rsidRPr="00FB04B1">
        <w:rPr>
          <w:rStyle w:val="VerbatimChar"/>
          <w:sz w:val="20"/>
          <w:szCs w:val="20"/>
        </w:rPr>
        <w:t>## s3   0.969976647</w:t>
      </w:r>
      <w:r w:rsidRPr="00FB04B1">
        <w:rPr>
          <w:sz w:val="20"/>
          <w:szCs w:val="20"/>
        </w:rPr>
        <w:br/>
      </w:r>
      <w:r w:rsidRPr="00FB04B1">
        <w:rPr>
          <w:rStyle w:val="VerbatimChar"/>
          <w:sz w:val="20"/>
          <w:szCs w:val="20"/>
        </w:rPr>
        <w:lastRenderedPageBreak/>
        <w:t>## s4   1.034920056</w:t>
      </w:r>
      <w:r w:rsidRPr="00FB04B1">
        <w:rPr>
          <w:sz w:val="20"/>
          <w:szCs w:val="20"/>
        </w:rPr>
        <w:br/>
      </w:r>
      <w:r w:rsidRPr="00FB04B1">
        <w:rPr>
          <w:rStyle w:val="VerbatimChar"/>
          <w:sz w:val="20"/>
          <w:szCs w:val="20"/>
        </w:rPr>
        <w:t>## s5   1.072923841</w:t>
      </w:r>
      <w:r w:rsidRPr="00FB04B1">
        <w:rPr>
          <w:sz w:val="20"/>
          <w:szCs w:val="20"/>
        </w:rPr>
        <w:br/>
      </w:r>
      <w:r w:rsidRPr="00FB04B1">
        <w:rPr>
          <w:rStyle w:val="VerbatimChar"/>
          <w:sz w:val="20"/>
          <w:szCs w:val="20"/>
        </w:rPr>
        <w:t>## s6   1.082042562</w:t>
      </w:r>
      <w:r w:rsidRPr="00FB04B1">
        <w:rPr>
          <w:sz w:val="20"/>
          <w:szCs w:val="20"/>
        </w:rPr>
        <w:br/>
      </w:r>
      <w:r w:rsidRPr="00FB04B1">
        <w:rPr>
          <w:rStyle w:val="VerbatimChar"/>
          <w:sz w:val="20"/>
          <w:szCs w:val="20"/>
        </w:rPr>
        <w:t>## s7   1.080047070</w:t>
      </w:r>
      <w:r w:rsidRPr="00FB04B1">
        <w:rPr>
          <w:sz w:val="20"/>
          <w:szCs w:val="20"/>
        </w:rPr>
        <w:br/>
      </w:r>
      <w:r w:rsidRPr="00FB04B1">
        <w:rPr>
          <w:rStyle w:val="VerbatimChar"/>
          <w:sz w:val="20"/>
          <w:szCs w:val="20"/>
        </w:rPr>
        <w:t>## s8   1.060526755</w:t>
      </w:r>
      <w:r w:rsidRPr="00FB04B1">
        <w:rPr>
          <w:sz w:val="20"/>
          <w:szCs w:val="20"/>
        </w:rPr>
        <w:br/>
      </w:r>
      <w:r w:rsidRPr="00FB04B1">
        <w:rPr>
          <w:rStyle w:val="VerbatimChar"/>
          <w:sz w:val="20"/>
          <w:szCs w:val="20"/>
        </w:rPr>
        <w:t>## s9   1.023815328</w:t>
      </w:r>
      <w:r w:rsidRPr="00FB04B1">
        <w:rPr>
          <w:sz w:val="20"/>
          <w:szCs w:val="20"/>
        </w:rPr>
        <w:br/>
      </w:r>
      <w:r w:rsidRPr="00FB04B1">
        <w:rPr>
          <w:rStyle w:val="VerbatimChar"/>
          <w:sz w:val="20"/>
          <w:szCs w:val="20"/>
        </w:rPr>
        <w:t>## s10  0.976372750</w:t>
      </w:r>
      <w:r w:rsidRPr="00FB04B1">
        <w:rPr>
          <w:sz w:val="20"/>
          <w:szCs w:val="20"/>
        </w:rPr>
        <w:br/>
      </w:r>
      <w:r w:rsidRPr="00FB04B1">
        <w:rPr>
          <w:rStyle w:val="VerbatimChar"/>
          <w:sz w:val="20"/>
          <w:szCs w:val="20"/>
        </w:rPr>
        <w:t>## s11  0.948679604</w:t>
      </w:r>
      <w:r w:rsidRPr="00FB04B1">
        <w:rPr>
          <w:sz w:val="20"/>
          <w:szCs w:val="20"/>
        </w:rPr>
        <w:br/>
      </w:r>
      <w:r w:rsidRPr="00FB04B1">
        <w:rPr>
          <w:rStyle w:val="VerbatimChar"/>
          <w:sz w:val="20"/>
          <w:szCs w:val="20"/>
        </w:rPr>
        <w:t>## s12  0.944196448</w:t>
      </w:r>
    </w:p>
    <w:p w14:paraId="20E8DA0A" w14:textId="2475E619" w:rsidR="00FB04B1" w:rsidRDefault="00FB04B1" w:rsidP="00510DA7">
      <w:r>
        <w:t xml:space="preserve">Appendix 2: Code to Create Optimal Spectral Models </w:t>
      </w:r>
    </w:p>
    <w:p w14:paraId="5B6F2486" w14:textId="77777777" w:rsidR="00DC3B7F" w:rsidRPr="00DC3B7F" w:rsidRDefault="00DC3B7F" w:rsidP="00DC3B7F">
      <w:pPr>
        <w:pStyle w:val="SourceCode"/>
        <w:rPr>
          <w:sz w:val="20"/>
          <w:szCs w:val="20"/>
        </w:rPr>
      </w:pPr>
      <w:r w:rsidRPr="00DC3B7F">
        <w:rPr>
          <w:rStyle w:val="NormalTok"/>
          <w:sz w:val="20"/>
          <w:szCs w:val="20"/>
        </w:rPr>
        <w:t>models&lt;-</w:t>
      </w:r>
      <w:r w:rsidRPr="00DC3B7F">
        <w:rPr>
          <w:rStyle w:val="KeywordTok"/>
          <w:sz w:val="20"/>
          <w:szCs w:val="20"/>
        </w:rPr>
        <w:t>list</w:t>
      </w:r>
      <w:r w:rsidRPr="00DC3B7F">
        <w:rPr>
          <w:rStyle w:val="NormalTok"/>
          <w:sz w:val="20"/>
          <w:szCs w:val="20"/>
        </w:rPr>
        <w:t>()</w:t>
      </w:r>
      <w:r w:rsidRPr="00DC3B7F">
        <w:rPr>
          <w:sz w:val="20"/>
          <w:szCs w:val="20"/>
        </w:rPr>
        <w:br/>
      </w:r>
      <w:r w:rsidRPr="00DC3B7F">
        <w:rPr>
          <w:sz w:val="20"/>
          <w:szCs w:val="20"/>
        </w:rPr>
        <w:br/>
      </w:r>
      <w:r w:rsidRPr="00DC3B7F">
        <w:rPr>
          <w:rStyle w:val="NormalTok"/>
          <w:sz w:val="20"/>
          <w:szCs w:val="20"/>
        </w:rPr>
        <w:t xml:space="preserve">for(i in </w:t>
      </w:r>
      <w:r w:rsidRPr="00DC3B7F">
        <w:rPr>
          <w:rStyle w:val="DecValTok"/>
          <w:sz w:val="20"/>
          <w:szCs w:val="20"/>
        </w:rPr>
        <w:t>1</w:t>
      </w:r>
      <w:r w:rsidRPr="00DC3B7F">
        <w:rPr>
          <w:rStyle w:val="NormalTok"/>
          <w:sz w:val="20"/>
          <w:szCs w:val="20"/>
        </w:rPr>
        <w:t>:</w:t>
      </w:r>
      <w:r w:rsidRPr="00DC3B7F">
        <w:rPr>
          <w:rStyle w:val="DecValTok"/>
          <w:sz w:val="20"/>
          <w:szCs w:val="20"/>
        </w:rPr>
        <w:t>10</w:t>
      </w:r>
      <w:r w:rsidRPr="00DC3B7F">
        <w:rPr>
          <w:rStyle w:val="NormalTok"/>
          <w:sz w:val="20"/>
          <w:szCs w:val="20"/>
        </w:rPr>
        <w:t>){</w:t>
      </w:r>
      <w:r w:rsidRPr="00DC3B7F">
        <w:rPr>
          <w:sz w:val="20"/>
          <w:szCs w:val="20"/>
        </w:rPr>
        <w:br/>
      </w:r>
      <w:r w:rsidRPr="00DC3B7F">
        <w:rPr>
          <w:rStyle w:val="NormalTok"/>
          <w:sz w:val="20"/>
          <w:szCs w:val="20"/>
        </w:rPr>
        <w:t xml:space="preserve">  beg&lt;-</w:t>
      </w:r>
      <w:r w:rsidRPr="00DC3B7F">
        <w:rPr>
          <w:rStyle w:val="StringTok"/>
          <w:sz w:val="20"/>
          <w:szCs w:val="20"/>
        </w:rPr>
        <w:t>"cc1+d1"</w:t>
      </w:r>
      <w:r w:rsidRPr="00DC3B7F">
        <w:rPr>
          <w:sz w:val="20"/>
          <w:szCs w:val="20"/>
        </w:rPr>
        <w:br/>
      </w:r>
      <w:r w:rsidRPr="00DC3B7F">
        <w:rPr>
          <w:rStyle w:val="NormalTok"/>
          <w:sz w:val="20"/>
          <w:szCs w:val="20"/>
        </w:rPr>
        <w:t xml:space="preserve">  if(i&gt;</w:t>
      </w:r>
      <w:r w:rsidRPr="00DC3B7F">
        <w:rPr>
          <w:rStyle w:val="DecValTok"/>
          <w:sz w:val="20"/>
          <w:szCs w:val="20"/>
        </w:rPr>
        <w:t>1</w:t>
      </w:r>
      <w:r w:rsidRPr="00DC3B7F">
        <w:rPr>
          <w:rStyle w:val="NormalTok"/>
          <w:sz w:val="20"/>
          <w:szCs w:val="20"/>
        </w:rPr>
        <w:t>){</w:t>
      </w:r>
      <w:r w:rsidRPr="00DC3B7F">
        <w:rPr>
          <w:sz w:val="20"/>
          <w:szCs w:val="20"/>
        </w:rPr>
        <w:br/>
      </w:r>
      <w:r w:rsidRPr="00DC3B7F">
        <w:rPr>
          <w:rStyle w:val="NormalTok"/>
          <w:sz w:val="20"/>
          <w:szCs w:val="20"/>
        </w:rPr>
        <w:t xml:space="preserve">    for(s in </w:t>
      </w:r>
      <w:r w:rsidRPr="00DC3B7F">
        <w:rPr>
          <w:rStyle w:val="DecValTok"/>
          <w:sz w:val="20"/>
          <w:szCs w:val="20"/>
        </w:rPr>
        <w:t>2</w:t>
      </w:r>
      <w:r w:rsidRPr="00DC3B7F">
        <w:rPr>
          <w:rStyle w:val="NormalTok"/>
          <w:sz w:val="20"/>
          <w:szCs w:val="20"/>
        </w:rPr>
        <w:t>:i){</w:t>
      </w:r>
      <w:r w:rsidRPr="00DC3B7F">
        <w:rPr>
          <w:sz w:val="20"/>
          <w:szCs w:val="20"/>
        </w:rPr>
        <w:br/>
      </w:r>
      <w:r w:rsidRPr="00DC3B7F">
        <w:rPr>
          <w:rStyle w:val="NormalTok"/>
          <w:sz w:val="20"/>
          <w:szCs w:val="20"/>
        </w:rPr>
        <w:t xml:space="preserve">      beg&lt;-</w:t>
      </w:r>
      <w:r w:rsidRPr="00DC3B7F">
        <w:rPr>
          <w:rStyle w:val="KeywordTok"/>
          <w:sz w:val="20"/>
          <w:szCs w:val="20"/>
        </w:rPr>
        <w:t>paste</w:t>
      </w:r>
      <w:r w:rsidRPr="00DC3B7F">
        <w:rPr>
          <w:rStyle w:val="NormalTok"/>
          <w:sz w:val="20"/>
          <w:szCs w:val="20"/>
        </w:rPr>
        <w:t>(beg,</w:t>
      </w:r>
      <w:r w:rsidRPr="00DC3B7F">
        <w:rPr>
          <w:rStyle w:val="KeywordTok"/>
          <w:sz w:val="20"/>
          <w:szCs w:val="20"/>
        </w:rPr>
        <w:t>paste</w:t>
      </w:r>
      <w:r w:rsidRPr="00DC3B7F">
        <w:rPr>
          <w:rStyle w:val="NormalTok"/>
          <w:sz w:val="20"/>
          <w:szCs w:val="20"/>
        </w:rPr>
        <w:t>(</w:t>
      </w:r>
      <w:r w:rsidRPr="00DC3B7F">
        <w:rPr>
          <w:rStyle w:val="StringTok"/>
          <w:sz w:val="20"/>
          <w:szCs w:val="20"/>
        </w:rPr>
        <w:t>"c"</w:t>
      </w:r>
      <w:r w:rsidRPr="00DC3B7F">
        <w:rPr>
          <w:rStyle w:val="NormalTok"/>
          <w:sz w:val="20"/>
          <w:szCs w:val="20"/>
        </w:rPr>
        <w:t>,s,</w:t>
      </w:r>
      <w:r w:rsidRPr="00DC3B7F">
        <w:rPr>
          <w:rStyle w:val="DataTypeTok"/>
          <w:sz w:val="20"/>
          <w:szCs w:val="20"/>
        </w:rPr>
        <w:t>sep=</w:t>
      </w:r>
      <w:r w:rsidRPr="00DC3B7F">
        <w:rPr>
          <w:rStyle w:val="StringTok"/>
          <w:sz w:val="20"/>
          <w:szCs w:val="20"/>
        </w:rPr>
        <w:t>""</w:t>
      </w:r>
      <w:r w:rsidRPr="00DC3B7F">
        <w:rPr>
          <w:rStyle w:val="NormalTok"/>
          <w:sz w:val="20"/>
          <w:szCs w:val="20"/>
        </w:rPr>
        <w:t>),</w:t>
      </w:r>
      <w:r w:rsidRPr="00DC3B7F">
        <w:rPr>
          <w:rStyle w:val="KeywordTok"/>
          <w:sz w:val="20"/>
          <w:szCs w:val="20"/>
        </w:rPr>
        <w:t>paste</w:t>
      </w:r>
      <w:r w:rsidRPr="00DC3B7F">
        <w:rPr>
          <w:rStyle w:val="NormalTok"/>
          <w:sz w:val="20"/>
          <w:szCs w:val="20"/>
        </w:rPr>
        <w:t>(</w:t>
      </w:r>
      <w:r w:rsidRPr="00DC3B7F">
        <w:rPr>
          <w:rStyle w:val="StringTok"/>
          <w:sz w:val="20"/>
          <w:szCs w:val="20"/>
        </w:rPr>
        <w:t>"d"</w:t>
      </w:r>
      <w:r w:rsidRPr="00DC3B7F">
        <w:rPr>
          <w:rStyle w:val="NormalTok"/>
          <w:sz w:val="20"/>
          <w:szCs w:val="20"/>
        </w:rPr>
        <w:t>,s,</w:t>
      </w:r>
      <w:r w:rsidRPr="00DC3B7F">
        <w:rPr>
          <w:rStyle w:val="DataTypeTok"/>
          <w:sz w:val="20"/>
          <w:szCs w:val="20"/>
        </w:rPr>
        <w:t>sep=</w:t>
      </w:r>
      <w:r w:rsidRPr="00DC3B7F">
        <w:rPr>
          <w:rStyle w:val="StringTok"/>
          <w:sz w:val="20"/>
          <w:szCs w:val="20"/>
        </w:rPr>
        <w:t>""</w:t>
      </w:r>
      <w:r w:rsidRPr="00DC3B7F">
        <w:rPr>
          <w:rStyle w:val="NormalTok"/>
          <w:sz w:val="20"/>
          <w:szCs w:val="20"/>
        </w:rPr>
        <w:t>),</w:t>
      </w:r>
      <w:r w:rsidRPr="00DC3B7F">
        <w:rPr>
          <w:rStyle w:val="DataTypeTok"/>
          <w:sz w:val="20"/>
          <w:szCs w:val="20"/>
        </w:rPr>
        <w:t>sep=</w:t>
      </w:r>
      <w:r w:rsidRPr="00DC3B7F">
        <w:rPr>
          <w:rStyle w:val="StringTok"/>
          <w:sz w:val="20"/>
          <w:szCs w:val="20"/>
        </w:rPr>
        <w:t>"+"</w:t>
      </w:r>
      <w:r w:rsidRPr="00DC3B7F">
        <w:rPr>
          <w:rStyle w:val="NormalTok"/>
          <w:sz w:val="20"/>
          <w:szCs w:val="20"/>
        </w:rPr>
        <w:t>)</w:t>
      </w:r>
      <w:r w:rsidRPr="00DC3B7F">
        <w:rPr>
          <w:sz w:val="20"/>
          <w:szCs w:val="20"/>
        </w:rPr>
        <w:br/>
      </w:r>
      <w:r w:rsidRPr="00DC3B7F">
        <w:rPr>
          <w:rStyle w:val="NormalTok"/>
          <w:sz w:val="20"/>
          <w:szCs w:val="20"/>
        </w:rPr>
        <w:t xml:space="preserve">    }</w:t>
      </w:r>
      <w:r w:rsidRPr="00DC3B7F">
        <w:rPr>
          <w:sz w:val="20"/>
          <w:szCs w:val="20"/>
        </w:rPr>
        <w:br/>
      </w:r>
      <w:r w:rsidRPr="00DC3B7F">
        <w:rPr>
          <w:rStyle w:val="NormalTok"/>
          <w:sz w:val="20"/>
          <w:szCs w:val="20"/>
        </w:rPr>
        <w:t xml:space="preserve">  }</w:t>
      </w:r>
      <w:r w:rsidRPr="00DC3B7F">
        <w:rPr>
          <w:sz w:val="20"/>
          <w:szCs w:val="20"/>
        </w:rPr>
        <w:br/>
      </w:r>
      <w:r w:rsidRPr="00DC3B7F">
        <w:rPr>
          <w:rStyle w:val="NormalTok"/>
          <w:sz w:val="20"/>
          <w:szCs w:val="20"/>
        </w:rPr>
        <w:t xml:space="preserve">  end&lt;-</w:t>
      </w:r>
      <w:r w:rsidRPr="00DC3B7F">
        <w:rPr>
          <w:rStyle w:val="KeywordTok"/>
          <w:sz w:val="20"/>
          <w:szCs w:val="20"/>
        </w:rPr>
        <w:t>paste</w:t>
      </w:r>
      <w:r w:rsidRPr="00DC3B7F">
        <w:rPr>
          <w:rStyle w:val="NormalTok"/>
          <w:sz w:val="20"/>
          <w:szCs w:val="20"/>
        </w:rPr>
        <w:t>(beg,</w:t>
      </w:r>
      <w:r w:rsidRPr="00DC3B7F">
        <w:rPr>
          <w:rStyle w:val="StringTok"/>
          <w:sz w:val="20"/>
          <w:szCs w:val="20"/>
        </w:rPr>
        <w:t>"t"</w:t>
      </w:r>
      <w:r w:rsidRPr="00DC3B7F">
        <w:rPr>
          <w:rStyle w:val="NormalTok"/>
          <w:sz w:val="20"/>
          <w:szCs w:val="20"/>
        </w:rPr>
        <w:t>,</w:t>
      </w:r>
      <w:r w:rsidRPr="00DC3B7F">
        <w:rPr>
          <w:rStyle w:val="DataTypeTok"/>
          <w:sz w:val="20"/>
          <w:szCs w:val="20"/>
        </w:rPr>
        <w:t>sep=</w:t>
      </w:r>
      <w:r w:rsidRPr="00DC3B7F">
        <w:rPr>
          <w:rStyle w:val="StringTok"/>
          <w:sz w:val="20"/>
          <w:szCs w:val="20"/>
        </w:rPr>
        <w:t>"+"</w:t>
      </w:r>
      <w:r w:rsidRPr="00DC3B7F">
        <w:rPr>
          <w:rStyle w:val="NormalTok"/>
          <w:sz w:val="20"/>
          <w:szCs w:val="20"/>
        </w:rPr>
        <w:t>)</w:t>
      </w:r>
      <w:r w:rsidRPr="00DC3B7F">
        <w:rPr>
          <w:sz w:val="20"/>
          <w:szCs w:val="20"/>
        </w:rPr>
        <w:br/>
      </w:r>
      <w:r w:rsidRPr="00DC3B7F">
        <w:rPr>
          <w:rStyle w:val="NormalTok"/>
          <w:sz w:val="20"/>
          <w:szCs w:val="20"/>
        </w:rPr>
        <w:t xml:space="preserve">  models[[i]]&lt;-</w:t>
      </w:r>
      <w:r w:rsidRPr="00DC3B7F">
        <w:rPr>
          <w:rStyle w:val="KeywordTok"/>
          <w:sz w:val="20"/>
          <w:szCs w:val="20"/>
        </w:rPr>
        <w:t>lm</w:t>
      </w:r>
      <w:r w:rsidRPr="00DC3B7F">
        <w:rPr>
          <w:rStyle w:val="NormalTok"/>
          <w:sz w:val="20"/>
          <w:szCs w:val="20"/>
        </w:rPr>
        <w:t>(</w:t>
      </w:r>
      <w:r w:rsidRPr="00DC3B7F">
        <w:rPr>
          <w:rStyle w:val="KeywordTok"/>
          <w:sz w:val="20"/>
          <w:szCs w:val="20"/>
        </w:rPr>
        <w:t>formula</w:t>
      </w:r>
      <w:r w:rsidRPr="00DC3B7F">
        <w:rPr>
          <w:rStyle w:val="NormalTok"/>
          <w:sz w:val="20"/>
          <w:szCs w:val="20"/>
        </w:rPr>
        <w:t>(</w:t>
      </w:r>
      <w:r w:rsidRPr="00DC3B7F">
        <w:rPr>
          <w:rStyle w:val="KeywordTok"/>
          <w:sz w:val="20"/>
          <w:szCs w:val="20"/>
        </w:rPr>
        <w:t>paste</w:t>
      </w:r>
      <w:r w:rsidRPr="00DC3B7F">
        <w:rPr>
          <w:rStyle w:val="NormalTok"/>
          <w:sz w:val="20"/>
          <w:szCs w:val="20"/>
        </w:rPr>
        <w:t>(</w:t>
      </w:r>
      <w:r w:rsidRPr="00DC3B7F">
        <w:rPr>
          <w:rStyle w:val="StringTok"/>
          <w:sz w:val="20"/>
          <w:szCs w:val="20"/>
        </w:rPr>
        <w:t>"log(lkerietrain)"</w:t>
      </w:r>
      <w:r w:rsidRPr="00DC3B7F">
        <w:rPr>
          <w:rStyle w:val="NormalTok"/>
          <w:sz w:val="20"/>
          <w:szCs w:val="20"/>
        </w:rPr>
        <w:t>,</w:t>
      </w:r>
      <w:r w:rsidRPr="00DC3B7F">
        <w:rPr>
          <w:rStyle w:val="StringTok"/>
          <w:sz w:val="20"/>
          <w:szCs w:val="20"/>
        </w:rPr>
        <w:t>"~"</w:t>
      </w:r>
      <w:r w:rsidRPr="00DC3B7F">
        <w:rPr>
          <w:rStyle w:val="NormalTok"/>
          <w:sz w:val="20"/>
          <w:szCs w:val="20"/>
        </w:rPr>
        <w:t>,end,</w:t>
      </w:r>
      <w:r w:rsidRPr="00DC3B7F">
        <w:rPr>
          <w:rStyle w:val="DataTypeTok"/>
          <w:sz w:val="20"/>
          <w:szCs w:val="20"/>
        </w:rPr>
        <w:t>sep=</w:t>
      </w:r>
      <w:r w:rsidRPr="00DC3B7F">
        <w:rPr>
          <w:rStyle w:val="StringTok"/>
          <w:sz w:val="20"/>
          <w:szCs w:val="20"/>
        </w:rPr>
        <w:t>""</w:t>
      </w:r>
      <w:r w:rsidRPr="00DC3B7F">
        <w:rPr>
          <w:rStyle w:val="NormalTok"/>
          <w:sz w:val="20"/>
          <w:szCs w:val="20"/>
        </w:rPr>
        <w:t>)))</w:t>
      </w:r>
      <w:r w:rsidRPr="00DC3B7F">
        <w:rPr>
          <w:sz w:val="20"/>
          <w:szCs w:val="20"/>
        </w:rPr>
        <w:br/>
      </w:r>
      <w:r w:rsidRPr="00DC3B7F">
        <w:rPr>
          <w:rStyle w:val="NormalTok"/>
          <w:sz w:val="20"/>
          <w:szCs w:val="20"/>
        </w:rPr>
        <w:t xml:space="preserve">  pre&lt;-</w:t>
      </w:r>
      <w:r w:rsidRPr="00DC3B7F">
        <w:rPr>
          <w:rStyle w:val="KeywordTok"/>
          <w:sz w:val="20"/>
          <w:szCs w:val="20"/>
        </w:rPr>
        <w:t>exp</w:t>
      </w:r>
      <w:r w:rsidRPr="00DC3B7F">
        <w:rPr>
          <w:rStyle w:val="NormalTok"/>
          <w:sz w:val="20"/>
          <w:szCs w:val="20"/>
        </w:rPr>
        <w:t>(</w:t>
      </w:r>
      <w:r w:rsidRPr="00DC3B7F">
        <w:rPr>
          <w:rStyle w:val="KeywordTok"/>
          <w:sz w:val="20"/>
          <w:szCs w:val="20"/>
        </w:rPr>
        <w:t>fitted</w:t>
      </w:r>
      <w:r w:rsidRPr="00DC3B7F">
        <w:rPr>
          <w:rStyle w:val="NormalTok"/>
          <w:sz w:val="20"/>
          <w:szCs w:val="20"/>
        </w:rPr>
        <w:t>(models[[i]]))</w:t>
      </w:r>
      <w:r w:rsidRPr="00DC3B7F">
        <w:rPr>
          <w:sz w:val="20"/>
          <w:szCs w:val="20"/>
        </w:rPr>
        <w:br/>
      </w:r>
      <w:r w:rsidRPr="00DC3B7F">
        <w:rPr>
          <w:rStyle w:val="NormalTok"/>
          <w:sz w:val="20"/>
          <w:szCs w:val="20"/>
        </w:rPr>
        <w:t xml:space="preserve">  sub&lt;-lkerietrain-</w:t>
      </w:r>
      <w:r w:rsidRPr="00DC3B7F">
        <w:rPr>
          <w:rStyle w:val="KeywordTok"/>
          <w:sz w:val="20"/>
          <w:szCs w:val="20"/>
        </w:rPr>
        <w:t>exp</w:t>
      </w:r>
      <w:r w:rsidRPr="00DC3B7F">
        <w:rPr>
          <w:rStyle w:val="NormalTok"/>
          <w:sz w:val="20"/>
          <w:szCs w:val="20"/>
        </w:rPr>
        <w:t>(</w:t>
      </w:r>
      <w:r w:rsidRPr="00DC3B7F">
        <w:rPr>
          <w:rStyle w:val="KeywordTok"/>
          <w:sz w:val="20"/>
          <w:szCs w:val="20"/>
        </w:rPr>
        <w:t>fitted</w:t>
      </w:r>
      <w:r w:rsidRPr="00DC3B7F">
        <w:rPr>
          <w:rStyle w:val="NormalTok"/>
          <w:sz w:val="20"/>
          <w:szCs w:val="20"/>
        </w:rPr>
        <w:t>(models[[i]]))</w:t>
      </w:r>
      <w:r w:rsidRPr="00DC3B7F">
        <w:rPr>
          <w:sz w:val="20"/>
          <w:szCs w:val="20"/>
        </w:rPr>
        <w:br/>
      </w:r>
      <w:r w:rsidRPr="00DC3B7F">
        <w:rPr>
          <w:rStyle w:val="NormalTok"/>
          <w:sz w:val="20"/>
          <w:szCs w:val="20"/>
        </w:rPr>
        <w:t xml:space="preserve">  arimasub&lt;-</w:t>
      </w:r>
      <w:r w:rsidRPr="00DC3B7F">
        <w:rPr>
          <w:rStyle w:val="KeywordTok"/>
          <w:sz w:val="20"/>
          <w:szCs w:val="20"/>
        </w:rPr>
        <w:t>Arima</w:t>
      </w:r>
      <w:r w:rsidRPr="00DC3B7F">
        <w:rPr>
          <w:rStyle w:val="NormalTok"/>
          <w:sz w:val="20"/>
          <w:szCs w:val="20"/>
        </w:rPr>
        <w:t xml:space="preserve">(sub, </w:t>
      </w:r>
      <w:r w:rsidRPr="00DC3B7F">
        <w:rPr>
          <w:rStyle w:val="DataTypeTok"/>
          <w:sz w:val="20"/>
          <w:szCs w:val="20"/>
        </w:rPr>
        <w:t>order=</w:t>
      </w:r>
      <w:r w:rsidRPr="00DC3B7F">
        <w:rPr>
          <w:rStyle w:val="KeywordTok"/>
          <w:sz w:val="20"/>
          <w:szCs w:val="20"/>
        </w:rPr>
        <w:t>c</w:t>
      </w:r>
      <w:r w:rsidRPr="00DC3B7F">
        <w:rPr>
          <w:rStyle w:val="NormalTok"/>
          <w:sz w:val="20"/>
          <w:szCs w:val="20"/>
        </w:rPr>
        <w:t>(</w:t>
      </w:r>
      <w:r w:rsidRPr="00DC3B7F">
        <w:rPr>
          <w:rStyle w:val="DecValTok"/>
          <w:sz w:val="20"/>
          <w:szCs w:val="20"/>
        </w:rPr>
        <w:t>1</w:t>
      </w:r>
      <w:r w:rsidRPr="00DC3B7F">
        <w:rPr>
          <w:rStyle w:val="NormalTok"/>
          <w:sz w:val="20"/>
          <w:szCs w:val="20"/>
        </w:rPr>
        <w:t>,</w:t>
      </w:r>
      <w:r w:rsidRPr="00DC3B7F">
        <w:rPr>
          <w:rStyle w:val="DecValTok"/>
          <w:sz w:val="20"/>
          <w:szCs w:val="20"/>
        </w:rPr>
        <w:t>0</w:t>
      </w:r>
      <w:r w:rsidRPr="00DC3B7F">
        <w:rPr>
          <w:rStyle w:val="NormalTok"/>
          <w:sz w:val="20"/>
          <w:szCs w:val="20"/>
        </w:rPr>
        <w:t>,</w:t>
      </w:r>
      <w:r w:rsidRPr="00DC3B7F">
        <w:rPr>
          <w:rStyle w:val="DecValTok"/>
          <w:sz w:val="20"/>
          <w:szCs w:val="20"/>
        </w:rPr>
        <w:t>1</w:t>
      </w:r>
      <w:r w:rsidRPr="00DC3B7F">
        <w:rPr>
          <w:rStyle w:val="NormalTok"/>
          <w:sz w:val="20"/>
          <w:szCs w:val="20"/>
        </w:rPr>
        <w:t>))</w:t>
      </w:r>
      <w:r w:rsidRPr="00DC3B7F">
        <w:rPr>
          <w:sz w:val="20"/>
          <w:szCs w:val="20"/>
        </w:rPr>
        <w:br/>
      </w:r>
      <w:r w:rsidRPr="00DC3B7F">
        <w:rPr>
          <w:rStyle w:val="NormalTok"/>
          <w:sz w:val="20"/>
          <w:szCs w:val="20"/>
        </w:rPr>
        <w:t xml:space="preserve">  </w:t>
      </w:r>
      <w:r w:rsidRPr="00DC3B7F">
        <w:rPr>
          <w:rStyle w:val="KeywordTok"/>
          <w:sz w:val="20"/>
          <w:szCs w:val="20"/>
        </w:rPr>
        <w:t>print</w:t>
      </w:r>
      <w:r w:rsidRPr="00DC3B7F">
        <w:rPr>
          <w:rStyle w:val="NormalTok"/>
          <w:sz w:val="20"/>
          <w:szCs w:val="20"/>
        </w:rPr>
        <w:t>(i)</w:t>
      </w:r>
      <w:r w:rsidRPr="00DC3B7F">
        <w:rPr>
          <w:sz w:val="20"/>
          <w:szCs w:val="20"/>
        </w:rPr>
        <w:br/>
      </w:r>
      <w:r w:rsidRPr="00DC3B7F">
        <w:rPr>
          <w:rStyle w:val="NormalTok"/>
          <w:sz w:val="20"/>
          <w:szCs w:val="20"/>
        </w:rPr>
        <w:t xml:space="preserve">  </w:t>
      </w:r>
      <w:r w:rsidRPr="00DC3B7F">
        <w:rPr>
          <w:rStyle w:val="KeywordTok"/>
          <w:sz w:val="20"/>
          <w:szCs w:val="20"/>
        </w:rPr>
        <w:t>print</w:t>
      </w:r>
      <w:r w:rsidRPr="00DC3B7F">
        <w:rPr>
          <w:rStyle w:val="NormalTok"/>
          <w:sz w:val="20"/>
          <w:szCs w:val="20"/>
        </w:rPr>
        <w:t>(</w:t>
      </w:r>
      <w:r w:rsidRPr="00DC3B7F">
        <w:rPr>
          <w:rStyle w:val="KeywordTok"/>
          <w:sz w:val="20"/>
          <w:szCs w:val="20"/>
        </w:rPr>
        <w:t>sum</w:t>
      </w:r>
      <w:r w:rsidRPr="00DC3B7F">
        <w:rPr>
          <w:rStyle w:val="NormalTok"/>
          <w:sz w:val="20"/>
          <w:szCs w:val="20"/>
        </w:rPr>
        <w:t>(((arimasub$fitted+pre)-lkerietrain)^</w:t>
      </w:r>
      <w:r w:rsidRPr="00DC3B7F">
        <w:rPr>
          <w:rStyle w:val="DecValTok"/>
          <w:sz w:val="20"/>
          <w:szCs w:val="20"/>
        </w:rPr>
        <w:t>2</w:t>
      </w:r>
      <w:r w:rsidRPr="00DC3B7F">
        <w:rPr>
          <w:rStyle w:val="NormalTok"/>
          <w:sz w:val="20"/>
          <w:szCs w:val="20"/>
        </w:rPr>
        <w:t>))</w:t>
      </w:r>
      <w:r w:rsidRPr="00DC3B7F">
        <w:rPr>
          <w:sz w:val="20"/>
          <w:szCs w:val="20"/>
        </w:rPr>
        <w:br/>
      </w:r>
      <w:r w:rsidRPr="00DC3B7F">
        <w:rPr>
          <w:rStyle w:val="NormalTok"/>
          <w:sz w:val="20"/>
          <w:szCs w:val="20"/>
        </w:rPr>
        <w:t>}</w:t>
      </w:r>
    </w:p>
    <w:p w14:paraId="51D9207D" w14:textId="77777777" w:rsidR="00DC3B7F" w:rsidRPr="00DC3B7F" w:rsidRDefault="00DC3B7F" w:rsidP="00DC3B7F">
      <w:pPr>
        <w:pStyle w:val="SourceCode"/>
        <w:rPr>
          <w:sz w:val="20"/>
          <w:szCs w:val="20"/>
          <w:lang w:val="de-DE"/>
        </w:rPr>
      </w:pPr>
      <w:r w:rsidRPr="00DC3B7F">
        <w:rPr>
          <w:rStyle w:val="VerbatimChar"/>
          <w:sz w:val="20"/>
          <w:szCs w:val="20"/>
          <w:lang w:val="de-DE"/>
        </w:rPr>
        <w:t>## [1] 1</w:t>
      </w:r>
      <w:r w:rsidRPr="00DC3B7F">
        <w:rPr>
          <w:sz w:val="20"/>
          <w:szCs w:val="20"/>
          <w:lang w:val="de-DE"/>
        </w:rPr>
        <w:br/>
      </w:r>
      <w:r w:rsidRPr="00DC3B7F">
        <w:rPr>
          <w:rStyle w:val="VerbatimChar"/>
          <w:sz w:val="20"/>
          <w:szCs w:val="20"/>
          <w:lang w:val="de-DE"/>
        </w:rPr>
        <w:t>## [1] 177.6831</w:t>
      </w:r>
      <w:r w:rsidRPr="00DC3B7F">
        <w:rPr>
          <w:sz w:val="20"/>
          <w:szCs w:val="20"/>
          <w:lang w:val="de-DE"/>
        </w:rPr>
        <w:br/>
      </w:r>
      <w:r w:rsidRPr="00DC3B7F">
        <w:rPr>
          <w:rStyle w:val="VerbatimChar"/>
          <w:sz w:val="20"/>
          <w:szCs w:val="20"/>
          <w:lang w:val="de-DE"/>
        </w:rPr>
        <w:t>## [1] 2</w:t>
      </w:r>
      <w:r w:rsidRPr="00DC3B7F">
        <w:rPr>
          <w:sz w:val="20"/>
          <w:szCs w:val="20"/>
          <w:lang w:val="de-DE"/>
        </w:rPr>
        <w:br/>
      </w:r>
      <w:r w:rsidRPr="00DC3B7F">
        <w:rPr>
          <w:rStyle w:val="VerbatimChar"/>
          <w:sz w:val="20"/>
          <w:szCs w:val="20"/>
          <w:lang w:val="de-DE"/>
        </w:rPr>
        <w:t>## [1] 108.6809</w:t>
      </w:r>
      <w:r w:rsidRPr="00DC3B7F">
        <w:rPr>
          <w:sz w:val="20"/>
          <w:szCs w:val="20"/>
          <w:lang w:val="de-DE"/>
        </w:rPr>
        <w:br/>
      </w:r>
      <w:r w:rsidRPr="00DC3B7F">
        <w:rPr>
          <w:rStyle w:val="VerbatimChar"/>
          <w:sz w:val="20"/>
          <w:szCs w:val="20"/>
          <w:lang w:val="de-DE"/>
        </w:rPr>
        <w:t>## [1] 3</w:t>
      </w:r>
      <w:r w:rsidRPr="00DC3B7F">
        <w:rPr>
          <w:sz w:val="20"/>
          <w:szCs w:val="20"/>
          <w:lang w:val="de-DE"/>
        </w:rPr>
        <w:br/>
      </w:r>
      <w:r w:rsidRPr="00DC3B7F">
        <w:rPr>
          <w:rStyle w:val="VerbatimChar"/>
          <w:sz w:val="20"/>
          <w:szCs w:val="20"/>
          <w:lang w:val="de-DE"/>
        </w:rPr>
        <w:t>## [1] 107.2411</w:t>
      </w:r>
      <w:r w:rsidRPr="00DC3B7F">
        <w:rPr>
          <w:sz w:val="20"/>
          <w:szCs w:val="20"/>
          <w:lang w:val="de-DE"/>
        </w:rPr>
        <w:br/>
      </w:r>
      <w:r w:rsidRPr="00DC3B7F">
        <w:rPr>
          <w:rStyle w:val="VerbatimChar"/>
          <w:sz w:val="20"/>
          <w:szCs w:val="20"/>
          <w:lang w:val="de-DE"/>
        </w:rPr>
        <w:t>## [1] 4</w:t>
      </w:r>
      <w:r w:rsidRPr="00DC3B7F">
        <w:rPr>
          <w:sz w:val="20"/>
          <w:szCs w:val="20"/>
          <w:lang w:val="de-DE"/>
        </w:rPr>
        <w:br/>
      </w:r>
      <w:r w:rsidRPr="00DC3B7F">
        <w:rPr>
          <w:rStyle w:val="VerbatimChar"/>
          <w:sz w:val="20"/>
          <w:szCs w:val="20"/>
          <w:lang w:val="de-DE"/>
        </w:rPr>
        <w:t>## [1] 106.4832</w:t>
      </w:r>
      <w:r w:rsidRPr="00DC3B7F">
        <w:rPr>
          <w:sz w:val="20"/>
          <w:szCs w:val="20"/>
          <w:lang w:val="de-DE"/>
        </w:rPr>
        <w:br/>
      </w:r>
      <w:r w:rsidRPr="00DC3B7F">
        <w:rPr>
          <w:rStyle w:val="VerbatimChar"/>
          <w:sz w:val="20"/>
          <w:szCs w:val="20"/>
          <w:lang w:val="de-DE"/>
        </w:rPr>
        <w:t>## [1] 5</w:t>
      </w:r>
      <w:r w:rsidRPr="00DC3B7F">
        <w:rPr>
          <w:sz w:val="20"/>
          <w:szCs w:val="20"/>
          <w:lang w:val="de-DE"/>
        </w:rPr>
        <w:br/>
      </w:r>
      <w:r w:rsidRPr="00DC3B7F">
        <w:rPr>
          <w:rStyle w:val="VerbatimChar"/>
          <w:sz w:val="20"/>
          <w:szCs w:val="20"/>
          <w:lang w:val="de-DE"/>
        </w:rPr>
        <w:t>## [1] 103.6477</w:t>
      </w:r>
      <w:r w:rsidRPr="00DC3B7F">
        <w:rPr>
          <w:sz w:val="20"/>
          <w:szCs w:val="20"/>
          <w:lang w:val="de-DE"/>
        </w:rPr>
        <w:br/>
      </w:r>
      <w:r w:rsidRPr="00DC3B7F">
        <w:rPr>
          <w:rStyle w:val="VerbatimChar"/>
          <w:sz w:val="20"/>
          <w:szCs w:val="20"/>
          <w:lang w:val="de-DE"/>
        </w:rPr>
        <w:t>## [1] 6</w:t>
      </w:r>
      <w:r w:rsidRPr="00DC3B7F">
        <w:rPr>
          <w:sz w:val="20"/>
          <w:szCs w:val="20"/>
          <w:lang w:val="de-DE"/>
        </w:rPr>
        <w:br/>
      </w:r>
      <w:r w:rsidRPr="00DC3B7F">
        <w:rPr>
          <w:rStyle w:val="VerbatimChar"/>
          <w:sz w:val="20"/>
          <w:szCs w:val="20"/>
          <w:lang w:val="de-DE"/>
        </w:rPr>
        <w:t>## [1] 100.4989</w:t>
      </w:r>
      <w:r w:rsidRPr="00DC3B7F">
        <w:rPr>
          <w:sz w:val="20"/>
          <w:szCs w:val="20"/>
          <w:lang w:val="de-DE"/>
        </w:rPr>
        <w:br/>
      </w:r>
      <w:r w:rsidRPr="00DC3B7F">
        <w:rPr>
          <w:rStyle w:val="VerbatimChar"/>
          <w:sz w:val="20"/>
          <w:szCs w:val="20"/>
          <w:lang w:val="de-DE"/>
        </w:rPr>
        <w:t>## [1] 7</w:t>
      </w:r>
      <w:r w:rsidRPr="00DC3B7F">
        <w:rPr>
          <w:sz w:val="20"/>
          <w:szCs w:val="20"/>
          <w:lang w:val="de-DE"/>
        </w:rPr>
        <w:br/>
      </w:r>
      <w:r w:rsidRPr="00DC3B7F">
        <w:rPr>
          <w:rStyle w:val="VerbatimChar"/>
          <w:sz w:val="20"/>
          <w:szCs w:val="20"/>
          <w:lang w:val="de-DE"/>
        </w:rPr>
        <w:t>## [1] 99.84188</w:t>
      </w:r>
      <w:r w:rsidRPr="00DC3B7F">
        <w:rPr>
          <w:sz w:val="20"/>
          <w:szCs w:val="20"/>
          <w:lang w:val="de-DE"/>
        </w:rPr>
        <w:br/>
      </w:r>
      <w:r w:rsidRPr="00DC3B7F">
        <w:rPr>
          <w:rStyle w:val="VerbatimChar"/>
          <w:sz w:val="20"/>
          <w:szCs w:val="20"/>
          <w:lang w:val="de-DE"/>
        </w:rPr>
        <w:t>## [1] 8</w:t>
      </w:r>
      <w:r w:rsidRPr="00DC3B7F">
        <w:rPr>
          <w:sz w:val="20"/>
          <w:szCs w:val="20"/>
          <w:lang w:val="de-DE"/>
        </w:rPr>
        <w:br/>
      </w:r>
      <w:r w:rsidRPr="00DC3B7F">
        <w:rPr>
          <w:rStyle w:val="VerbatimChar"/>
          <w:sz w:val="20"/>
          <w:szCs w:val="20"/>
          <w:lang w:val="de-DE"/>
        </w:rPr>
        <w:t>## [1] 96.36774</w:t>
      </w:r>
      <w:r w:rsidRPr="00DC3B7F">
        <w:rPr>
          <w:sz w:val="20"/>
          <w:szCs w:val="20"/>
          <w:lang w:val="de-DE"/>
        </w:rPr>
        <w:br/>
      </w:r>
      <w:r w:rsidRPr="00DC3B7F">
        <w:rPr>
          <w:rStyle w:val="VerbatimChar"/>
          <w:sz w:val="20"/>
          <w:szCs w:val="20"/>
          <w:lang w:val="de-DE"/>
        </w:rPr>
        <w:t>## [1] 9</w:t>
      </w:r>
      <w:r w:rsidRPr="00DC3B7F">
        <w:rPr>
          <w:sz w:val="20"/>
          <w:szCs w:val="20"/>
          <w:lang w:val="de-DE"/>
        </w:rPr>
        <w:br/>
      </w:r>
      <w:r w:rsidRPr="00DC3B7F">
        <w:rPr>
          <w:rStyle w:val="VerbatimChar"/>
          <w:sz w:val="20"/>
          <w:szCs w:val="20"/>
          <w:lang w:val="de-DE"/>
        </w:rPr>
        <w:t>## [1] 94.99602</w:t>
      </w:r>
      <w:r w:rsidRPr="00DC3B7F">
        <w:rPr>
          <w:sz w:val="20"/>
          <w:szCs w:val="20"/>
          <w:lang w:val="de-DE"/>
        </w:rPr>
        <w:br/>
      </w:r>
      <w:r w:rsidRPr="00DC3B7F">
        <w:rPr>
          <w:rStyle w:val="VerbatimChar"/>
          <w:sz w:val="20"/>
          <w:szCs w:val="20"/>
          <w:lang w:val="de-DE"/>
        </w:rPr>
        <w:t>## [1] 10</w:t>
      </w:r>
      <w:r w:rsidRPr="00DC3B7F">
        <w:rPr>
          <w:sz w:val="20"/>
          <w:szCs w:val="20"/>
          <w:lang w:val="de-DE"/>
        </w:rPr>
        <w:br/>
      </w:r>
      <w:r w:rsidRPr="00DC3B7F">
        <w:rPr>
          <w:rStyle w:val="VerbatimChar"/>
          <w:sz w:val="20"/>
          <w:szCs w:val="20"/>
          <w:lang w:val="de-DE"/>
        </w:rPr>
        <w:t>## [1] 93.93375</w:t>
      </w:r>
    </w:p>
    <w:p w14:paraId="5A0914DD" w14:textId="77777777" w:rsidR="00DC3B7F" w:rsidRPr="003708F2" w:rsidRDefault="00DC3B7F" w:rsidP="00510DA7"/>
    <w:sectPr w:rsidR="00DC3B7F" w:rsidRPr="003708F2">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2AD56" w14:textId="77777777" w:rsidR="00510DA7" w:rsidRDefault="00510DA7" w:rsidP="00C6554A">
      <w:pPr>
        <w:spacing w:before="0" w:after="0" w:line="240" w:lineRule="auto"/>
      </w:pPr>
      <w:r>
        <w:separator/>
      </w:r>
    </w:p>
  </w:endnote>
  <w:endnote w:type="continuationSeparator" w:id="0">
    <w:p w14:paraId="6BE60556" w14:textId="77777777" w:rsidR="00510DA7" w:rsidRDefault="00510DA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E78B0" w14:textId="21F1F9B8" w:rsidR="002163EE" w:rsidRDefault="00ED7C44">
    <w:pPr>
      <w:pStyle w:val="Footer"/>
    </w:pPr>
    <w:r>
      <w:t xml:space="preserve">Page </w:t>
    </w:r>
    <w:r>
      <w:fldChar w:fldCharType="begin"/>
    </w:r>
    <w:r>
      <w:instrText xml:space="preserve"> PAGE  \* Arabic  \* MERGEFORMAT </w:instrText>
    </w:r>
    <w:r>
      <w:fldChar w:fldCharType="separate"/>
    </w:r>
    <w:r w:rsidR="00B5159A">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99560" w14:textId="77777777" w:rsidR="00510DA7" w:rsidRDefault="00510DA7" w:rsidP="00C6554A">
      <w:pPr>
        <w:spacing w:before="0" w:after="0" w:line="240" w:lineRule="auto"/>
      </w:pPr>
      <w:r>
        <w:separator/>
      </w:r>
    </w:p>
  </w:footnote>
  <w:footnote w:type="continuationSeparator" w:id="0">
    <w:p w14:paraId="38C44117" w14:textId="77777777" w:rsidR="00510DA7" w:rsidRDefault="00510DA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A7"/>
    <w:rsid w:val="00013F8F"/>
    <w:rsid w:val="00131207"/>
    <w:rsid w:val="00150DA8"/>
    <w:rsid w:val="001545C9"/>
    <w:rsid w:val="001707C8"/>
    <w:rsid w:val="00212681"/>
    <w:rsid w:val="0023508B"/>
    <w:rsid w:val="00251376"/>
    <w:rsid w:val="002554CD"/>
    <w:rsid w:val="00286337"/>
    <w:rsid w:val="00293B83"/>
    <w:rsid w:val="002B4294"/>
    <w:rsid w:val="002D5AD6"/>
    <w:rsid w:val="002E216A"/>
    <w:rsid w:val="00333D0D"/>
    <w:rsid w:val="003708F2"/>
    <w:rsid w:val="003F0A15"/>
    <w:rsid w:val="004C049F"/>
    <w:rsid w:val="004C5C95"/>
    <w:rsid w:val="005000E2"/>
    <w:rsid w:val="00510DA7"/>
    <w:rsid w:val="005576D9"/>
    <w:rsid w:val="005740F9"/>
    <w:rsid w:val="006A3CE7"/>
    <w:rsid w:val="006B34AC"/>
    <w:rsid w:val="007033B7"/>
    <w:rsid w:val="00736F80"/>
    <w:rsid w:val="00770A91"/>
    <w:rsid w:val="00787B89"/>
    <w:rsid w:val="007B02C2"/>
    <w:rsid w:val="008156D3"/>
    <w:rsid w:val="00876D64"/>
    <w:rsid w:val="008E513B"/>
    <w:rsid w:val="008F7E25"/>
    <w:rsid w:val="009C75EB"/>
    <w:rsid w:val="009F6323"/>
    <w:rsid w:val="00A364E5"/>
    <w:rsid w:val="00A36F36"/>
    <w:rsid w:val="00A43C80"/>
    <w:rsid w:val="00AB1408"/>
    <w:rsid w:val="00B5159A"/>
    <w:rsid w:val="00B63F30"/>
    <w:rsid w:val="00BC6184"/>
    <w:rsid w:val="00C44E27"/>
    <w:rsid w:val="00C6554A"/>
    <w:rsid w:val="00CA6AC8"/>
    <w:rsid w:val="00CF3C4A"/>
    <w:rsid w:val="00D208D4"/>
    <w:rsid w:val="00D37C26"/>
    <w:rsid w:val="00DC3B7F"/>
    <w:rsid w:val="00E11272"/>
    <w:rsid w:val="00E73A27"/>
    <w:rsid w:val="00EB3D46"/>
    <w:rsid w:val="00EB4C7D"/>
    <w:rsid w:val="00ED7C44"/>
    <w:rsid w:val="00FB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B4A2CB"/>
  <w15:chartTrackingRefBased/>
  <w15:docId w15:val="{14179707-D474-4AD2-95AC-9E95CD7B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Mention">
    <w:name w:val="Mention"/>
    <w:basedOn w:val="DefaultParagraphFont"/>
    <w:uiPriority w:val="99"/>
    <w:semiHidden/>
    <w:unhideWhenUsed/>
    <w:rsid w:val="005576D9"/>
    <w:rPr>
      <w:color w:val="2B579A"/>
      <w:shd w:val="clear" w:color="auto" w:fill="E6E6E6"/>
    </w:rPr>
  </w:style>
  <w:style w:type="character" w:customStyle="1" w:styleId="KeywordTok">
    <w:name w:val="KeywordTok"/>
    <w:basedOn w:val="DefaultParagraphFont"/>
    <w:rsid w:val="005576D9"/>
    <w:rPr>
      <w:rFonts w:ascii="Consolas" w:hAnsi="Consolas" w:hint="default"/>
      <w:b/>
      <w:bCs w:val="0"/>
      <w:color w:val="204A87"/>
      <w:sz w:val="22"/>
      <w:shd w:val="clear" w:color="auto" w:fill="F8F8F8"/>
    </w:rPr>
  </w:style>
  <w:style w:type="character" w:customStyle="1" w:styleId="DecValTok">
    <w:name w:val="DecValTok"/>
    <w:basedOn w:val="DefaultParagraphFont"/>
    <w:rsid w:val="005576D9"/>
    <w:rPr>
      <w:rFonts w:ascii="Consolas" w:hAnsi="Consolas" w:hint="default"/>
      <w:color w:val="0000CF"/>
      <w:sz w:val="22"/>
      <w:shd w:val="clear" w:color="auto" w:fill="F8F8F8"/>
    </w:rPr>
  </w:style>
  <w:style w:type="character" w:customStyle="1" w:styleId="NormalTok">
    <w:name w:val="NormalTok"/>
    <w:basedOn w:val="DefaultParagraphFont"/>
    <w:rsid w:val="005576D9"/>
    <w:rPr>
      <w:rFonts w:ascii="Consolas" w:hAnsi="Consolas" w:hint="default"/>
      <w:sz w:val="22"/>
      <w:shd w:val="clear" w:color="auto" w:fill="F8F8F8"/>
    </w:rPr>
  </w:style>
  <w:style w:type="character" w:customStyle="1" w:styleId="VerbatimChar">
    <w:name w:val="Verbatim Char"/>
    <w:basedOn w:val="DefaultParagraphFont"/>
    <w:link w:val="SourceCode"/>
    <w:locked/>
    <w:rsid w:val="00CA6AC8"/>
    <w:rPr>
      <w:rFonts w:ascii="Consolas" w:hAnsi="Consolas"/>
      <w:shd w:val="clear" w:color="auto" w:fill="F8F8F8"/>
    </w:rPr>
  </w:style>
  <w:style w:type="paragraph" w:customStyle="1" w:styleId="SourceCode">
    <w:name w:val="Source Code"/>
    <w:basedOn w:val="Normal"/>
    <w:link w:val="VerbatimChar"/>
    <w:rsid w:val="00CA6AC8"/>
    <w:pPr>
      <w:shd w:val="clear" w:color="auto" w:fill="F8F8F8"/>
      <w:wordWrap w:val="0"/>
      <w:spacing w:before="0" w:line="240" w:lineRule="auto"/>
    </w:pPr>
    <w:rPr>
      <w:rFonts w:ascii="Consolas" w:hAnsi="Consolas"/>
    </w:rPr>
  </w:style>
  <w:style w:type="character" w:customStyle="1" w:styleId="DataTypeTok">
    <w:name w:val="DataTypeTok"/>
    <w:basedOn w:val="VerbatimChar"/>
    <w:rsid w:val="00CA6AC8"/>
    <w:rPr>
      <w:rFonts w:ascii="Consolas" w:hAnsi="Consolas"/>
      <w:color w:val="204A87"/>
      <w:shd w:val="clear" w:color="auto" w:fill="F8F8F8"/>
    </w:rPr>
  </w:style>
  <w:style w:type="paragraph" w:customStyle="1" w:styleId="FirstParagraph">
    <w:name w:val="First Paragraph"/>
    <w:basedOn w:val="BodyText"/>
    <w:next w:val="BodyText"/>
    <w:qFormat/>
    <w:rsid w:val="00CA6AC8"/>
    <w:pPr>
      <w:spacing w:before="180" w:after="180" w:line="240" w:lineRule="auto"/>
    </w:pPr>
    <w:rPr>
      <w:color w:val="auto"/>
      <w:sz w:val="24"/>
      <w:szCs w:val="24"/>
    </w:rPr>
  </w:style>
  <w:style w:type="paragraph" w:styleId="BodyText">
    <w:name w:val="Body Text"/>
    <w:basedOn w:val="Normal"/>
    <w:link w:val="BodyTextChar"/>
    <w:uiPriority w:val="99"/>
    <w:semiHidden/>
    <w:unhideWhenUsed/>
    <w:rsid w:val="00CA6AC8"/>
    <w:pPr>
      <w:spacing w:after="120"/>
    </w:pPr>
  </w:style>
  <w:style w:type="character" w:customStyle="1" w:styleId="BodyTextChar">
    <w:name w:val="Body Text Char"/>
    <w:basedOn w:val="DefaultParagraphFont"/>
    <w:link w:val="BodyText"/>
    <w:uiPriority w:val="99"/>
    <w:semiHidden/>
    <w:rsid w:val="00CA6AC8"/>
  </w:style>
  <w:style w:type="character" w:customStyle="1" w:styleId="StringTok">
    <w:name w:val="StringTok"/>
    <w:basedOn w:val="VerbatimChar"/>
    <w:rsid w:val="006B34AC"/>
    <w:rPr>
      <w:rFonts w:ascii="Consolas" w:hAnsi="Consolas"/>
      <w:color w:val="4E9A06"/>
      <w:shd w:val="clear" w:color="auto" w:fill="F8F8F8"/>
    </w:rPr>
  </w:style>
  <w:style w:type="character" w:customStyle="1" w:styleId="OtherTok">
    <w:name w:val="OtherTok"/>
    <w:basedOn w:val="VerbatimChar"/>
    <w:rsid w:val="006B34AC"/>
    <w:rPr>
      <w:rFonts w:ascii="Consolas" w:hAnsi="Consolas"/>
      <w:color w:val="8F5902"/>
      <w:shd w:val="clear" w:color="auto" w:fill="F8F8F8"/>
    </w:rPr>
  </w:style>
  <w:style w:type="character" w:customStyle="1" w:styleId="FloatTok">
    <w:name w:val="FloatTok"/>
    <w:basedOn w:val="VerbatimChar"/>
    <w:rsid w:val="00770A91"/>
    <w:rPr>
      <w:rFonts w:ascii="Consolas" w:hAnsi="Consolas"/>
      <w:color w:val="0000CF"/>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7584">
      <w:bodyDiv w:val="1"/>
      <w:marLeft w:val="0"/>
      <w:marRight w:val="0"/>
      <w:marTop w:val="0"/>
      <w:marBottom w:val="0"/>
      <w:divBdr>
        <w:top w:val="none" w:sz="0" w:space="0" w:color="auto"/>
        <w:left w:val="none" w:sz="0" w:space="0" w:color="auto"/>
        <w:bottom w:val="none" w:sz="0" w:space="0" w:color="auto"/>
        <w:right w:val="none" w:sz="0" w:space="0" w:color="auto"/>
      </w:divBdr>
    </w:div>
    <w:div w:id="224025984">
      <w:bodyDiv w:val="1"/>
      <w:marLeft w:val="0"/>
      <w:marRight w:val="0"/>
      <w:marTop w:val="0"/>
      <w:marBottom w:val="0"/>
      <w:divBdr>
        <w:top w:val="none" w:sz="0" w:space="0" w:color="auto"/>
        <w:left w:val="none" w:sz="0" w:space="0" w:color="auto"/>
        <w:bottom w:val="none" w:sz="0" w:space="0" w:color="auto"/>
        <w:right w:val="none" w:sz="0" w:space="0" w:color="auto"/>
      </w:divBdr>
    </w:div>
    <w:div w:id="226192225">
      <w:bodyDiv w:val="1"/>
      <w:marLeft w:val="0"/>
      <w:marRight w:val="0"/>
      <w:marTop w:val="0"/>
      <w:marBottom w:val="0"/>
      <w:divBdr>
        <w:top w:val="none" w:sz="0" w:space="0" w:color="auto"/>
        <w:left w:val="none" w:sz="0" w:space="0" w:color="auto"/>
        <w:bottom w:val="none" w:sz="0" w:space="0" w:color="auto"/>
        <w:right w:val="none" w:sz="0" w:space="0" w:color="auto"/>
      </w:divBdr>
    </w:div>
    <w:div w:id="414281160">
      <w:bodyDiv w:val="1"/>
      <w:marLeft w:val="0"/>
      <w:marRight w:val="0"/>
      <w:marTop w:val="0"/>
      <w:marBottom w:val="0"/>
      <w:divBdr>
        <w:top w:val="none" w:sz="0" w:space="0" w:color="auto"/>
        <w:left w:val="none" w:sz="0" w:space="0" w:color="auto"/>
        <w:bottom w:val="none" w:sz="0" w:space="0" w:color="auto"/>
        <w:right w:val="none" w:sz="0" w:space="0" w:color="auto"/>
      </w:divBdr>
    </w:div>
    <w:div w:id="464351336">
      <w:bodyDiv w:val="1"/>
      <w:marLeft w:val="0"/>
      <w:marRight w:val="0"/>
      <w:marTop w:val="0"/>
      <w:marBottom w:val="0"/>
      <w:divBdr>
        <w:top w:val="none" w:sz="0" w:space="0" w:color="auto"/>
        <w:left w:val="none" w:sz="0" w:space="0" w:color="auto"/>
        <w:bottom w:val="none" w:sz="0" w:space="0" w:color="auto"/>
        <w:right w:val="none" w:sz="0" w:space="0" w:color="auto"/>
      </w:divBdr>
    </w:div>
    <w:div w:id="493035424">
      <w:bodyDiv w:val="1"/>
      <w:marLeft w:val="0"/>
      <w:marRight w:val="0"/>
      <w:marTop w:val="0"/>
      <w:marBottom w:val="0"/>
      <w:divBdr>
        <w:top w:val="none" w:sz="0" w:space="0" w:color="auto"/>
        <w:left w:val="none" w:sz="0" w:space="0" w:color="auto"/>
        <w:bottom w:val="none" w:sz="0" w:space="0" w:color="auto"/>
        <w:right w:val="none" w:sz="0" w:space="0" w:color="auto"/>
      </w:divBdr>
    </w:div>
    <w:div w:id="603345248">
      <w:bodyDiv w:val="1"/>
      <w:marLeft w:val="0"/>
      <w:marRight w:val="0"/>
      <w:marTop w:val="0"/>
      <w:marBottom w:val="0"/>
      <w:divBdr>
        <w:top w:val="none" w:sz="0" w:space="0" w:color="auto"/>
        <w:left w:val="none" w:sz="0" w:space="0" w:color="auto"/>
        <w:bottom w:val="none" w:sz="0" w:space="0" w:color="auto"/>
        <w:right w:val="none" w:sz="0" w:space="0" w:color="auto"/>
      </w:divBdr>
    </w:div>
    <w:div w:id="633029247">
      <w:bodyDiv w:val="1"/>
      <w:marLeft w:val="0"/>
      <w:marRight w:val="0"/>
      <w:marTop w:val="0"/>
      <w:marBottom w:val="0"/>
      <w:divBdr>
        <w:top w:val="none" w:sz="0" w:space="0" w:color="auto"/>
        <w:left w:val="none" w:sz="0" w:space="0" w:color="auto"/>
        <w:bottom w:val="none" w:sz="0" w:space="0" w:color="auto"/>
        <w:right w:val="none" w:sz="0" w:space="0" w:color="auto"/>
      </w:divBdr>
    </w:div>
    <w:div w:id="643856474">
      <w:bodyDiv w:val="1"/>
      <w:marLeft w:val="0"/>
      <w:marRight w:val="0"/>
      <w:marTop w:val="0"/>
      <w:marBottom w:val="0"/>
      <w:divBdr>
        <w:top w:val="none" w:sz="0" w:space="0" w:color="auto"/>
        <w:left w:val="none" w:sz="0" w:space="0" w:color="auto"/>
        <w:bottom w:val="none" w:sz="0" w:space="0" w:color="auto"/>
        <w:right w:val="none" w:sz="0" w:space="0" w:color="auto"/>
      </w:divBdr>
    </w:div>
    <w:div w:id="813525421">
      <w:bodyDiv w:val="1"/>
      <w:marLeft w:val="0"/>
      <w:marRight w:val="0"/>
      <w:marTop w:val="0"/>
      <w:marBottom w:val="0"/>
      <w:divBdr>
        <w:top w:val="none" w:sz="0" w:space="0" w:color="auto"/>
        <w:left w:val="none" w:sz="0" w:space="0" w:color="auto"/>
        <w:bottom w:val="none" w:sz="0" w:space="0" w:color="auto"/>
        <w:right w:val="none" w:sz="0" w:space="0" w:color="auto"/>
      </w:divBdr>
    </w:div>
    <w:div w:id="1236160355">
      <w:bodyDiv w:val="1"/>
      <w:marLeft w:val="0"/>
      <w:marRight w:val="0"/>
      <w:marTop w:val="0"/>
      <w:marBottom w:val="0"/>
      <w:divBdr>
        <w:top w:val="none" w:sz="0" w:space="0" w:color="auto"/>
        <w:left w:val="none" w:sz="0" w:space="0" w:color="auto"/>
        <w:bottom w:val="none" w:sz="0" w:space="0" w:color="auto"/>
        <w:right w:val="none" w:sz="0" w:space="0" w:color="auto"/>
      </w:divBdr>
    </w:div>
    <w:div w:id="1318651066">
      <w:bodyDiv w:val="1"/>
      <w:marLeft w:val="0"/>
      <w:marRight w:val="0"/>
      <w:marTop w:val="0"/>
      <w:marBottom w:val="0"/>
      <w:divBdr>
        <w:top w:val="none" w:sz="0" w:space="0" w:color="auto"/>
        <w:left w:val="none" w:sz="0" w:space="0" w:color="auto"/>
        <w:bottom w:val="none" w:sz="0" w:space="0" w:color="auto"/>
        <w:right w:val="none" w:sz="0" w:space="0" w:color="auto"/>
      </w:divBdr>
    </w:div>
    <w:div w:id="1385831030">
      <w:bodyDiv w:val="1"/>
      <w:marLeft w:val="0"/>
      <w:marRight w:val="0"/>
      <w:marTop w:val="0"/>
      <w:marBottom w:val="0"/>
      <w:divBdr>
        <w:top w:val="none" w:sz="0" w:space="0" w:color="auto"/>
        <w:left w:val="none" w:sz="0" w:space="0" w:color="auto"/>
        <w:bottom w:val="none" w:sz="0" w:space="0" w:color="auto"/>
        <w:right w:val="none" w:sz="0" w:space="0" w:color="auto"/>
      </w:divBdr>
    </w:div>
    <w:div w:id="1385982768">
      <w:bodyDiv w:val="1"/>
      <w:marLeft w:val="0"/>
      <w:marRight w:val="0"/>
      <w:marTop w:val="0"/>
      <w:marBottom w:val="0"/>
      <w:divBdr>
        <w:top w:val="none" w:sz="0" w:space="0" w:color="auto"/>
        <w:left w:val="none" w:sz="0" w:space="0" w:color="auto"/>
        <w:bottom w:val="none" w:sz="0" w:space="0" w:color="auto"/>
        <w:right w:val="none" w:sz="0" w:space="0" w:color="auto"/>
      </w:divBdr>
    </w:div>
    <w:div w:id="1444958015">
      <w:bodyDiv w:val="1"/>
      <w:marLeft w:val="0"/>
      <w:marRight w:val="0"/>
      <w:marTop w:val="0"/>
      <w:marBottom w:val="0"/>
      <w:divBdr>
        <w:top w:val="none" w:sz="0" w:space="0" w:color="auto"/>
        <w:left w:val="none" w:sz="0" w:space="0" w:color="auto"/>
        <w:bottom w:val="none" w:sz="0" w:space="0" w:color="auto"/>
        <w:right w:val="none" w:sz="0" w:space="0" w:color="auto"/>
      </w:divBdr>
    </w:div>
    <w:div w:id="1483696119">
      <w:bodyDiv w:val="1"/>
      <w:marLeft w:val="0"/>
      <w:marRight w:val="0"/>
      <w:marTop w:val="0"/>
      <w:marBottom w:val="0"/>
      <w:divBdr>
        <w:top w:val="none" w:sz="0" w:space="0" w:color="auto"/>
        <w:left w:val="none" w:sz="0" w:space="0" w:color="auto"/>
        <w:bottom w:val="none" w:sz="0" w:space="0" w:color="auto"/>
        <w:right w:val="none" w:sz="0" w:space="0" w:color="auto"/>
      </w:divBdr>
    </w:div>
    <w:div w:id="1504198358">
      <w:bodyDiv w:val="1"/>
      <w:marLeft w:val="0"/>
      <w:marRight w:val="0"/>
      <w:marTop w:val="0"/>
      <w:marBottom w:val="0"/>
      <w:divBdr>
        <w:top w:val="none" w:sz="0" w:space="0" w:color="auto"/>
        <w:left w:val="none" w:sz="0" w:space="0" w:color="auto"/>
        <w:bottom w:val="none" w:sz="0" w:space="0" w:color="auto"/>
        <w:right w:val="none" w:sz="0" w:space="0" w:color="auto"/>
      </w:divBdr>
    </w:div>
    <w:div w:id="1639989170">
      <w:bodyDiv w:val="1"/>
      <w:marLeft w:val="0"/>
      <w:marRight w:val="0"/>
      <w:marTop w:val="0"/>
      <w:marBottom w:val="0"/>
      <w:divBdr>
        <w:top w:val="none" w:sz="0" w:space="0" w:color="auto"/>
        <w:left w:val="none" w:sz="0" w:space="0" w:color="auto"/>
        <w:bottom w:val="none" w:sz="0" w:space="0" w:color="auto"/>
        <w:right w:val="none" w:sz="0" w:space="0" w:color="auto"/>
      </w:divBdr>
    </w:div>
    <w:div w:id="1717855652">
      <w:bodyDiv w:val="1"/>
      <w:marLeft w:val="0"/>
      <w:marRight w:val="0"/>
      <w:marTop w:val="0"/>
      <w:marBottom w:val="0"/>
      <w:divBdr>
        <w:top w:val="none" w:sz="0" w:space="0" w:color="auto"/>
        <w:left w:val="none" w:sz="0" w:space="0" w:color="auto"/>
        <w:bottom w:val="none" w:sz="0" w:space="0" w:color="auto"/>
        <w:right w:val="none" w:sz="0" w:space="0" w:color="auto"/>
      </w:divBdr>
    </w:div>
    <w:div w:id="1756394364">
      <w:bodyDiv w:val="1"/>
      <w:marLeft w:val="0"/>
      <w:marRight w:val="0"/>
      <w:marTop w:val="0"/>
      <w:marBottom w:val="0"/>
      <w:divBdr>
        <w:top w:val="none" w:sz="0" w:space="0" w:color="auto"/>
        <w:left w:val="none" w:sz="0" w:space="0" w:color="auto"/>
        <w:bottom w:val="none" w:sz="0" w:space="0" w:color="auto"/>
        <w:right w:val="none" w:sz="0" w:space="0" w:color="auto"/>
      </w:divBdr>
    </w:div>
    <w:div w:id="1773547177">
      <w:bodyDiv w:val="1"/>
      <w:marLeft w:val="0"/>
      <w:marRight w:val="0"/>
      <w:marTop w:val="0"/>
      <w:marBottom w:val="0"/>
      <w:divBdr>
        <w:top w:val="none" w:sz="0" w:space="0" w:color="auto"/>
        <w:left w:val="none" w:sz="0" w:space="0" w:color="auto"/>
        <w:bottom w:val="none" w:sz="0" w:space="0" w:color="auto"/>
        <w:right w:val="none" w:sz="0" w:space="0" w:color="auto"/>
      </w:divBdr>
    </w:div>
    <w:div w:id="1797916698">
      <w:bodyDiv w:val="1"/>
      <w:marLeft w:val="0"/>
      <w:marRight w:val="0"/>
      <w:marTop w:val="0"/>
      <w:marBottom w:val="0"/>
      <w:divBdr>
        <w:top w:val="none" w:sz="0" w:space="0" w:color="auto"/>
        <w:left w:val="none" w:sz="0" w:space="0" w:color="auto"/>
        <w:bottom w:val="none" w:sz="0" w:space="0" w:color="auto"/>
        <w:right w:val="none" w:sz="0" w:space="0" w:color="auto"/>
      </w:divBdr>
    </w:div>
    <w:div w:id="1800494051">
      <w:bodyDiv w:val="1"/>
      <w:marLeft w:val="0"/>
      <w:marRight w:val="0"/>
      <w:marTop w:val="0"/>
      <w:marBottom w:val="0"/>
      <w:divBdr>
        <w:top w:val="none" w:sz="0" w:space="0" w:color="auto"/>
        <w:left w:val="none" w:sz="0" w:space="0" w:color="auto"/>
        <w:bottom w:val="none" w:sz="0" w:space="0" w:color="auto"/>
        <w:right w:val="none" w:sz="0" w:space="0" w:color="auto"/>
      </w:divBdr>
    </w:div>
    <w:div w:id="1818952758">
      <w:bodyDiv w:val="1"/>
      <w:marLeft w:val="0"/>
      <w:marRight w:val="0"/>
      <w:marTop w:val="0"/>
      <w:marBottom w:val="0"/>
      <w:divBdr>
        <w:top w:val="none" w:sz="0" w:space="0" w:color="auto"/>
        <w:left w:val="none" w:sz="0" w:space="0" w:color="auto"/>
        <w:bottom w:val="none" w:sz="0" w:space="0" w:color="auto"/>
        <w:right w:val="none" w:sz="0" w:space="0" w:color="auto"/>
      </w:divBdr>
    </w:div>
    <w:div w:id="187885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arket.com/data/set/22pw/monthly-lake-erie-levels-1921-197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A86FE-231A-4C51-AD93-8B4F52B9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19</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Ginger Ammirati</cp:lastModifiedBy>
  <cp:revision>2</cp:revision>
  <dcterms:created xsi:type="dcterms:W3CDTF">2017-12-22T20:25:00Z</dcterms:created>
  <dcterms:modified xsi:type="dcterms:W3CDTF">2017-12-22T20:25:00Z</dcterms:modified>
</cp:coreProperties>
</file>